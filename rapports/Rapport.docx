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Style w:val="Grilledutableau"/>
        <w:tblW w:w="927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7"/>
        <w:gridCol w:w="4742"/>
      </w:tblGrid>
      <w:tr w:rsidR="00A5029D" w:rsidTr="009C02E3">
        <w:trPr>
          <w:trHeight w:val="1968"/>
        </w:trPr>
        <w:tc>
          <w:tcPr>
            <w:tcW w:w="4537" w:type="dxa"/>
            <w:vAlign w:val="center"/>
          </w:tcPr>
          <w:p w:rsidR="00A5029D" w:rsidRDefault="00A5029D" w:rsidP="00EB3FCE">
            <w:pPr>
              <w:pStyle w:val="Texte"/>
              <w:spacing w:after="0"/>
              <w:jc w:val="center"/>
            </w:pPr>
            <w:r>
              <w:rPr>
                <w:noProof/>
              </w:rPr>
              <w:drawing>
                <wp:inline distT="0" distB="0" distL="0" distR="0">
                  <wp:extent cx="1362075" cy="1447800"/>
                  <wp:effectExtent l="0" t="0" r="9525" b="0"/>
                  <wp:docPr id="5" name="Image 5" descr="C:\Users\rouge\Pictures\ENS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ouge\Pictures\ENSG.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362075" cy="1447800"/>
                          </a:xfrm>
                          <a:prstGeom prst="rect">
                            <a:avLst/>
                          </a:prstGeom>
                          <a:noFill/>
                          <a:ln>
                            <a:noFill/>
                          </a:ln>
                        </pic:spPr>
                      </pic:pic>
                    </a:graphicData>
                  </a:graphic>
                </wp:inline>
              </w:drawing>
            </w:r>
          </w:p>
        </w:tc>
        <w:tc>
          <w:tcPr>
            <w:tcW w:w="4742" w:type="dxa"/>
            <w:vAlign w:val="center"/>
          </w:tcPr>
          <w:p w:rsidR="00A5029D" w:rsidRDefault="00EB3FCE" w:rsidP="00EB3FCE">
            <w:pPr>
              <w:pStyle w:val="Texte"/>
              <w:spacing w:after="0"/>
              <w:jc w:val="center"/>
            </w:pPr>
            <w:r>
              <w:rPr>
                <w:noProof/>
              </w:rPr>
              <w:drawing>
                <wp:inline distT="0" distB="0" distL="0" distR="0">
                  <wp:extent cx="1405994" cy="1190625"/>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Ottawa.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453878" cy="1231174"/>
                          </a:xfrm>
                          <a:prstGeom prst="rect">
                            <a:avLst/>
                          </a:prstGeom>
                        </pic:spPr>
                      </pic:pic>
                    </a:graphicData>
                  </a:graphic>
                </wp:inline>
              </w:drawing>
            </w:r>
          </w:p>
        </w:tc>
      </w:tr>
    </w:tbl>
    <w:p w:rsidR="004826E2" w:rsidRDefault="004826E2" w:rsidP="009C02E3">
      <w:pPr>
        <w:pStyle w:val="Texte"/>
        <w:spacing w:after="0"/>
        <w:jc w:val="center"/>
      </w:pPr>
    </w:p>
    <w:p w:rsidR="004826E2" w:rsidRPr="00112C90" w:rsidRDefault="00E762EF">
      <w:pPr>
        <w:pStyle w:val="1Discipline"/>
        <w:outlineLvl w:val="0"/>
        <w:rPr>
          <w:lang w:val="en-US"/>
        </w:rPr>
      </w:pPr>
      <w:r w:rsidRPr="00112C90">
        <w:rPr>
          <w:lang w:val="en-US"/>
        </w:rPr>
        <w:t xml:space="preserve">Rapport </w:t>
      </w:r>
      <w:r w:rsidR="00A5029D" w:rsidRPr="00112C90">
        <w:rPr>
          <w:lang w:val="en-US"/>
        </w:rPr>
        <w:t>stage</w:t>
      </w:r>
    </w:p>
    <w:p w:rsidR="004826E2" w:rsidRPr="00112C90" w:rsidRDefault="00E762EF">
      <w:pPr>
        <w:pStyle w:val="1Grade"/>
        <w:rPr>
          <w:lang w:val="en-US"/>
        </w:rPr>
      </w:pPr>
      <w:proofErr w:type="gramStart"/>
      <w:r w:rsidRPr="00112C90">
        <w:rPr>
          <w:lang w:val="en-US"/>
        </w:rPr>
        <w:t>Cycle</w:t>
      </w:r>
      <w:r w:rsidR="00A5029D" w:rsidRPr="00112C90">
        <w:rPr>
          <w:lang w:val="en-US"/>
        </w:rPr>
        <w:t> :</w:t>
      </w:r>
      <w:proofErr w:type="gramEnd"/>
      <w:r w:rsidR="00A5029D" w:rsidRPr="00112C90">
        <w:rPr>
          <w:lang w:val="en-US"/>
        </w:rPr>
        <w:t xml:space="preserve"> </w:t>
      </w:r>
      <w:r w:rsidR="00E615A0">
        <w:rPr>
          <w:lang w:val="en-US"/>
        </w:rPr>
        <w:t>IT2</w:t>
      </w:r>
    </w:p>
    <w:p w:rsidR="004826E2" w:rsidRPr="00112C90" w:rsidRDefault="00AD508C" w:rsidP="009C02E3">
      <w:pPr>
        <w:pStyle w:val="1TitreThese"/>
        <w:pBdr>
          <w:top w:val="single" w:sz="4" w:space="12" w:color="auto"/>
          <w:left w:val="single" w:sz="4" w:space="4" w:color="auto"/>
          <w:bottom w:val="single" w:sz="4" w:space="8" w:color="auto"/>
          <w:right w:val="single" w:sz="4" w:space="4" w:color="auto"/>
        </w:pBdr>
        <w:spacing w:before="240"/>
        <w:rPr>
          <w:lang w:val="en-US"/>
        </w:rPr>
      </w:pPr>
      <w:proofErr w:type="spellStart"/>
      <w:r w:rsidRPr="00112C90">
        <w:rPr>
          <w:lang w:val="en-US"/>
        </w:rPr>
        <w:t>MagneticDB</w:t>
      </w:r>
      <w:proofErr w:type="spellEnd"/>
      <w:r w:rsidR="00E762EF" w:rsidRPr="00112C90">
        <w:rPr>
          <w:lang w:val="en-US"/>
        </w:rPr>
        <w:t>:</w:t>
      </w:r>
    </w:p>
    <w:p w:rsidR="004826E2" w:rsidRPr="0041470C" w:rsidRDefault="003219A6">
      <w:pPr>
        <w:pStyle w:val="1Sous-titre"/>
        <w:pBdr>
          <w:top w:val="single" w:sz="4" w:space="12" w:color="auto"/>
          <w:left w:val="single" w:sz="4" w:space="4" w:color="auto"/>
          <w:bottom w:val="single" w:sz="4" w:space="8" w:color="auto"/>
          <w:right w:val="single" w:sz="4" w:space="4" w:color="auto"/>
        </w:pBdr>
      </w:pPr>
      <w:r w:rsidRPr="0041470C">
        <w:t>Classification of building structures</w:t>
      </w:r>
    </w:p>
    <w:p w:rsidR="004826E2" w:rsidRDefault="00D57A2F" w:rsidP="009C02E3">
      <w:pPr>
        <w:pStyle w:val="Texte"/>
        <w:spacing w:after="0"/>
        <w:jc w:val="cente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99.25pt;height:273pt">
            <v:imagedata r:id="rId10" o:title="08-02 - Ottawa_20"/>
          </v:shape>
        </w:pict>
      </w:r>
    </w:p>
    <w:p w:rsidR="004826E2" w:rsidRDefault="007E633D" w:rsidP="009C02E3">
      <w:pPr>
        <w:pStyle w:val="1Auteur"/>
        <w:spacing w:before="240" w:after="240"/>
        <w:outlineLvl w:val="0"/>
      </w:pPr>
      <w:r>
        <w:t>Valentin SASYAN</w:t>
      </w:r>
    </w:p>
    <w:p w:rsidR="004826E2" w:rsidRDefault="00E762EF" w:rsidP="009C02E3">
      <w:pPr>
        <w:pStyle w:val="1Depot"/>
        <w:spacing w:after="240"/>
      </w:pPr>
      <w:proofErr w:type="gramStart"/>
      <w:r>
        <w:t>le</w:t>
      </w:r>
      <w:proofErr w:type="gramEnd"/>
      <w:r>
        <w:t xml:space="preserve"> </w:t>
      </w:r>
      <w:r w:rsidR="00F852F4">
        <w:t xml:space="preserve">15 septembre </w:t>
      </w:r>
      <w:r w:rsidR="009246C0">
        <w:t>2015</w:t>
      </w:r>
    </w:p>
    <w:p w:rsidR="004826E2" w:rsidRPr="00A5029D" w:rsidRDefault="00D228F7">
      <w:pPr>
        <w:pStyle w:val="Texte"/>
        <w:rPr>
          <w:sz w:val="24"/>
        </w:rPr>
      </w:pPr>
      <w:sdt>
        <w:sdtPr>
          <w:rPr>
            <w:sz w:val="24"/>
          </w:rPr>
          <w:id w:val="703521203"/>
          <w14:checkbox>
            <w14:checked w14:val="1"/>
            <w14:checkedState w14:val="2612" w14:font="Arial Unicode MS"/>
            <w14:uncheckedState w14:val="2610" w14:font="Arial Unicode MS"/>
          </w14:checkbox>
        </w:sdtPr>
        <w:sdtEndPr/>
        <w:sdtContent>
          <w:r w:rsidR="000E1546">
            <w:rPr>
              <w:rFonts w:ascii="MS Gothic" w:eastAsia="MS Gothic" w:hAnsi="MS Gothic" w:hint="eastAsia"/>
              <w:sz w:val="24"/>
            </w:rPr>
            <w:t>☒</w:t>
          </w:r>
        </w:sdtContent>
      </w:sdt>
      <w:r w:rsidR="00E762EF">
        <w:rPr>
          <w:sz w:val="24"/>
        </w:rPr>
        <w:t xml:space="preserve"> Non confidentiel   </w:t>
      </w:r>
      <w:r w:rsidR="00E762EF">
        <w:rPr>
          <w:sz w:val="24"/>
        </w:rPr>
        <w:sym w:font="Symbol" w:char="F09D"/>
      </w:r>
      <w:r w:rsidR="00E762EF">
        <w:rPr>
          <w:sz w:val="24"/>
        </w:rPr>
        <w:t xml:space="preserve"> </w:t>
      </w:r>
      <w:proofErr w:type="spellStart"/>
      <w:r w:rsidR="00E762EF">
        <w:rPr>
          <w:sz w:val="24"/>
        </w:rPr>
        <w:t>Confidentiel</w:t>
      </w:r>
      <w:proofErr w:type="spellEnd"/>
      <w:r w:rsidR="00E762EF">
        <w:rPr>
          <w:sz w:val="24"/>
        </w:rPr>
        <w:t xml:space="preserve"> IGN   </w:t>
      </w:r>
      <w:r w:rsidR="00E762EF">
        <w:rPr>
          <w:sz w:val="24"/>
        </w:rPr>
        <w:sym w:font="Symbol" w:char="F09D"/>
      </w:r>
      <w:r w:rsidR="00E762EF">
        <w:rPr>
          <w:sz w:val="24"/>
        </w:rPr>
        <w:t xml:space="preserve"> Confidentiel Industrie   </w:t>
      </w:r>
      <w:r w:rsidR="00E762EF">
        <w:rPr>
          <w:sz w:val="24"/>
        </w:rPr>
        <w:sym w:font="Symbol" w:char="F09D"/>
      </w:r>
      <w:r w:rsidR="00E762EF">
        <w:rPr>
          <w:sz w:val="24"/>
        </w:rPr>
        <w:t xml:space="preserve"> jusqu’au ………</w:t>
      </w:r>
    </w:p>
    <w:p w:rsidR="004826E2" w:rsidRDefault="00E762EF">
      <w:pPr>
        <w:pStyle w:val="1Jury"/>
        <w:outlineLvl w:val="0"/>
        <w:rPr>
          <w:b/>
          <w:sz w:val="28"/>
        </w:rPr>
      </w:pPr>
      <w:r>
        <w:rPr>
          <w:b/>
          <w:sz w:val="28"/>
        </w:rPr>
        <w:br w:type="page"/>
      </w:r>
      <w:r>
        <w:rPr>
          <w:b/>
          <w:sz w:val="28"/>
        </w:rPr>
        <w:lastRenderedPageBreak/>
        <w:t>Jury</w:t>
      </w:r>
    </w:p>
    <w:p w:rsidR="00E86AEF" w:rsidRDefault="00593C1E">
      <w:pPr>
        <w:pStyle w:val="1Jury"/>
        <w:rPr>
          <w:b/>
          <w:sz w:val="24"/>
        </w:rPr>
      </w:pPr>
      <w:r w:rsidRPr="00593C1E">
        <w:rPr>
          <w:b/>
          <w:sz w:val="24"/>
        </w:rPr>
        <w:t>Président</w:t>
      </w:r>
      <w:r w:rsidR="00A5029D" w:rsidRPr="00593C1E">
        <w:rPr>
          <w:b/>
          <w:sz w:val="24"/>
        </w:rPr>
        <w:t xml:space="preserve"> </w:t>
      </w:r>
      <w:r w:rsidR="00E762EF" w:rsidRPr="00593C1E">
        <w:rPr>
          <w:b/>
          <w:sz w:val="24"/>
        </w:rPr>
        <w:t>du jury</w:t>
      </w:r>
    </w:p>
    <w:p w:rsidR="00E86AEF" w:rsidRPr="00E86AEF" w:rsidRDefault="00593C1E">
      <w:pPr>
        <w:pStyle w:val="1Jury"/>
      </w:pPr>
      <w:r w:rsidRPr="00E86AEF">
        <w:t xml:space="preserve">Alain </w:t>
      </w:r>
      <w:r w:rsidR="00FA79D4" w:rsidRPr="00E86AEF">
        <w:t>DUPERET</w:t>
      </w:r>
      <w:r w:rsidR="00E86AEF" w:rsidRPr="00E86AEF">
        <w:t>, sous-directeur des enseignements</w:t>
      </w:r>
    </w:p>
    <w:p w:rsidR="004826E2" w:rsidRPr="006D6AE2" w:rsidRDefault="00E762EF">
      <w:pPr>
        <w:pStyle w:val="1Jury"/>
        <w:rPr>
          <w:lang w:val="en-US"/>
        </w:rPr>
      </w:pPr>
      <w:proofErr w:type="spellStart"/>
      <w:r w:rsidRPr="0041470C">
        <w:rPr>
          <w:b/>
          <w:sz w:val="24"/>
          <w:lang w:val="en-US"/>
        </w:rPr>
        <w:t>Commanditaire</w:t>
      </w:r>
      <w:proofErr w:type="spellEnd"/>
      <w:r w:rsidRPr="00112C90">
        <w:rPr>
          <w:b/>
          <w:sz w:val="24"/>
          <w:lang w:val="en-US"/>
        </w:rPr>
        <w:t> </w:t>
      </w:r>
      <w:r w:rsidR="00EF2774" w:rsidRPr="00112C90">
        <w:rPr>
          <w:b/>
          <w:sz w:val="24"/>
          <w:lang w:val="en-US"/>
        </w:rPr>
        <w:t>:</w:t>
      </w:r>
      <w:r w:rsidR="00EF2774" w:rsidRPr="006D6AE2">
        <w:rPr>
          <w:b/>
          <w:sz w:val="24"/>
          <w:lang w:val="en-US"/>
        </w:rPr>
        <w:t xml:space="preserve"> </w:t>
      </w:r>
      <w:r w:rsidRPr="006D6AE2">
        <w:rPr>
          <w:sz w:val="24"/>
          <w:lang w:val="en-US"/>
        </w:rPr>
        <w:br/>
      </w:r>
      <w:r w:rsidR="00EF2774" w:rsidRPr="006D6AE2">
        <w:rPr>
          <w:lang w:val="en-US"/>
        </w:rPr>
        <w:t xml:space="preserve">Michael </w:t>
      </w:r>
      <w:r w:rsidR="00FA79D4" w:rsidRPr="006D6AE2">
        <w:rPr>
          <w:lang w:val="en-US"/>
        </w:rPr>
        <w:t>SAWADA</w:t>
      </w:r>
      <w:r w:rsidRPr="006D6AE2">
        <w:rPr>
          <w:lang w:val="en-US"/>
        </w:rPr>
        <w:t>,</w:t>
      </w:r>
      <w:r w:rsidR="00315A81" w:rsidRPr="006D6AE2">
        <w:rPr>
          <w:lang w:val="en-US"/>
        </w:rPr>
        <w:t xml:space="preserve"> </w:t>
      </w:r>
      <w:r w:rsidRPr="006D6AE2">
        <w:rPr>
          <w:lang w:val="en-US"/>
        </w:rPr>
        <w:br/>
      </w:r>
      <w:r w:rsidR="006D6AE2" w:rsidRPr="006D6AE2">
        <w:rPr>
          <w:lang w:val="en-US"/>
        </w:rPr>
        <w:t>Laboratory for Appl</w:t>
      </w:r>
      <w:r w:rsidR="006D6AE2">
        <w:rPr>
          <w:lang w:val="en-US"/>
        </w:rPr>
        <w:t>i</w:t>
      </w:r>
      <w:r w:rsidR="006D6AE2" w:rsidRPr="006D6AE2">
        <w:rPr>
          <w:lang w:val="en-US"/>
        </w:rPr>
        <w:t>e</w:t>
      </w:r>
      <w:r w:rsidR="006D6AE2">
        <w:rPr>
          <w:lang w:val="en-US"/>
        </w:rPr>
        <w:t>d Geomatics and GIS S</w:t>
      </w:r>
      <w:r w:rsidR="006D6AE2" w:rsidRPr="006D6AE2">
        <w:rPr>
          <w:lang w:val="en-US"/>
        </w:rPr>
        <w:t>cience</w:t>
      </w:r>
      <w:r w:rsidR="00A91C85">
        <w:rPr>
          <w:lang w:val="en-US"/>
        </w:rPr>
        <w:t xml:space="preserve"> (</w:t>
      </w:r>
      <w:r w:rsidR="00A91C85" w:rsidRPr="006D6AE2">
        <w:rPr>
          <w:lang w:val="en-US"/>
        </w:rPr>
        <w:t>LAGGISS</w:t>
      </w:r>
      <w:r w:rsidR="00A91C85">
        <w:rPr>
          <w:lang w:val="en-US"/>
        </w:rPr>
        <w:t>)</w:t>
      </w:r>
      <w:r w:rsidR="00315A81" w:rsidRPr="00315A81">
        <w:rPr>
          <w:lang w:val="en-US"/>
        </w:rPr>
        <w:t xml:space="preserve"> </w:t>
      </w:r>
      <w:r w:rsidR="00315A81">
        <w:rPr>
          <w:lang w:val="en-US"/>
        </w:rPr>
        <w:br/>
        <w:t>University of Ottawa</w:t>
      </w:r>
      <w:r w:rsidR="00D61C11">
        <w:rPr>
          <w:lang w:val="en-US"/>
        </w:rPr>
        <w:t xml:space="preserve">, </w:t>
      </w:r>
      <w:r w:rsidRPr="006D6AE2">
        <w:rPr>
          <w:lang w:val="en-US"/>
        </w:rPr>
        <w:br/>
      </w:r>
      <w:r w:rsidR="00EF2774" w:rsidRPr="006D6AE2">
        <w:rPr>
          <w:lang w:val="en-US"/>
        </w:rPr>
        <w:t>60 University Street, Ottawa, ON K1N 6N5, Canada</w:t>
      </w:r>
    </w:p>
    <w:p w:rsidR="004826E2" w:rsidRDefault="00E762EF">
      <w:pPr>
        <w:pStyle w:val="1Jury"/>
      </w:pPr>
      <w:r>
        <w:rPr>
          <w:b/>
          <w:sz w:val="24"/>
        </w:rPr>
        <w:t>Encadrement de stage </w:t>
      </w:r>
      <w:proofErr w:type="gramStart"/>
      <w:r>
        <w:rPr>
          <w:b/>
          <w:sz w:val="24"/>
        </w:rPr>
        <w:t>:</w:t>
      </w:r>
      <w:proofErr w:type="gramEnd"/>
      <w:r>
        <w:rPr>
          <w:b/>
          <w:sz w:val="24"/>
        </w:rPr>
        <w:br/>
      </w:r>
      <w:r w:rsidR="00D64802">
        <w:t xml:space="preserve">Michael </w:t>
      </w:r>
      <w:r w:rsidR="00FA79D4" w:rsidRPr="00FA79D4">
        <w:rPr>
          <w:sz w:val="24"/>
        </w:rPr>
        <w:t>SAWADA</w:t>
      </w:r>
      <w:r>
        <w:t xml:space="preserve">, </w:t>
      </w:r>
      <w:r w:rsidR="00D64802">
        <w:t>LAGGISS</w:t>
      </w:r>
      <w:r>
        <w:t>, maître de stage</w:t>
      </w:r>
      <w:r>
        <w:br/>
      </w:r>
      <w:r w:rsidR="00FA79D4">
        <w:t>Hervé QUINQUENEL</w:t>
      </w:r>
      <w:r>
        <w:t>, unité, ENSG/IGN, rapporteur principal</w:t>
      </w:r>
    </w:p>
    <w:p w:rsidR="004826E2" w:rsidRDefault="00E762EF">
      <w:pPr>
        <w:pStyle w:val="1Jury"/>
      </w:pPr>
      <w:r>
        <w:rPr>
          <w:b/>
          <w:sz w:val="24"/>
        </w:rPr>
        <w:t>Responsable pédagogique du cycle </w:t>
      </w:r>
      <w:r w:rsidR="007E633D">
        <w:rPr>
          <w:b/>
          <w:sz w:val="24"/>
        </w:rPr>
        <w:t xml:space="preserve">: </w:t>
      </w:r>
      <w:r>
        <w:rPr>
          <w:sz w:val="24"/>
        </w:rPr>
        <w:br/>
      </w:r>
      <w:r w:rsidR="00D25725">
        <w:t>Serge BOTTON</w:t>
      </w:r>
    </w:p>
    <w:p w:rsidR="004826E2" w:rsidRDefault="00E762EF">
      <w:pPr>
        <w:pStyle w:val="1Copyright"/>
      </w:pPr>
      <w:r>
        <w:t>© ENSG</w:t>
      </w:r>
      <w:r w:rsidR="009C502B">
        <w:t>, SASYAN Valentin</w:t>
      </w:r>
    </w:p>
    <w:p w:rsidR="004826E2" w:rsidRDefault="00E762EF">
      <w:pPr>
        <w:pStyle w:val="Texte"/>
        <w:spacing w:before="240" w:after="0"/>
        <w:jc w:val="left"/>
        <w:outlineLvl w:val="0"/>
      </w:pPr>
      <w:r>
        <w:rPr>
          <w:b/>
        </w:rPr>
        <w:t xml:space="preserve">Stage </w:t>
      </w:r>
      <w:r w:rsidR="00A5029D">
        <w:t xml:space="preserve">du </w:t>
      </w:r>
      <w:r w:rsidR="00D64802">
        <w:t>25</w:t>
      </w:r>
      <w:r w:rsidR="00A5029D">
        <w:t>/</w:t>
      </w:r>
      <w:r w:rsidR="00D64802">
        <w:t>05</w:t>
      </w:r>
      <w:r w:rsidR="00A5029D">
        <w:t>/</w:t>
      </w:r>
      <w:r w:rsidR="00D64802">
        <w:t>15</w:t>
      </w:r>
      <w:r w:rsidR="00A5029D">
        <w:t xml:space="preserve"> </w:t>
      </w:r>
      <w:r>
        <w:t xml:space="preserve">au </w:t>
      </w:r>
      <w:r w:rsidR="00D64802">
        <w:t>07</w:t>
      </w:r>
      <w:r w:rsidR="00A5029D">
        <w:t>/</w:t>
      </w:r>
      <w:r w:rsidR="00D64802">
        <w:t>08</w:t>
      </w:r>
      <w:r w:rsidR="00A5029D">
        <w:t>/</w:t>
      </w:r>
      <w:r w:rsidR="00D64802">
        <w:t>15</w:t>
      </w:r>
    </w:p>
    <w:p w:rsidR="004826E2" w:rsidRPr="00A5029D" w:rsidRDefault="00E762EF">
      <w:pPr>
        <w:pStyle w:val="Texte"/>
        <w:spacing w:after="0"/>
        <w:jc w:val="left"/>
      </w:pPr>
      <w:r>
        <w:rPr>
          <w:b/>
        </w:rPr>
        <w:t xml:space="preserve">Diffusion Web :    </w:t>
      </w:r>
      <w:sdt>
        <w:sdtPr>
          <w:rPr>
            <w:sz w:val="24"/>
          </w:rPr>
          <w:id w:val="-788047885"/>
          <w14:checkbox>
            <w14:checked w14:val="1"/>
            <w14:checkedState w14:val="2612" w14:font="Arial Unicode MS"/>
            <w14:uncheckedState w14:val="2610" w14:font="Arial Unicode MS"/>
          </w14:checkbox>
        </w:sdtPr>
        <w:sdtEndPr/>
        <w:sdtContent>
          <w:r w:rsidR="000E1546">
            <w:rPr>
              <w:rFonts w:ascii="MS Gothic" w:eastAsia="MS Gothic" w:hAnsi="MS Gothic" w:hint="eastAsia"/>
              <w:sz w:val="24"/>
            </w:rPr>
            <w:t>☒</w:t>
          </w:r>
        </w:sdtContent>
      </w:sdt>
      <w:r w:rsidR="000E1546">
        <w:t xml:space="preserve"> </w:t>
      </w:r>
      <w:r>
        <w:t xml:space="preserve">Internet     </w:t>
      </w:r>
      <w:sdt>
        <w:sdtPr>
          <w:rPr>
            <w:sz w:val="24"/>
          </w:rPr>
          <w:id w:val="1656870029"/>
          <w14:checkbox>
            <w14:checked w14:val="1"/>
            <w14:checkedState w14:val="2612" w14:font="Arial Unicode MS"/>
            <w14:uncheckedState w14:val="2610" w14:font="Arial Unicode MS"/>
          </w14:checkbox>
        </w:sdtPr>
        <w:sdtEndPr/>
        <w:sdtContent>
          <w:r w:rsidR="000E1546">
            <w:rPr>
              <w:rFonts w:ascii="MS Gothic" w:eastAsia="MS Gothic" w:hAnsi="MS Gothic" w:hint="eastAsia"/>
              <w:sz w:val="24"/>
            </w:rPr>
            <w:t>☒</w:t>
          </w:r>
        </w:sdtContent>
      </w:sdt>
      <w:r>
        <w:t xml:space="preserve"> Intranet ENSG</w:t>
      </w:r>
    </w:p>
    <w:p w:rsidR="004826E2" w:rsidRPr="00CD6E6F" w:rsidRDefault="00E762EF">
      <w:pPr>
        <w:pStyle w:val="Texte"/>
        <w:spacing w:after="0"/>
        <w:jc w:val="left"/>
      </w:pPr>
      <w:r>
        <w:rPr>
          <w:b/>
        </w:rPr>
        <w:t>Situation du document </w:t>
      </w:r>
      <w:r w:rsidR="009246C0">
        <w:rPr>
          <w:b/>
        </w:rPr>
        <w:t xml:space="preserve">: </w:t>
      </w:r>
      <w:r>
        <w:rPr>
          <w:b/>
        </w:rPr>
        <w:br/>
      </w:r>
      <w:r>
        <w:t xml:space="preserve">rapport de stage présenté en fin de </w:t>
      </w:r>
      <w:r w:rsidR="00176ABC">
        <w:t>2</w:t>
      </w:r>
      <w:r>
        <w:rPr>
          <w:vertAlign w:val="superscript"/>
        </w:rPr>
        <w:t>ème</w:t>
      </w:r>
      <w:r>
        <w:t xml:space="preserve"> année du cycle des </w:t>
      </w:r>
      <w:r w:rsidR="00176ABC">
        <w:t>ingé</w:t>
      </w:r>
      <w:r w:rsidR="00176ABC" w:rsidRPr="00CD6E6F">
        <w:t>nieurs</w:t>
      </w:r>
    </w:p>
    <w:p w:rsidR="004826E2" w:rsidRDefault="00CD6E6F">
      <w:pPr>
        <w:pStyle w:val="Texte"/>
        <w:spacing w:after="0"/>
        <w:jc w:val="left"/>
      </w:pPr>
      <w:r>
        <w:rPr>
          <w:b/>
        </w:rPr>
        <w:t>Nombre de pages :</w:t>
      </w:r>
      <w:r w:rsidR="00E762EF">
        <w:t xml:space="preserve"> </w:t>
      </w:r>
      <w:r w:rsidR="00AF3528">
        <w:t>41</w:t>
      </w:r>
      <w:r w:rsidR="00E762EF">
        <w:t xml:space="preserve"> dont </w:t>
      </w:r>
      <w:r w:rsidR="00AF3528">
        <w:t>5</w:t>
      </w:r>
      <w:r w:rsidR="00E762EF">
        <w:t xml:space="preserve"> d’annexes</w:t>
      </w:r>
    </w:p>
    <w:p w:rsidR="004826E2" w:rsidRPr="00861C0E" w:rsidRDefault="00E762EF">
      <w:pPr>
        <w:pStyle w:val="Texte"/>
        <w:spacing w:after="0"/>
        <w:outlineLvl w:val="0"/>
      </w:pPr>
      <w:r w:rsidRPr="00861C0E">
        <w:rPr>
          <w:b/>
        </w:rPr>
        <w:t xml:space="preserve">Système </w:t>
      </w:r>
      <w:r w:rsidR="00861C0E" w:rsidRPr="00861C0E">
        <w:rPr>
          <w:b/>
        </w:rPr>
        <w:t>hôte</w:t>
      </w:r>
      <w:r w:rsidRPr="00861C0E">
        <w:rPr>
          <w:b/>
        </w:rPr>
        <w:t xml:space="preserve"> : </w:t>
      </w:r>
      <w:r w:rsidR="009546A9">
        <w:t>Word 2013</w:t>
      </w:r>
    </w:p>
    <w:p w:rsidR="004826E2" w:rsidRDefault="004826E2">
      <w:pPr>
        <w:pStyle w:val="Texte"/>
      </w:pPr>
    </w:p>
    <w:p w:rsidR="004826E2" w:rsidRDefault="009766AA">
      <w:pPr>
        <w:pStyle w:val="1Dedicace"/>
        <w:outlineLvl w:val="0"/>
      </w:pPr>
      <w:r>
        <w:lastRenderedPageBreak/>
        <w:br/>
      </w:r>
      <w:r>
        <w:br/>
      </w:r>
      <w:r>
        <w:br/>
      </w:r>
      <w:r>
        <w:br/>
      </w:r>
      <w:r>
        <w:br/>
      </w:r>
      <w:r>
        <w:br/>
      </w:r>
      <w:r>
        <w:br/>
      </w:r>
      <w:r>
        <w:br/>
      </w:r>
      <w:r>
        <w:br/>
      </w:r>
      <w:r w:rsidR="00AF3D6B">
        <w:t>A</w:t>
      </w:r>
      <w:r w:rsidR="00872004">
        <w:t xml:space="preserve"> la poutine</w:t>
      </w:r>
      <w:r w:rsidR="00BD54EA">
        <w:t xml:space="preserve">, </w:t>
      </w:r>
      <w:r w:rsidR="00AF3D6B">
        <w:br/>
        <w:t>au sirop d’érable</w:t>
      </w:r>
      <w:r w:rsidR="00872004">
        <w:br/>
        <w:t>et au</w:t>
      </w:r>
      <w:r w:rsidR="00AF3D6B">
        <w:t>x</w:t>
      </w:r>
      <w:r w:rsidR="00872004">
        <w:t xml:space="preserve"> Canadiens</w:t>
      </w:r>
      <w:r w:rsidR="00872004">
        <w:br/>
        <w:t>qui font de ce pays une terre accueilla</w:t>
      </w:r>
      <w:r w:rsidR="0000576C">
        <w:t>nte</w:t>
      </w:r>
      <w:r w:rsidR="0000576C">
        <w:br/>
        <w:t xml:space="preserve"> et pleine de bonnes surprises</w:t>
      </w:r>
      <w:r w:rsidR="00872004">
        <w:t>.</w:t>
      </w:r>
    </w:p>
    <w:p w:rsidR="004826E2" w:rsidRDefault="00E762EF">
      <w:pPr>
        <w:pStyle w:val="1TitreFront"/>
      </w:pPr>
      <w:r>
        <w:lastRenderedPageBreak/>
        <w:t>Remerciements</w:t>
      </w:r>
    </w:p>
    <w:p w:rsidR="00CE7882" w:rsidRPr="00CE7882" w:rsidRDefault="006F2503" w:rsidP="00CE7882">
      <w:pPr>
        <w:pStyle w:val="Texte"/>
      </w:pPr>
      <w:r w:rsidRPr="00CE7882">
        <w:t>Je souhaite remercier en premier lieu Michael SAWADA pour son accueil et la confiance témoignée pendant toute la durée du stage.</w:t>
      </w:r>
      <w:r w:rsidR="00BD54EA">
        <w:t xml:space="preserve"> </w:t>
      </w:r>
      <w:r w:rsidR="00134CBB">
        <w:t>Ainsi que</w:t>
      </w:r>
      <w:r w:rsidR="00BD54EA">
        <w:t xml:space="preserve"> les autres membres de l’université d’</w:t>
      </w:r>
      <w:r w:rsidR="00134CBB">
        <w:t>Ottawa</w:t>
      </w:r>
      <w:r w:rsidR="003219A6">
        <w:t>.</w:t>
      </w:r>
    </w:p>
    <w:p w:rsidR="004826E2" w:rsidRPr="00CE7882" w:rsidRDefault="006F2503" w:rsidP="00CE7882">
      <w:pPr>
        <w:pStyle w:val="Texte"/>
      </w:pPr>
      <w:r w:rsidRPr="00CE7882">
        <w:t>Je remercie aussi Herve QUINQUENEL, mon professeur référent.</w:t>
      </w:r>
    </w:p>
    <w:p w:rsidR="00CE7882" w:rsidRPr="00CE7882" w:rsidRDefault="00CE7882" w:rsidP="00CE7882">
      <w:pPr>
        <w:pStyle w:val="Texte"/>
      </w:pPr>
      <w:r w:rsidRPr="00CE7882">
        <w:t>Enfin, je remercie les personnes qui m</w:t>
      </w:r>
      <w:r w:rsidR="00A7300A">
        <w:t>’ont accompagné durant le stage</w:t>
      </w:r>
      <w:r w:rsidRPr="00CE7882">
        <w:t xml:space="preserve"> </w:t>
      </w:r>
      <w:r>
        <w:t>par email ou en road-trip…</w:t>
      </w:r>
    </w:p>
    <w:p w:rsidR="004826E2" w:rsidRDefault="00E762EF">
      <w:pPr>
        <w:pStyle w:val="1TitreFront"/>
      </w:pPr>
      <w:r>
        <w:lastRenderedPageBreak/>
        <w:t>Résumé</w:t>
      </w:r>
    </w:p>
    <w:p w:rsidR="004C05F7" w:rsidRDefault="004C05F7">
      <w:pPr>
        <w:pStyle w:val="Texte"/>
        <w:outlineLvl w:val="0"/>
      </w:pPr>
      <w:r>
        <w:t>Le Canada tente depuis plusieurs années de se doter d’un système pour anticiper les dégâts d’un tremblement de terre.</w:t>
      </w:r>
      <w:r w:rsidR="004B46FE">
        <w:t xml:space="preserve"> Cela nécessite de bien connaitre les structures des bâtiments construits afin d’effectuer des simulations.</w:t>
      </w:r>
    </w:p>
    <w:p w:rsidR="00EF5CC4" w:rsidRDefault="000B76F7">
      <w:pPr>
        <w:pStyle w:val="Texte"/>
        <w:outlineLvl w:val="0"/>
      </w:pPr>
      <w:r>
        <w:t xml:space="preserve">Ce stage </w:t>
      </w:r>
      <w:r w:rsidR="00386F88">
        <w:t>étudie</w:t>
      </w:r>
      <w:r>
        <w:t xml:space="preserve"> une nouvelle manière de recenser les différents types de structure </w:t>
      </w:r>
      <w:r w:rsidR="000475A2">
        <w:t xml:space="preserve">des </w:t>
      </w:r>
      <w:r>
        <w:t xml:space="preserve">bâtiments. </w:t>
      </w:r>
      <w:r w:rsidR="00B83D7C">
        <w:t>Cette</w:t>
      </w:r>
      <w:r w:rsidR="00386F88">
        <w:t xml:space="preserve"> nouvelle méthode </w:t>
      </w:r>
      <w:r w:rsidR="00B83D7C">
        <w:t xml:space="preserve">est </w:t>
      </w:r>
      <w:r w:rsidR="00386F88">
        <w:t>basée sur la</w:t>
      </w:r>
      <w:r>
        <w:t xml:space="preserve"> </w:t>
      </w:r>
      <w:r w:rsidR="00386F88">
        <w:t>mesure</w:t>
      </w:r>
      <w:r>
        <w:t xml:space="preserve"> </w:t>
      </w:r>
      <w:r w:rsidR="00386F88">
        <w:t xml:space="preserve">et la classification </w:t>
      </w:r>
      <w:r>
        <w:t>du champ magnétique mesuré à proximité des murs des b</w:t>
      </w:r>
      <w:r w:rsidR="00386F88">
        <w:t>âtiments</w:t>
      </w:r>
      <w:r w:rsidR="00EF5CC4">
        <w:t>.</w:t>
      </w:r>
    </w:p>
    <w:p w:rsidR="004C05F7" w:rsidRDefault="000B76F7">
      <w:pPr>
        <w:pStyle w:val="Texte"/>
        <w:outlineLvl w:val="0"/>
      </w:pPr>
      <w:r>
        <w:t xml:space="preserve">Le projet </w:t>
      </w:r>
      <w:r w:rsidR="00EF5CC4">
        <w:t>se décompose en</w:t>
      </w:r>
      <w:r>
        <w:t xml:space="preserve"> 3 </w:t>
      </w:r>
      <w:r w:rsidR="00EF5CC4">
        <w:t>parties</w:t>
      </w:r>
      <w:r>
        <w:t> : la création d’une application Android pour effectuer les mesures terrains, un script R pour effectuer la classification et des tests pour vérifier le fonctionnement pratique.</w:t>
      </w:r>
    </w:p>
    <w:p w:rsidR="004C05F7" w:rsidRDefault="004C05F7">
      <w:pPr>
        <w:pStyle w:val="Texte"/>
        <w:outlineLvl w:val="0"/>
      </w:pPr>
      <w:r>
        <w:t>Mots-clefs : Android, Application, R, classifi</w:t>
      </w:r>
      <w:r w:rsidR="004B46FE">
        <w:t xml:space="preserve">cation, JSON, </w:t>
      </w:r>
      <w:proofErr w:type="spellStart"/>
      <w:r w:rsidR="004B46FE">
        <w:t>uOttawa</w:t>
      </w:r>
      <w:proofErr w:type="spellEnd"/>
      <w:r w:rsidR="004B46FE">
        <w:t>, séismes</w:t>
      </w:r>
      <w:r w:rsidR="00015470">
        <w:t>,</w:t>
      </w:r>
      <w:r w:rsidR="00015470" w:rsidRPr="00015470">
        <w:t xml:space="preserve"> </w:t>
      </w:r>
      <w:r w:rsidR="00015470">
        <w:t>champ, magnétique</w:t>
      </w:r>
      <w:r w:rsidR="00424041">
        <w:t>, champ magnétique</w:t>
      </w:r>
    </w:p>
    <w:p w:rsidR="004826E2" w:rsidRPr="00A7300A" w:rsidRDefault="00E762EF">
      <w:pPr>
        <w:pStyle w:val="1TitreFront"/>
        <w:rPr>
          <w:lang w:val="en-US"/>
        </w:rPr>
      </w:pPr>
      <w:r w:rsidRPr="00A7300A">
        <w:rPr>
          <w:lang w:val="en-US"/>
        </w:rPr>
        <w:lastRenderedPageBreak/>
        <w:t>Abstract</w:t>
      </w:r>
    </w:p>
    <w:p w:rsidR="00CC37A3" w:rsidRDefault="00CC37A3" w:rsidP="00015470">
      <w:pPr>
        <w:pStyle w:val="Texte"/>
        <w:outlineLvl w:val="0"/>
        <w:rPr>
          <w:lang w:val="en-US"/>
        </w:rPr>
      </w:pPr>
      <w:r>
        <w:rPr>
          <w:lang w:val="en-US"/>
        </w:rPr>
        <w:t xml:space="preserve">The Canadian government is </w:t>
      </w:r>
      <w:r w:rsidR="003536CC">
        <w:rPr>
          <w:lang w:val="en-US"/>
        </w:rPr>
        <w:t>developing</w:t>
      </w:r>
      <w:r>
        <w:rPr>
          <w:lang w:val="en-US"/>
        </w:rPr>
        <w:t xml:space="preserve"> one tool to anticipate the damage of </w:t>
      </w:r>
      <w:r w:rsidR="003536CC">
        <w:rPr>
          <w:lang w:val="en-US"/>
        </w:rPr>
        <w:t>an</w:t>
      </w:r>
      <w:r>
        <w:rPr>
          <w:lang w:val="en-US"/>
        </w:rPr>
        <w:t xml:space="preserve"> earthquake.</w:t>
      </w:r>
      <w:r w:rsidR="00EF7CF9">
        <w:rPr>
          <w:lang w:val="en-US"/>
        </w:rPr>
        <w:t xml:space="preserve"> This tool needs a good knowledge of the different structures of the buildings.</w:t>
      </w:r>
    </w:p>
    <w:p w:rsidR="00B83D7C" w:rsidRDefault="00B83D7C" w:rsidP="00015470">
      <w:pPr>
        <w:pStyle w:val="Texte"/>
        <w:outlineLvl w:val="0"/>
        <w:rPr>
          <w:lang w:val="en-US"/>
        </w:rPr>
      </w:pPr>
      <w:r>
        <w:rPr>
          <w:lang w:val="en-US"/>
        </w:rPr>
        <w:t>This work presents</w:t>
      </w:r>
      <w:r w:rsidR="00EF5CC4">
        <w:rPr>
          <w:lang w:val="en-US"/>
        </w:rPr>
        <w:t xml:space="preserve"> a</w:t>
      </w:r>
      <w:r>
        <w:rPr>
          <w:lang w:val="en-US"/>
        </w:rPr>
        <w:t xml:space="preserve"> new solution to record the data. </w:t>
      </w:r>
      <w:r w:rsidR="00EF5CC4">
        <w:rPr>
          <w:lang w:val="en-US"/>
        </w:rPr>
        <w:t>This new method uses the classification of the measurement of the magnetic field around the walls of the structures.</w:t>
      </w:r>
    </w:p>
    <w:p w:rsidR="00EF5CC4" w:rsidRDefault="00EF5CC4" w:rsidP="00015470">
      <w:pPr>
        <w:pStyle w:val="Texte"/>
        <w:outlineLvl w:val="0"/>
        <w:rPr>
          <w:lang w:val="en-US"/>
        </w:rPr>
      </w:pPr>
      <w:r>
        <w:rPr>
          <w:lang w:val="en-US"/>
        </w:rPr>
        <w:t xml:space="preserve">This work is divided is three parts: first the creation of the Android Application. Then the development of R script for the classification. And at the end </w:t>
      </w:r>
      <w:r w:rsidR="00622442">
        <w:rPr>
          <w:lang w:val="en-US"/>
        </w:rPr>
        <w:t xml:space="preserve">there </w:t>
      </w:r>
      <w:r w:rsidR="003536CC">
        <w:rPr>
          <w:lang w:val="en-US"/>
        </w:rPr>
        <w:t>are</w:t>
      </w:r>
      <w:r w:rsidR="00622442">
        <w:rPr>
          <w:lang w:val="en-US"/>
        </w:rPr>
        <w:t xml:space="preserve"> some tests to check if the method is fine or not.</w:t>
      </w:r>
    </w:p>
    <w:p w:rsidR="00015470" w:rsidRPr="00015470" w:rsidRDefault="00015470" w:rsidP="00015470">
      <w:pPr>
        <w:pStyle w:val="Texte"/>
        <w:outlineLvl w:val="0"/>
        <w:rPr>
          <w:lang w:val="en-US"/>
        </w:rPr>
      </w:pPr>
      <w:r w:rsidRPr="00015470">
        <w:rPr>
          <w:lang w:val="en-US"/>
        </w:rPr>
        <w:t xml:space="preserve">Keywords: Android, Application, R, classification, JSON, </w:t>
      </w:r>
      <w:proofErr w:type="spellStart"/>
      <w:r w:rsidRPr="00015470">
        <w:rPr>
          <w:lang w:val="en-US"/>
        </w:rPr>
        <w:t>uOttawa</w:t>
      </w:r>
      <w:proofErr w:type="spellEnd"/>
      <w:r w:rsidRPr="00015470">
        <w:rPr>
          <w:lang w:val="en-US"/>
        </w:rPr>
        <w:t>, earthquakes, magnetic</w:t>
      </w:r>
      <w:r>
        <w:rPr>
          <w:lang w:val="en-US"/>
        </w:rPr>
        <w:t>,</w:t>
      </w:r>
      <w:r w:rsidRPr="00015470">
        <w:rPr>
          <w:lang w:val="en-US"/>
        </w:rPr>
        <w:t xml:space="preserve"> field</w:t>
      </w:r>
      <w:r w:rsidR="005556E8">
        <w:rPr>
          <w:lang w:val="en-US"/>
        </w:rPr>
        <w:t>, magnetic field</w:t>
      </w:r>
    </w:p>
    <w:p w:rsidR="004826E2" w:rsidRPr="00805BFA" w:rsidRDefault="00E762EF">
      <w:pPr>
        <w:pStyle w:val="1TableListe"/>
      </w:pPr>
      <w:r w:rsidRPr="00EF5CC4">
        <w:rPr>
          <w:lang w:val="en-US"/>
        </w:rPr>
        <w:lastRenderedPageBreak/>
        <w:t>Tab</w:t>
      </w:r>
      <w:r w:rsidRPr="00805BFA">
        <w:t>le des matières</w:t>
      </w:r>
    </w:p>
    <w:p w:rsidR="003219A6" w:rsidRDefault="005E523B">
      <w:pPr>
        <w:pStyle w:val="TM1"/>
        <w:tabs>
          <w:tab w:val="right" w:leader="dot" w:pos="9061"/>
        </w:tabs>
        <w:rPr>
          <w:rFonts w:asciiTheme="minorHAnsi" w:eastAsiaTheme="minorEastAsia" w:hAnsiTheme="minorHAnsi" w:cstheme="minorBidi"/>
          <w:noProof/>
          <w:szCs w:val="22"/>
        </w:rPr>
      </w:pPr>
      <w:r>
        <w:rPr>
          <w:b/>
        </w:rPr>
        <w:fldChar w:fldCharType="begin"/>
      </w:r>
      <w:r>
        <w:rPr>
          <w:b/>
        </w:rPr>
        <w:instrText xml:space="preserve"> TOC \o "2-2" \h \z \t "Titre 1;1" </w:instrText>
      </w:r>
      <w:r>
        <w:rPr>
          <w:b/>
        </w:rPr>
        <w:fldChar w:fldCharType="separate"/>
      </w:r>
      <w:hyperlink w:anchor="_Toc429242289" w:history="1">
        <w:r w:rsidR="003219A6" w:rsidRPr="00913AC9">
          <w:rPr>
            <w:rStyle w:val="Lienhypertexte"/>
            <w:noProof/>
          </w:rPr>
          <w:t>Introduction</w:t>
        </w:r>
        <w:r w:rsidR="003219A6">
          <w:rPr>
            <w:noProof/>
            <w:webHidden/>
          </w:rPr>
          <w:tab/>
        </w:r>
        <w:r w:rsidR="003219A6">
          <w:rPr>
            <w:noProof/>
            <w:webHidden/>
          </w:rPr>
          <w:fldChar w:fldCharType="begin"/>
        </w:r>
        <w:r w:rsidR="003219A6">
          <w:rPr>
            <w:noProof/>
            <w:webHidden/>
          </w:rPr>
          <w:instrText xml:space="preserve"> PAGEREF _Toc429242289 \h </w:instrText>
        </w:r>
        <w:r w:rsidR="003219A6">
          <w:rPr>
            <w:noProof/>
            <w:webHidden/>
          </w:rPr>
        </w:r>
        <w:r w:rsidR="003219A6">
          <w:rPr>
            <w:noProof/>
            <w:webHidden/>
          </w:rPr>
          <w:fldChar w:fldCharType="separate"/>
        </w:r>
        <w:r w:rsidR="003B28E5">
          <w:rPr>
            <w:noProof/>
            <w:webHidden/>
          </w:rPr>
          <w:t>11</w:t>
        </w:r>
        <w:r w:rsidR="003219A6">
          <w:rPr>
            <w:noProof/>
            <w:webHidden/>
          </w:rPr>
          <w:fldChar w:fldCharType="end"/>
        </w:r>
      </w:hyperlink>
    </w:p>
    <w:p w:rsidR="003219A6" w:rsidRDefault="00D228F7">
      <w:pPr>
        <w:pStyle w:val="TM1"/>
        <w:tabs>
          <w:tab w:val="right" w:leader="dot" w:pos="9061"/>
        </w:tabs>
        <w:rPr>
          <w:rFonts w:asciiTheme="minorHAnsi" w:eastAsiaTheme="minorEastAsia" w:hAnsiTheme="minorHAnsi" w:cstheme="minorBidi"/>
          <w:noProof/>
          <w:szCs w:val="22"/>
        </w:rPr>
      </w:pPr>
      <w:hyperlink w:anchor="_Toc429242290" w:history="1">
        <w:r w:rsidR="003219A6" w:rsidRPr="00913AC9">
          <w:rPr>
            <w:rStyle w:val="Lienhypertexte"/>
            <w:noProof/>
          </w:rPr>
          <w:t>Le sujet du stage</w:t>
        </w:r>
        <w:r w:rsidR="003219A6">
          <w:rPr>
            <w:noProof/>
            <w:webHidden/>
          </w:rPr>
          <w:tab/>
        </w:r>
        <w:r w:rsidR="003219A6">
          <w:rPr>
            <w:noProof/>
            <w:webHidden/>
          </w:rPr>
          <w:fldChar w:fldCharType="begin"/>
        </w:r>
        <w:r w:rsidR="003219A6">
          <w:rPr>
            <w:noProof/>
            <w:webHidden/>
          </w:rPr>
          <w:instrText xml:space="preserve"> PAGEREF _Toc429242290 \h </w:instrText>
        </w:r>
        <w:r w:rsidR="003219A6">
          <w:rPr>
            <w:noProof/>
            <w:webHidden/>
          </w:rPr>
        </w:r>
        <w:r w:rsidR="003219A6">
          <w:rPr>
            <w:noProof/>
            <w:webHidden/>
          </w:rPr>
          <w:fldChar w:fldCharType="separate"/>
        </w:r>
        <w:r w:rsidR="003B28E5">
          <w:rPr>
            <w:noProof/>
            <w:webHidden/>
          </w:rPr>
          <w:t>12</w:t>
        </w:r>
        <w:r w:rsidR="003219A6">
          <w:rPr>
            <w:noProof/>
            <w:webHidden/>
          </w:rPr>
          <w:fldChar w:fldCharType="end"/>
        </w:r>
      </w:hyperlink>
    </w:p>
    <w:p w:rsidR="003219A6" w:rsidRDefault="00D228F7">
      <w:pPr>
        <w:pStyle w:val="TM2"/>
        <w:tabs>
          <w:tab w:val="right" w:leader="dot" w:pos="9061"/>
        </w:tabs>
        <w:rPr>
          <w:rFonts w:asciiTheme="minorHAnsi" w:eastAsiaTheme="minorEastAsia" w:hAnsiTheme="minorHAnsi" w:cstheme="minorBidi"/>
          <w:noProof/>
          <w:szCs w:val="22"/>
        </w:rPr>
      </w:pPr>
      <w:hyperlink w:anchor="_Toc429242291" w:history="1">
        <w:r w:rsidR="003219A6" w:rsidRPr="00913AC9">
          <w:rPr>
            <w:rStyle w:val="Lienhypertexte"/>
            <w:noProof/>
          </w:rPr>
          <w:t>Contexte du projet</w:t>
        </w:r>
        <w:r w:rsidR="003219A6">
          <w:rPr>
            <w:noProof/>
            <w:webHidden/>
          </w:rPr>
          <w:tab/>
        </w:r>
        <w:r w:rsidR="003219A6">
          <w:rPr>
            <w:noProof/>
            <w:webHidden/>
          </w:rPr>
          <w:fldChar w:fldCharType="begin"/>
        </w:r>
        <w:r w:rsidR="003219A6">
          <w:rPr>
            <w:noProof/>
            <w:webHidden/>
          </w:rPr>
          <w:instrText xml:space="preserve"> PAGEREF _Toc429242291 \h </w:instrText>
        </w:r>
        <w:r w:rsidR="003219A6">
          <w:rPr>
            <w:noProof/>
            <w:webHidden/>
          </w:rPr>
        </w:r>
        <w:r w:rsidR="003219A6">
          <w:rPr>
            <w:noProof/>
            <w:webHidden/>
          </w:rPr>
          <w:fldChar w:fldCharType="separate"/>
        </w:r>
        <w:r w:rsidR="003B28E5">
          <w:rPr>
            <w:noProof/>
            <w:webHidden/>
          </w:rPr>
          <w:t>12</w:t>
        </w:r>
        <w:r w:rsidR="003219A6">
          <w:rPr>
            <w:noProof/>
            <w:webHidden/>
          </w:rPr>
          <w:fldChar w:fldCharType="end"/>
        </w:r>
      </w:hyperlink>
    </w:p>
    <w:p w:rsidR="003219A6" w:rsidRDefault="00D228F7">
      <w:pPr>
        <w:pStyle w:val="TM2"/>
        <w:tabs>
          <w:tab w:val="right" w:leader="dot" w:pos="9061"/>
        </w:tabs>
        <w:rPr>
          <w:rFonts w:asciiTheme="minorHAnsi" w:eastAsiaTheme="minorEastAsia" w:hAnsiTheme="minorHAnsi" w:cstheme="minorBidi"/>
          <w:noProof/>
          <w:szCs w:val="22"/>
        </w:rPr>
      </w:pPr>
      <w:hyperlink w:anchor="_Toc429242292" w:history="1">
        <w:r w:rsidR="003219A6" w:rsidRPr="00913AC9">
          <w:rPr>
            <w:rStyle w:val="Lienhypertexte"/>
            <w:noProof/>
          </w:rPr>
          <w:t>Objectif de travail</w:t>
        </w:r>
        <w:r w:rsidR="003219A6">
          <w:rPr>
            <w:noProof/>
            <w:webHidden/>
          </w:rPr>
          <w:tab/>
        </w:r>
        <w:r w:rsidR="003219A6">
          <w:rPr>
            <w:noProof/>
            <w:webHidden/>
          </w:rPr>
          <w:fldChar w:fldCharType="begin"/>
        </w:r>
        <w:r w:rsidR="003219A6">
          <w:rPr>
            <w:noProof/>
            <w:webHidden/>
          </w:rPr>
          <w:instrText xml:space="preserve"> PAGEREF _Toc429242292 \h </w:instrText>
        </w:r>
        <w:r w:rsidR="003219A6">
          <w:rPr>
            <w:noProof/>
            <w:webHidden/>
          </w:rPr>
        </w:r>
        <w:r w:rsidR="003219A6">
          <w:rPr>
            <w:noProof/>
            <w:webHidden/>
          </w:rPr>
          <w:fldChar w:fldCharType="separate"/>
        </w:r>
        <w:r w:rsidR="003B28E5">
          <w:rPr>
            <w:noProof/>
            <w:webHidden/>
          </w:rPr>
          <w:t>12</w:t>
        </w:r>
        <w:r w:rsidR="003219A6">
          <w:rPr>
            <w:noProof/>
            <w:webHidden/>
          </w:rPr>
          <w:fldChar w:fldCharType="end"/>
        </w:r>
      </w:hyperlink>
    </w:p>
    <w:p w:rsidR="003219A6" w:rsidRDefault="00D228F7">
      <w:pPr>
        <w:pStyle w:val="TM1"/>
        <w:tabs>
          <w:tab w:val="right" w:leader="dot" w:pos="9061"/>
        </w:tabs>
        <w:rPr>
          <w:rFonts w:asciiTheme="minorHAnsi" w:eastAsiaTheme="minorEastAsia" w:hAnsiTheme="minorHAnsi" w:cstheme="minorBidi"/>
          <w:noProof/>
          <w:szCs w:val="22"/>
        </w:rPr>
      </w:pPr>
      <w:hyperlink w:anchor="_Toc429242293" w:history="1">
        <w:r w:rsidR="003219A6" w:rsidRPr="00913AC9">
          <w:rPr>
            <w:rStyle w:val="Lienhypertexte"/>
            <w:noProof/>
          </w:rPr>
          <w:t>Analyse : reformulation des besoins</w:t>
        </w:r>
        <w:r w:rsidR="003219A6">
          <w:rPr>
            <w:noProof/>
            <w:webHidden/>
          </w:rPr>
          <w:tab/>
        </w:r>
        <w:r w:rsidR="003219A6">
          <w:rPr>
            <w:noProof/>
            <w:webHidden/>
          </w:rPr>
          <w:fldChar w:fldCharType="begin"/>
        </w:r>
        <w:r w:rsidR="003219A6">
          <w:rPr>
            <w:noProof/>
            <w:webHidden/>
          </w:rPr>
          <w:instrText xml:space="preserve"> PAGEREF _Toc429242293 \h </w:instrText>
        </w:r>
        <w:r w:rsidR="003219A6">
          <w:rPr>
            <w:noProof/>
            <w:webHidden/>
          </w:rPr>
        </w:r>
        <w:r w:rsidR="003219A6">
          <w:rPr>
            <w:noProof/>
            <w:webHidden/>
          </w:rPr>
          <w:fldChar w:fldCharType="separate"/>
        </w:r>
        <w:r w:rsidR="003B28E5">
          <w:rPr>
            <w:noProof/>
            <w:webHidden/>
          </w:rPr>
          <w:t>13</w:t>
        </w:r>
        <w:r w:rsidR="003219A6">
          <w:rPr>
            <w:noProof/>
            <w:webHidden/>
          </w:rPr>
          <w:fldChar w:fldCharType="end"/>
        </w:r>
      </w:hyperlink>
    </w:p>
    <w:p w:rsidR="003219A6" w:rsidRDefault="00D228F7">
      <w:pPr>
        <w:pStyle w:val="TM2"/>
        <w:tabs>
          <w:tab w:val="right" w:leader="dot" w:pos="9061"/>
        </w:tabs>
        <w:rPr>
          <w:rFonts w:asciiTheme="minorHAnsi" w:eastAsiaTheme="minorEastAsia" w:hAnsiTheme="minorHAnsi" w:cstheme="minorBidi"/>
          <w:noProof/>
          <w:szCs w:val="22"/>
        </w:rPr>
      </w:pPr>
      <w:hyperlink w:anchor="_Toc429242294" w:history="1">
        <w:r w:rsidR="003219A6" w:rsidRPr="00913AC9">
          <w:rPr>
            <w:rStyle w:val="Lienhypertexte"/>
            <w:noProof/>
          </w:rPr>
          <w:t>Expression des besoins</w:t>
        </w:r>
        <w:r w:rsidR="003219A6">
          <w:rPr>
            <w:noProof/>
            <w:webHidden/>
          </w:rPr>
          <w:tab/>
        </w:r>
        <w:r w:rsidR="003219A6">
          <w:rPr>
            <w:noProof/>
            <w:webHidden/>
          </w:rPr>
          <w:fldChar w:fldCharType="begin"/>
        </w:r>
        <w:r w:rsidR="003219A6">
          <w:rPr>
            <w:noProof/>
            <w:webHidden/>
          </w:rPr>
          <w:instrText xml:space="preserve"> PAGEREF _Toc429242294 \h </w:instrText>
        </w:r>
        <w:r w:rsidR="003219A6">
          <w:rPr>
            <w:noProof/>
            <w:webHidden/>
          </w:rPr>
        </w:r>
        <w:r w:rsidR="003219A6">
          <w:rPr>
            <w:noProof/>
            <w:webHidden/>
          </w:rPr>
          <w:fldChar w:fldCharType="separate"/>
        </w:r>
        <w:r w:rsidR="003B28E5">
          <w:rPr>
            <w:noProof/>
            <w:webHidden/>
          </w:rPr>
          <w:t>13</w:t>
        </w:r>
        <w:r w:rsidR="003219A6">
          <w:rPr>
            <w:noProof/>
            <w:webHidden/>
          </w:rPr>
          <w:fldChar w:fldCharType="end"/>
        </w:r>
      </w:hyperlink>
    </w:p>
    <w:p w:rsidR="003219A6" w:rsidRDefault="00D228F7">
      <w:pPr>
        <w:pStyle w:val="TM2"/>
        <w:tabs>
          <w:tab w:val="right" w:leader="dot" w:pos="9061"/>
        </w:tabs>
        <w:rPr>
          <w:rFonts w:asciiTheme="minorHAnsi" w:eastAsiaTheme="minorEastAsia" w:hAnsiTheme="minorHAnsi" w:cstheme="minorBidi"/>
          <w:noProof/>
          <w:szCs w:val="22"/>
        </w:rPr>
      </w:pPr>
      <w:hyperlink w:anchor="_Toc429242295" w:history="1">
        <w:r w:rsidR="003219A6" w:rsidRPr="00913AC9">
          <w:rPr>
            <w:rStyle w:val="Lienhypertexte"/>
            <w:noProof/>
          </w:rPr>
          <w:t>Le cahier des charges</w:t>
        </w:r>
        <w:r w:rsidR="003219A6">
          <w:rPr>
            <w:noProof/>
            <w:webHidden/>
          </w:rPr>
          <w:tab/>
        </w:r>
        <w:r w:rsidR="003219A6">
          <w:rPr>
            <w:noProof/>
            <w:webHidden/>
          </w:rPr>
          <w:fldChar w:fldCharType="begin"/>
        </w:r>
        <w:r w:rsidR="003219A6">
          <w:rPr>
            <w:noProof/>
            <w:webHidden/>
          </w:rPr>
          <w:instrText xml:space="preserve"> PAGEREF _Toc429242295 \h </w:instrText>
        </w:r>
        <w:r w:rsidR="003219A6">
          <w:rPr>
            <w:noProof/>
            <w:webHidden/>
          </w:rPr>
        </w:r>
        <w:r w:rsidR="003219A6">
          <w:rPr>
            <w:noProof/>
            <w:webHidden/>
          </w:rPr>
          <w:fldChar w:fldCharType="separate"/>
        </w:r>
        <w:r w:rsidR="003B28E5">
          <w:rPr>
            <w:noProof/>
            <w:webHidden/>
          </w:rPr>
          <w:t>14</w:t>
        </w:r>
        <w:r w:rsidR="003219A6">
          <w:rPr>
            <w:noProof/>
            <w:webHidden/>
          </w:rPr>
          <w:fldChar w:fldCharType="end"/>
        </w:r>
      </w:hyperlink>
    </w:p>
    <w:p w:rsidR="003219A6" w:rsidRDefault="00D228F7">
      <w:pPr>
        <w:pStyle w:val="TM1"/>
        <w:tabs>
          <w:tab w:val="right" w:leader="dot" w:pos="9061"/>
        </w:tabs>
        <w:rPr>
          <w:rFonts w:asciiTheme="minorHAnsi" w:eastAsiaTheme="minorEastAsia" w:hAnsiTheme="minorHAnsi" w:cstheme="minorBidi"/>
          <w:noProof/>
          <w:szCs w:val="22"/>
        </w:rPr>
      </w:pPr>
      <w:hyperlink w:anchor="_Toc429242296" w:history="1">
        <w:r w:rsidR="003219A6" w:rsidRPr="00913AC9">
          <w:rPr>
            <w:rStyle w:val="Lienhypertexte"/>
            <w:noProof/>
          </w:rPr>
          <w:t>Développement : mise en place de l’outil</w:t>
        </w:r>
        <w:r w:rsidR="003219A6">
          <w:rPr>
            <w:noProof/>
            <w:webHidden/>
          </w:rPr>
          <w:tab/>
        </w:r>
        <w:r w:rsidR="003219A6">
          <w:rPr>
            <w:noProof/>
            <w:webHidden/>
          </w:rPr>
          <w:fldChar w:fldCharType="begin"/>
        </w:r>
        <w:r w:rsidR="003219A6">
          <w:rPr>
            <w:noProof/>
            <w:webHidden/>
          </w:rPr>
          <w:instrText xml:space="preserve"> PAGEREF _Toc429242296 \h </w:instrText>
        </w:r>
        <w:r w:rsidR="003219A6">
          <w:rPr>
            <w:noProof/>
            <w:webHidden/>
          </w:rPr>
        </w:r>
        <w:r w:rsidR="003219A6">
          <w:rPr>
            <w:noProof/>
            <w:webHidden/>
          </w:rPr>
          <w:fldChar w:fldCharType="separate"/>
        </w:r>
        <w:r w:rsidR="003B28E5">
          <w:rPr>
            <w:noProof/>
            <w:webHidden/>
          </w:rPr>
          <w:t>16</w:t>
        </w:r>
        <w:r w:rsidR="003219A6">
          <w:rPr>
            <w:noProof/>
            <w:webHidden/>
          </w:rPr>
          <w:fldChar w:fldCharType="end"/>
        </w:r>
      </w:hyperlink>
    </w:p>
    <w:p w:rsidR="003219A6" w:rsidRDefault="00D228F7">
      <w:pPr>
        <w:pStyle w:val="TM2"/>
        <w:tabs>
          <w:tab w:val="right" w:leader="dot" w:pos="9061"/>
        </w:tabs>
        <w:rPr>
          <w:rFonts w:asciiTheme="minorHAnsi" w:eastAsiaTheme="minorEastAsia" w:hAnsiTheme="minorHAnsi" w:cstheme="minorBidi"/>
          <w:noProof/>
          <w:szCs w:val="22"/>
        </w:rPr>
      </w:pPr>
      <w:hyperlink w:anchor="_Toc429242297" w:history="1">
        <w:r w:rsidR="003219A6" w:rsidRPr="00913AC9">
          <w:rPr>
            <w:rStyle w:val="Lienhypertexte"/>
            <w:noProof/>
          </w:rPr>
          <w:t>Choix techniques et mise en place</w:t>
        </w:r>
        <w:r w:rsidR="003219A6">
          <w:rPr>
            <w:noProof/>
            <w:webHidden/>
          </w:rPr>
          <w:tab/>
        </w:r>
        <w:r w:rsidR="003219A6">
          <w:rPr>
            <w:noProof/>
            <w:webHidden/>
          </w:rPr>
          <w:fldChar w:fldCharType="begin"/>
        </w:r>
        <w:r w:rsidR="003219A6">
          <w:rPr>
            <w:noProof/>
            <w:webHidden/>
          </w:rPr>
          <w:instrText xml:space="preserve"> PAGEREF _Toc429242297 \h </w:instrText>
        </w:r>
        <w:r w:rsidR="003219A6">
          <w:rPr>
            <w:noProof/>
            <w:webHidden/>
          </w:rPr>
        </w:r>
        <w:r w:rsidR="003219A6">
          <w:rPr>
            <w:noProof/>
            <w:webHidden/>
          </w:rPr>
          <w:fldChar w:fldCharType="separate"/>
        </w:r>
        <w:r w:rsidR="003B28E5">
          <w:rPr>
            <w:noProof/>
            <w:webHidden/>
          </w:rPr>
          <w:t>16</w:t>
        </w:r>
        <w:r w:rsidR="003219A6">
          <w:rPr>
            <w:noProof/>
            <w:webHidden/>
          </w:rPr>
          <w:fldChar w:fldCharType="end"/>
        </w:r>
      </w:hyperlink>
    </w:p>
    <w:p w:rsidR="003219A6" w:rsidRDefault="00D228F7">
      <w:pPr>
        <w:pStyle w:val="TM2"/>
        <w:tabs>
          <w:tab w:val="right" w:leader="dot" w:pos="9061"/>
        </w:tabs>
        <w:rPr>
          <w:rFonts w:asciiTheme="minorHAnsi" w:eastAsiaTheme="minorEastAsia" w:hAnsiTheme="minorHAnsi" w:cstheme="minorBidi"/>
          <w:noProof/>
          <w:szCs w:val="22"/>
        </w:rPr>
      </w:pPr>
      <w:hyperlink w:anchor="_Toc429242298" w:history="1">
        <w:r w:rsidR="003219A6" w:rsidRPr="00913AC9">
          <w:rPr>
            <w:rStyle w:val="Lienhypertexte"/>
            <w:noProof/>
          </w:rPr>
          <w:t>Utilisation</w:t>
        </w:r>
        <w:r w:rsidR="003219A6">
          <w:rPr>
            <w:noProof/>
            <w:webHidden/>
          </w:rPr>
          <w:tab/>
        </w:r>
        <w:r w:rsidR="003219A6">
          <w:rPr>
            <w:noProof/>
            <w:webHidden/>
          </w:rPr>
          <w:fldChar w:fldCharType="begin"/>
        </w:r>
        <w:r w:rsidR="003219A6">
          <w:rPr>
            <w:noProof/>
            <w:webHidden/>
          </w:rPr>
          <w:instrText xml:space="preserve"> PAGEREF _Toc429242298 \h </w:instrText>
        </w:r>
        <w:r w:rsidR="003219A6">
          <w:rPr>
            <w:noProof/>
            <w:webHidden/>
          </w:rPr>
        </w:r>
        <w:r w:rsidR="003219A6">
          <w:rPr>
            <w:noProof/>
            <w:webHidden/>
          </w:rPr>
          <w:fldChar w:fldCharType="separate"/>
        </w:r>
        <w:r w:rsidR="003B28E5">
          <w:rPr>
            <w:noProof/>
            <w:webHidden/>
          </w:rPr>
          <w:t>20</w:t>
        </w:r>
        <w:r w:rsidR="003219A6">
          <w:rPr>
            <w:noProof/>
            <w:webHidden/>
          </w:rPr>
          <w:fldChar w:fldCharType="end"/>
        </w:r>
      </w:hyperlink>
    </w:p>
    <w:p w:rsidR="003219A6" w:rsidRDefault="00D228F7">
      <w:pPr>
        <w:pStyle w:val="TM1"/>
        <w:tabs>
          <w:tab w:val="right" w:leader="dot" w:pos="9061"/>
        </w:tabs>
        <w:rPr>
          <w:rFonts w:asciiTheme="minorHAnsi" w:eastAsiaTheme="minorEastAsia" w:hAnsiTheme="minorHAnsi" w:cstheme="minorBidi"/>
          <w:noProof/>
          <w:szCs w:val="22"/>
        </w:rPr>
      </w:pPr>
      <w:hyperlink w:anchor="_Toc429242299" w:history="1">
        <w:r w:rsidR="003219A6" w:rsidRPr="00913AC9">
          <w:rPr>
            <w:rStyle w:val="Lienhypertexte"/>
            <w:noProof/>
          </w:rPr>
          <w:t>Classification</w:t>
        </w:r>
        <w:r w:rsidR="003219A6">
          <w:rPr>
            <w:noProof/>
            <w:webHidden/>
          </w:rPr>
          <w:tab/>
        </w:r>
        <w:r w:rsidR="003219A6">
          <w:rPr>
            <w:noProof/>
            <w:webHidden/>
          </w:rPr>
          <w:fldChar w:fldCharType="begin"/>
        </w:r>
        <w:r w:rsidR="003219A6">
          <w:rPr>
            <w:noProof/>
            <w:webHidden/>
          </w:rPr>
          <w:instrText xml:space="preserve"> PAGEREF _Toc429242299 \h </w:instrText>
        </w:r>
        <w:r w:rsidR="003219A6">
          <w:rPr>
            <w:noProof/>
            <w:webHidden/>
          </w:rPr>
        </w:r>
        <w:r w:rsidR="003219A6">
          <w:rPr>
            <w:noProof/>
            <w:webHidden/>
          </w:rPr>
          <w:fldChar w:fldCharType="separate"/>
        </w:r>
        <w:r w:rsidR="003B28E5">
          <w:rPr>
            <w:noProof/>
            <w:webHidden/>
          </w:rPr>
          <w:t>26</w:t>
        </w:r>
        <w:r w:rsidR="003219A6">
          <w:rPr>
            <w:noProof/>
            <w:webHidden/>
          </w:rPr>
          <w:fldChar w:fldCharType="end"/>
        </w:r>
      </w:hyperlink>
    </w:p>
    <w:p w:rsidR="003219A6" w:rsidRDefault="00D228F7">
      <w:pPr>
        <w:pStyle w:val="TM2"/>
        <w:tabs>
          <w:tab w:val="right" w:leader="dot" w:pos="9061"/>
        </w:tabs>
        <w:rPr>
          <w:rFonts w:asciiTheme="minorHAnsi" w:eastAsiaTheme="minorEastAsia" w:hAnsiTheme="minorHAnsi" w:cstheme="minorBidi"/>
          <w:noProof/>
          <w:szCs w:val="22"/>
        </w:rPr>
      </w:pPr>
      <w:hyperlink w:anchor="_Toc429242300" w:history="1">
        <w:r w:rsidR="003219A6" w:rsidRPr="00913AC9">
          <w:rPr>
            <w:rStyle w:val="Lienhypertexte"/>
            <w:noProof/>
          </w:rPr>
          <w:t>Essai en laboratoire</w:t>
        </w:r>
        <w:r w:rsidR="003219A6">
          <w:rPr>
            <w:noProof/>
            <w:webHidden/>
          </w:rPr>
          <w:tab/>
        </w:r>
        <w:r w:rsidR="003219A6">
          <w:rPr>
            <w:noProof/>
            <w:webHidden/>
          </w:rPr>
          <w:fldChar w:fldCharType="begin"/>
        </w:r>
        <w:r w:rsidR="003219A6">
          <w:rPr>
            <w:noProof/>
            <w:webHidden/>
          </w:rPr>
          <w:instrText xml:space="preserve"> PAGEREF _Toc429242300 \h </w:instrText>
        </w:r>
        <w:r w:rsidR="003219A6">
          <w:rPr>
            <w:noProof/>
            <w:webHidden/>
          </w:rPr>
        </w:r>
        <w:r w:rsidR="003219A6">
          <w:rPr>
            <w:noProof/>
            <w:webHidden/>
          </w:rPr>
          <w:fldChar w:fldCharType="separate"/>
        </w:r>
        <w:r w:rsidR="003B28E5">
          <w:rPr>
            <w:noProof/>
            <w:webHidden/>
          </w:rPr>
          <w:t>26</w:t>
        </w:r>
        <w:r w:rsidR="003219A6">
          <w:rPr>
            <w:noProof/>
            <w:webHidden/>
          </w:rPr>
          <w:fldChar w:fldCharType="end"/>
        </w:r>
      </w:hyperlink>
    </w:p>
    <w:p w:rsidR="003219A6" w:rsidRDefault="00D228F7">
      <w:pPr>
        <w:pStyle w:val="TM2"/>
        <w:tabs>
          <w:tab w:val="right" w:leader="dot" w:pos="9061"/>
        </w:tabs>
        <w:rPr>
          <w:rFonts w:asciiTheme="minorHAnsi" w:eastAsiaTheme="minorEastAsia" w:hAnsiTheme="minorHAnsi" w:cstheme="minorBidi"/>
          <w:noProof/>
          <w:szCs w:val="22"/>
        </w:rPr>
      </w:pPr>
      <w:hyperlink w:anchor="_Toc429242301" w:history="1">
        <w:r w:rsidR="003219A6" w:rsidRPr="00913AC9">
          <w:rPr>
            <w:rStyle w:val="Lienhypertexte"/>
            <w:noProof/>
          </w:rPr>
          <w:t>Test Pratique</w:t>
        </w:r>
        <w:r w:rsidR="003219A6">
          <w:rPr>
            <w:noProof/>
            <w:webHidden/>
          </w:rPr>
          <w:tab/>
        </w:r>
        <w:r w:rsidR="003219A6">
          <w:rPr>
            <w:noProof/>
            <w:webHidden/>
          </w:rPr>
          <w:fldChar w:fldCharType="begin"/>
        </w:r>
        <w:r w:rsidR="003219A6">
          <w:rPr>
            <w:noProof/>
            <w:webHidden/>
          </w:rPr>
          <w:instrText xml:space="preserve"> PAGEREF _Toc429242301 \h </w:instrText>
        </w:r>
        <w:r w:rsidR="003219A6">
          <w:rPr>
            <w:noProof/>
            <w:webHidden/>
          </w:rPr>
        </w:r>
        <w:r w:rsidR="003219A6">
          <w:rPr>
            <w:noProof/>
            <w:webHidden/>
          </w:rPr>
          <w:fldChar w:fldCharType="separate"/>
        </w:r>
        <w:r w:rsidR="003B28E5">
          <w:rPr>
            <w:noProof/>
            <w:webHidden/>
          </w:rPr>
          <w:t>28</w:t>
        </w:r>
        <w:r w:rsidR="003219A6">
          <w:rPr>
            <w:noProof/>
            <w:webHidden/>
          </w:rPr>
          <w:fldChar w:fldCharType="end"/>
        </w:r>
      </w:hyperlink>
    </w:p>
    <w:p w:rsidR="003219A6" w:rsidRDefault="00D228F7">
      <w:pPr>
        <w:pStyle w:val="TM2"/>
        <w:tabs>
          <w:tab w:val="right" w:leader="dot" w:pos="9061"/>
        </w:tabs>
        <w:rPr>
          <w:rFonts w:asciiTheme="minorHAnsi" w:eastAsiaTheme="minorEastAsia" w:hAnsiTheme="minorHAnsi" w:cstheme="minorBidi"/>
          <w:noProof/>
          <w:szCs w:val="22"/>
        </w:rPr>
      </w:pPr>
      <w:hyperlink w:anchor="_Toc429242302" w:history="1">
        <w:r w:rsidR="003219A6" w:rsidRPr="00913AC9">
          <w:rPr>
            <w:rStyle w:val="Lienhypertexte"/>
            <w:noProof/>
          </w:rPr>
          <w:t>Améliorations et suites possibles</w:t>
        </w:r>
        <w:r w:rsidR="003219A6">
          <w:rPr>
            <w:noProof/>
            <w:webHidden/>
          </w:rPr>
          <w:tab/>
        </w:r>
        <w:r w:rsidR="003219A6">
          <w:rPr>
            <w:noProof/>
            <w:webHidden/>
          </w:rPr>
          <w:fldChar w:fldCharType="begin"/>
        </w:r>
        <w:r w:rsidR="003219A6">
          <w:rPr>
            <w:noProof/>
            <w:webHidden/>
          </w:rPr>
          <w:instrText xml:space="preserve"> PAGEREF _Toc429242302 \h </w:instrText>
        </w:r>
        <w:r w:rsidR="003219A6">
          <w:rPr>
            <w:noProof/>
            <w:webHidden/>
          </w:rPr>
        </w:r>
        <w:r w:rsidR="003219A6">
          <w:rPr>
            <w:noProof/>
            <w:webHidden/>
          </w:rPr>
          <w:fldChar w:fldCharType="separate"/>
        </w:r>
        <w:r w:rsidR="003B28E5">
          <w:rPr>
            <w:noProof/>
            <w:webHidden/>
          </w:rPr>
          <w:t>34</w:t>
        </w:r>
        <w:r w:rsidR="003219A6">
          <w:rPr>
            <w:noProof/>
            <w:webHidden/>
          </w:rPr>
          <w:fldChar w:fldCharType="end"/>
        </w:r>
      </w:hyperlink>
    </w:p>
    <w:p w:rsidR="003219A6" w:rsidRDefault="00D228F7">
      <w:pPr>
        <w:pStyle w:val="TM1"/>
        <w:tabs>
          <w:tab w:val="right" w:leader="dot" w:pos="9061"/>
        </w:tabs>
        <w:rPr>
          <w:rFonts w:asciiTheme="minorHAnsi" w:eastAsiaTheme="minorEastAsia" w:hAnsiTheme="minorHAnsi" w:cstheme="minorBidi"/>
          <w:noProof/>
          <w:szCs w:val="22"/>
        </w:rPr>
      </w:pPr>
      <w:hyperlink w:anchor="_Toc429242303" w:history="1">
        <w:r w:rsidR="003219A6" w:rsidRPr="00913AC9">
          <w:rPr>
            <w:rStyle w:val="Lienhypertexte"/>
            <w:noProof/>
          </w:rPr>
          <w:t>Conclusion</w:t>
        </w:r>
        <w:r w:rsidR="003219A6">
          <w:rPr>
            <w:noProof/>
            <w:webHidden/>
          </w:rPr>
          <w:tab/>
        </w:r>
        <w:r w:rsidR="003219A6">
          <w:rPr>
            <w:noProof/>
            <w:webHidden/>
          </w:rPr>
          <w:fldChar w:fldCharType="begin"/>
        </w:r>
        <w:r w:rsidR="003219A6">
          <w:rPr>
            <w:noProof/>
            <w:webHidden/>
          </w:rPr>
          <w:instrText xml:space="preserve"> PAGEREF _Toc429242303 \h </w:instrText>
        </w:r>
        <w:r w:rsidR="003219A6">
          <w:rPr>
            <w:noProof/>
            <w:webHidden/>
          </w:rPr>
        </w:r>
        <w:r w:rsidR="003219A6">
          <w:rPr>
            <w:noProof/>
            <w:webHidden/>
          </w:rPr>
          <w:fldChar w:fldCharType="separate"/>
        </w:r>
        <w:r w:rsidR="003B28E5">
          <w:rPr>
            <w:noProof/>
            <w:webHidden/>
          </w:rPr>
          <w:t>35</w:t>
        </w:r>
        <w:r w:rsidR="003219A6">
          <w:rPr>
            <w:noProof/>
            <w:webHidden/>
          </w:rPr>
          <w:fldChar w:fldCharType="end"/>
        </w:r>
      </w:hyperlink>
    </w:p>
    <w:p w:rsidR="00E81520" w:rsidRDefault="005E523B" w:rsidP="00100774">
      <w:pPr>
        <w:pStyle w:val="Texte"/>
      </w:pPr>
      <w:r>
        <w:fldChar w:fldCharType="end"/>
      </w:r>
    </w:p>
    <w:p w:rsidR="004826E2" w:rsidRDefault="00E762EF">
      <w:pPr>
        <w:pStyle w:val="1TableListe"/>
      </w:pPr>
      <w:r>
        <w:lastRenderedPageBreak/>
        <w:t>Liste des figures</w:t>
      </w:r>
    </w:p>
    <w:p w:rsidR="003219A6" w:rsidRDefault="005D533D">
      <w:pPr>
        <w:pStyle w:val="Tabledesillustrations"/>
        <w:rPr>
          <w:lang w:eastAsia="fr-FR"/>
        </w:rPr>
      </w:pPr>
      <w:r>
        <w:fldChar w:fldCharType="begin"/>
      </w:r>
      <w:r>
        <w:instrText xml:space="preserve"> TOC \h \z \t "Figure" \c </w:instrText>
      </w:r>
      <w:r>
        <w:fldChar w:fldCharType="separate"/>
      </w:r>
      <w:hyperlink w:anchor="_Toc429242304" w:history="1">
        <w:r w:rsidR="003219A6" w:rsidRPr="008271B6">
          <w:rPr>
            <w:rStyle w:val="Lienhypertexte"/>
          </w:rPr>
          <w:t>Figure 1 :</w:t>
        </w:r>
        <w:r w:rsidR="003219A6">
          <w:rPr>
            <w:lang w:eastAsia="fr-FR"/>
          </w:rPr>
          <w:tab/>
        </w:r>
        <w:r w:rsidR="003219A6" w:rsidRPr="008271B6">
          <w:rPr>
            <w:rStyle w:val="Lienhypertexte"/>
          </w:rPr>
          <w:t>structure du type « exportedMeasurement »</w:t>
        </w:r>
        <w:r w:rsidR="003219A6">
          <w:rPr>
            <w:webHidden/>
          </w:rPr>
          <w:tab/>
        </w:r>
        <w:r w:rsidR="003219A6">
          <w:rPr>
            <w:webHidden/>
          </w:rPr>
          <w:fldChar w:fldCharType="begin"/>
        </w:r>
        <w:r w:rsidR="003219A6">
          <w:rPr>
            <w:webHidden/>
          </w:rPr>
          <w:instrText xml:space="preserve"> PAGEREF _Toc429242304 \h </w:instrText>
        </w:r>
        <w:r w:rsidR="003219A6">
          <w:rPr>
            <w:webHidden/>
          </w:rPr>
        </w:r>
        <w:r w:rsidR="003219A6">
          <w:rPr>
            <w:webHidden/>
          </w:rPr>
          <w:fldChar w:fldCharType="separate"/>
        </w:r>
        <w:r w:rsidR="003B28E5">
          <w:rPr>
            <w:webHidden/>
          </w:rPr>
          <w:t>14</w:t>
        </w:r>
        <w:r w:rsidR="003219A6">
          <w:rPr>
            <w:webHidden/>
          </w:rPr>
          <w:fldChar w:fldCharType="end"/>
        </w:r>
      </w:hyperlink>
    </w:p>
    <w:p w:rsidR="003219A6" w:rsidRDefault="00D228F7">
      <w:pPr>
        <w:pStyle w:val="Tabledesillustrations"/>
        <w:rPr>
          <w:lang w:eastAsia="fr-FR"/>
        </w:rPr>
      </w:pPr>
      <w:hyperlink w:anchor="_Toc429242305" w:history="1">
        <w:r w:rsidR="003219A6" w:rsidRPr="008271B6">
          <w:rPr>
            <w:rStyle w:val="Lienhypertexte"/>
          </w:rPr>
          <w:t>Figure 2 :</w:t>
        </w:r>
        <w:r w:rsidR="003219A6">
          <w:rPr>
            <w:lang w:eastAsia="fr-FR"/>
          </w:rPr>
          <w:tab/>
        </w:r>
        <w:r w:rsidR="003219A6" w:rsidRPr="008271B6">
          <w:rPr>
            <w:rStyle w:val="Lienhypertexte"/>
          </w:rPr>
          <w:t>table d’attributs des fichiers vecteurs shapefile</w:t>
        </w:r>
        <w:r w:rsidR="003219A6">
          <w:rPr>
            <w:webHidden/>
          </w:rPr>
          <w:tab/>
        </w:r>
        <w:r w:rsidR="003219A6">
          <w:rPr>
            <w:webHidden/>
          </w:rPr>
          <w:fldChar w:fldCharType="begin"/>
        </w:r>
        <w:r w:rsidR="003219A6">
          <w:rPr>
            <w:webHidden/>
          </w:rPr>
          <w:instrText xml:space="preserve"> PAGEREF _Toc429242305 \h </w:instrText>
        </w:r>
        <w:r w:rsidR="003219A6">
          <w:rPr>
            <w:webHidden/>
          </w:rPr>
        </w:r>
        <w:r w:rsidR="003219A6">
          <w:rPr>
            <w:webHidden/>
          </w:rPr>
          <w:fldChar w:fldCharType="separate"/>
        </w:r>
        <w:r w:rsidR="003B28E5">
          <w:rPr>
            <w:webHidden/>
          </w:rPr>
          <w:t>15</w:t>
        </w:r>
        <w:r w:rsidR="003219A6">
          <w:rPr>
            <w:webHidden/>
          </w:rPr>
          <w:fldChar w:fldCharType="end"/>
        </w:r>
      </w:hyperlink>
    </w:p>
    <w:p w:rsidR="003219A6" w:rsidRDefault="00D228F7">
      <w:pPr>
        <w:pStyle w:val="Tabledesillustrations"/>
        <w:rPr>
          <w:lang w:eastAsia="fr-FR"/>
        </w:rPr>
      </w:pPr>
      <w:hyperlink w:anchor="_Toc429242306" w:history="1">
        <w:r w:rsidR="003219A6" w:rsidRPr="008271B6">
          <w:rPr>
            <w:rStyle w:val="Lienhypertexte"/>
          </w:rPr>
          <w:t>Figure 3 :</w:t>
        </w:r>
        <w:r w:rsidR="003219A6">
          <w:rPr>
            <w:lang w:eastAsia="fr-FR"/>
          </w:rPr>
          <w:tab/>
        </w:r>
        <w:r w:rsidR="003219A6" w:rsidRPr="008271B6">
          <w:rPr>
            <w:rStyle w:val="Lienhypertexte"/>
          </w:rPr>
          <w:t>accès aux données et exportation</w:t>
        </w:r>
        <w:r w:rsidR="003219A6">
          <w:rPr>
            <w:webHidden/>
          </w:rPr>
          <w:tab/>
        </w:r>
        <w:r w:rsidR="003219A6">
          <w:rPr>
            <w:webHidden/>
          </w:rPr>
          <w:fldChar w:fldCharType="begin"/>
        </w:r>
        <w:r w:rsidR="003219A6">
          <w:rPr>
            <w:webHidden/>
          </w:rPr>
          <w:instrText xml:space="preserve"> PAGEREF _Toc429242306 \h </w:instrText>
        </w:r>
        <w:r w:rsidR="003219A6">
          <w:rPr>
            <w:webHidden/>
          </w:rPr>
        </w:r>
        <w:r w:rsidR="003219A6">
          <w:rPr>
            <w:webHidden/>
          </w:rPr>
          <w:fldChar w:fldCharType="separate"/>
        </w:r>
        <w:r w:rsidR="003B28E5">
          <w:rPr>
            <w:webHidden/>
          </w:rPr>
          <w:t>17</w:t>
        </w:r>
        <w:r w:rsidR="003219A6">
          <w:rPr>
            <w:webHidden/>
          </w:rPr>
          <w:fldChar w:fldCharType="end"/>
        </w:r>
      </w:hyperlink>
    </w:p>
    <w:p w:rsidR="003219A6" w:rsidRDefault="00D228F7">
      <w:pPr>
        <w:pStyle w:val="Tabledesillustrations"/>
        <w:rPr>
          <w:lang w:eastAsia="fr-FR"/>
        </w:rPr>
      </w:pPr>
      <w:hyperlink w:anchor="_Toc429242307" w:history="1">
        <w:r w:rsidR="003219A6" w:rsidRPr="008271B6">
          <w:rPr>
            <w:rStyle w:val="Lienhypertexte"/>
          </w:rPr>
          <w:t>Figure 4 :</w:t>
        </w:r>
        <w:r w:rsidR="003219A6">
          <w:rPr>
            <w:lang w:eastAsia="fr-FR"/>
          </w:rPr>
          <w:tab/>
        </w:r>
        <w:r w:rsidR="003219A6" w:rsidRPr="008271B6">
          <w:rPr>
            <w:rStyle w:val="Lienhypertexte"/>
          </w:rPr>
          <w:t>diagramme d’activité des processus d’écoute des capteurs et du GPS</w:t>
        </w:r>
        <w:r w:rsidR="003219A6">
          <w:rPr>
            <w:webHidden/>
          </w:rPr>
          <w:tab/>
        </w:r>
        <w:r w:rsidR="003219A6">
          <w:rPr>
            <w:webHidden/>
          </w:rPr>
          <w:fldChar w:fldCharType="begin"/>
        </w:r>
        <w:r w:rsidR="003219A6">
          <w:rPr>
            <w:webHidden/>
          </w:rPr>
          <w:instrText xml:space="preserve"> PAGEREF _Toc429242307 \h </w:instrText>
        </w:r>
        <w:r w:rsidR="003219A6">
          <w:rPr>
            <w:webHidden/>
          </w:rPr>
        </w:r>
        <w:r w:rsidR="003219A6">
          <w:rPr>
            <w:webHidden/>
          </w:rPr>
          <w:fldChar w:fldCharType="separate"/>
        </w:r>
        <w:r w:rsidR="003B28E5">
          <w:rPr>
            <w:webHidden/>
          </w:rPr>
          <w:t>18</w:t>
        </w:r>
        <w:r w:rsidR="003219A6">
          <w:rPr>
            <w:webHidden/>
          </w:rPr>
          <w:fldChar w:fldCharType="end"/>
        </w:r>
      </w:hyperlink>
    </w:p>
    <w:p w:rsidR="003219A6" w:rsidRDefault="00D228F7">
      <w:pPr>
        <w:pStyle w:val="Tabledesillustrations"/>
        <w:rPr>
          <w:lang w:eastAsia="fr-FR"/>
        </w:rPr>
      </w:pPr>
      <w:hyperlink w:anchor="_Toc429242308" w:history="1">
        <w:r w:rsidR="003219A6" w:rsidRPr="008271B6">
          <w:rPr>
            <w:rStyle w:val="Lienhypertexte"/>
          </w:rPr>
          <w:t>Figure 5 :</w:t>
        </w:r>
        <w:r w:rsidR="003219A6">
          <w:rPr>
            <w:lang w:eastAsia="fr-FR"/>
          </w:rPr>
          <w:tab/>
        </w:r>
        <w:r w:rsidR="003219A6" w:rsidRPr="008271B6">
          <w:rPr>
            <w:rStyle w:val="Lienhypertexte"/>
          </w:rPr>
          <w:t>axes dans le repère du téléphone</w:t>
        </w:r>
        <w:r w:rsidR="003219A6">
          <w:rPr>
            <w:webHidden/>
          </w:rPr>
          <w:tab/>
        </w:r>
        <w:r w:rsidR="003219A6">
          <w:rPr>
            <w:webHidden/>
          </w:rPr>
          <w:fldChar w:fldCharType="begin"/>
        </w:r>
        <w:r w:rsidR="003219A6">
          <w:rPr>
            <w:webHidden/>
          </w:rPr>
          <w:instrText xml:space="preserve"> PAGEREF _Toc429242308 \h </w:instrText>
        </w:r>
        <w:r w:rsidR="003219A6">
          <w:rPr>
            <w:webHidden/>
          </w:rPr>
        </w:r>
        <w:r w:rsidR="003219A6">
          <w:rPr>
            <w:webHidden/>
          </w:rPr>
          <w:fldChar w:fldCharType="separate"/>
        </w:r>
        <w:r w:rsidR="003B28E5">
          <w:rPr>
            <w:webHidden/>
          </w:rPr>
          <w:t>19</w:t>
        </w:r>
        <w:r w:rsidR="003219A6">
          <w:rPr>
            <w:webHidden/>
          </w:rPr>
          <w:fldChar w:fldCharType="end"/>
        </w:r>
      </w:hyperlink>
    </w:p>
    <w:p w:rsidR="003219A6" w:rsidRDefault="00D228F7">
      <w:pPr>
        <w:pStyle w:val="Tabledesillustrations"/>
        <w:rPr>
          <w:lang w:eastAsia="fr-FR"/>
        </w:rPr>
      </w:pPr>
      <w:hyperlink w:anchor="_Toc429242309" w:history="1">
        <w:r w:rsidR="003219A6" w:rsidRPr="008271B6">
          <w:rPr>
            <w:rStyle w:val="Lienhypertexte"/>
          </w:rPr>
          <w:t>Figure 6 :</w:t>
        </w:r>
        <w:r w:rsidR="003219A6">
          <w:rPr>
            <w:lang w:eastAsia="fr-FR"/>
          </w:rPr>
          <w:tab/>
        </w:r>
        <w:r w:rsidR="003219A6" w:rsidRPr="008271B6">
          <w:rPr>
            <w:rStyle w:val="Lienhypertexte"/>
          </w:rPr>
          <w:t>icône de l’application</w:t>
        </w:r>
        <w:r w:rsidR="003219A6">
          <w:rPr>
            <w:webHidden/>
          </w:rPr>
          <w:tab/>
        </w:r>
        <w:r w:rsidR="003219A6">
          <w:rPr>
            <w:webHidden/>
          </w:rPr>
          <w:fldChar w:fldCharType="begin"/>
        </w:r>
        <w:r w:rsidR="003219A6">
          <w:rPr>
            <w:webHidden/>
          </w:rPr>
          <w:instrText xml:space="preserve"> PAGEREF _Toc429242309 \h </w:instrText>
        </w:r>
        <w:r w:rsidR="003219A6">
          <w:rPr>
            <w:webHidden/>
          </w:rPr>
        </w:r>
        <w:r w:rsidR="003219A6">
          <w:rPr>
            <w:webHidden/>
          </w:rPr>
          <w:fldChar w:fldCharType="separate"/>
        </w:r>
        <w:r w:rsidR="003B28E5">
          <w:rPr>
            <w:webHidden/>
          </w:rPr>
          <w:t>20</w:t>
        </w:r>
        <w:r w:rsidR="003219A6">
          <w:rPr>
            <w:webHidden/>
          </w:rPr>
          <w:fldChar w:fldCharType="end"/>
        </w:r>
      </w:hyperlink>
    </w:p>
    <w:p w:rsidR="003219A6" w:rsidRDefault="00D228F7">
      <w:pPr>
        <w:pStyle w:val="Tabledesillustrations"/>
        <w:rPr>
          <w:lang w:eastAsia="fr-FR"/>
        </w:rPr>
      </w:pPr>
      <w:hyperlink w:anchor="_Toc429242310" w:history="1">
        <w:r w:rsidR="003219A6" w:rsidRPr="008271B6">
          <w:rPr>
            <w:rStyle w:val="Lienhypertexte"/>
          </w:rPr>
          <w:t>Figure 7 :</w:t>
        </w:r>
        <w:r w:rsidR="003219A6">
          <w:rPr>
            <w:lang w:eastAsia="fr-FR"/>
          </w:rPr>
          <w:tab/>
        </w:r>
        <w:r w:rsidR="003219A6" w:rsidRPr="008271B6">
          <w:rPr>
            <w:rStyle w:val="Lienhypertexte"/>
          </w:rPr>
          <w:t>ouverture et déploiement du menu</w:t>
        </w:r>
        <w:r w:rsidR="003219A6">
          <w:rPr>
            <w:webHidden/>
          </w:rPr>
          <w:tab/>
        </w:r>
        <w:r w:rsidR="003219A6">
          <w:rPr>
            <w:webHidden/>
          </w:rPr>
          <w:fldChar w:fldCharType="begin"/>
        </w:r>
        <w:r w:rsidR="003219A6">
          <w:rPr>
            <w:webHidden/>
          </w:rPr>
          <w:instrText xml:space="preserve"> PAGEREF _Toc429242310 \h </w:instrText>
        </w:r>
        <w:r w:rsidR="003219A6">
          <w:rPr>
            <w:webHidden/>
          </w:rPr>
        </w:r>
        <w:r w:rsidR="003219A6">
          <w:rPr>
            <w:webHidden/>
          </w:rPr>
          <w:fldChar w:fldCharType="separate"/>
        </w:r>
        <w:r w:rsidR="003B28E5">
          <w:rPr>
            <w:webHidden/>
          </w:rPr>
          <w:t>20</w:t>
        </w:r>
        <w:r w:rsidR="003219A6">
          <w:rPr>
            <w:webHidden/>
          </w:rPr>
          <w:fldChar w:fldCharType="end"/>
        </w:r>
      </w:hyperlink>
    </w:p>
    <w:p w:rsidR="003219A6" w:rsidRDefault="00D228F7">
      <w:pPr>
        <w:pStyle w:val="Tabledesillustrations"/>
        <w:rPr>
          <w:lang w:eastAsia="fr-FR"/>
        </w:rPr>
      </w:pPr>
      <w:hyperlink w:anchor="_Toc429242311" w:history="1">
        <w:r w:rsidR="003219A6" w:rsidRPr="008271B6">
          <w:rPr>
            <w:rStyle w:val="Lienhypertexte"/>
          </w:rPr>
          <w:t>Figure 8 :</w:t>
        </w:r>
        <w:r w:rsidR="003219A6">
          <w:rPr>
            <w:lang w:eastAsia="fr-FR"/>
          </w:rPr>
          <w:tab/>
        </w:r>
        <w:r w:rsidR="003219A6" w:rsidRPr="008271B6">
          <w:rPr>
            <w:rStyle w:val="Lienhypertexte"/>
          </w:rPr>
          <w:t>fenêtre des paramètres</w:t>
        </w:r>
        <w:r w:rsidR="003219A6">
          <w:rPr>
            <w:webHidden/>
          </w:rPr>
          <w:tab/>
        </w:r>
        <w:r w:rsidR="003219A6">
          <w:rPr>
            <w:webHidden/>
          </w:rPr>
          <w:fldChar w:fldCharType="begin"/>
        </w:r>
        <w:r w:rsidR="003219A6">
          <w:rPr>
            <w:webHidden/>
          </w:rPr>
          <w:instrText xml:space="preserve"> PAGEREF _Toc429242311 \h </w:instrText>
        </w:r>
        <w:r w:rsidR="003219A6">
          <w:rPr>
            <w:webHidden/>
          </w:rPr>
        </w:r>
        <w:r w:rsidR="003219A6">
          <w:rPr>
            <w:webHidden/>
          </w:rPr>
          <w:fldChar w:fldCharType="separate"/>
        </w:r>
        <w:r w:rsidR="003B28E5">
          <w:rPr>
            <w:webHidden/>
          </w:rPr>
          <w:t>21</w:t>
        </w:r>
        <w:r w:rsidR="003219A6">
          <w:rPr>
            <w:webHidden/>
          </w:rPr>
          <w:fldChar w:fldCharType="end"/>
        </w:r>
      </w:hyperlink>
    </w:p>
    <w:p w:rsidR="003219A6" w:rsidRDefault="00D228F7">
      <w:pPr>
        <w:pStyle w:val="Tabledesillustrations"/>
        <w:rPr>
          <w:lang w:eastAsia="fr-FR"/>
        </w:rPr>
      </w:pPr>
      <w:hyperlink w:anchor="_Toc429242312" w:history="1">
        <w:r w:rsidR="003219A6" w:rsidRPr="008271B6">
          <w:rPr>
            <w:rStyle w:val="Lienhypertexte"/>
          </w:rPr>
          <w:t>Figure 9 :</w:t>
        </w:r>
        <w:r w:rsidR="003219A6">
          <w:rPr>
            <w:lang w:eastAsia="fr-FR"/>
          </w:rPr>
          <w:tab/>
        </w:r>
        <w:r w:rsidR="003219A6" w:rsidRPr="008271B6">
          <w:rPr>
            <w:rStyle w:val="Lienhypertexte"/>
          </w:rPr>
          <w:t>barre d’outils et champs de saisie</w:t>
        </w:r>
        <w:r w:rsidR="003219A6">
          <w:rPr>
            <w:webHidden/>
          </w:rPr>
          <w:tab/>
        </w:r>
        <w:r w:rsidR="003219A6">
          <w:rPr>
            <w:webHidden/>
          </w:rPr>
          <w:fldChar w:fldCharType="begin"/>
        </w:r>
        <w:r w:rsidR="003219A6">
          <w:rPr>
            <w:webHidden/>
          </w:rPr>
          <w:instrText xml:space="preserve"> PAGEREF _Toc429242312 \h </w:instrText>
        </w:r>
        <w:r w:rsidR="003219A6">
          <w:rPr>
            <w:webHidden/>
          </w:rPr>
        </w:r>
        <w:r w:rsidR="003219A6">
          <w:rPr>
            <w:webHidden/>
          </w:rPr>
          <w:fldChar w:fldCharType="separate"/>
        </w:r>
        <w:r w:rsidR="003B28E5">
          <w:rPr>
            <w:webHidden/>
          </w:rPr>
          <w:t>21</w:t>
        </w:r>
        <w:r w:rsidR="003219A6">
          <w:rPr>
            <w:webHidden/>
          </w:rPr>
          <w:fldChar w:fldCharType="end"/>
        </w:r>
      </w:hyperlink>
    </w:p>
    <w:p w:rsidR="003219A6" w:rsidRDefault="00D228F7">
      <w:pPr>
        <w:pStyle w:val="Tabledesillustrations"/>
        <w:rPr>
          <w:lang w:eastAsia="fr-FR"/>
        </w:rPr>
      </w:pPr>
      <w:hyperlink w:anchor="_Toc429242313" w:history="1">
        <w:r w:rsidR="003219A6" w:rsidRPr="008271B6">
          <w:rPr>
            <w:rStyle w:val="Lienhypertexte"/>
          </w:rPr>
          <w:t>Figure 10 :</w:t>
        </w:r>
        <w:r w:rsidR="003219A6">
          <w:rPr>
            <w:lang w:eastAsia="fr-FR"/>
          </w:rPr>
          <w:tab/>
        </w:r>
        <w:r w:rsidR="003219A6" w:rsidRPr="008271B6">
          <w:rPr>
            <w:rStyle w:val="Lienhypertexte"/>
          </w:rPr>
          <w:t>prise et visualisation des mesures</w:t>
        </w:r>
        <w:r w:rsidR="003219A6">
          <w:rPr>
            <w:webHidden/>
          </w:rPr>
          <w:tab/>
        </w:r>
        <w:r w:rsidR="003219A6">
          <w:rPr>
            <w:webHidden/>
          </w:rPr>
          <w:fldChar w:fldCharType="begin"/>
        </w:r>
        <w:r w:rsidR="003219A6">
          <w:rPr>
            <w:webHidden/>
          </w:rPr>
          <w:instrText xml:space="preserve"> PAGEREF _Toc429242313 \h </w:instrText>
        </w:r>
        <w:r w:rsidR="003219A6">
          <w:rPr>
            <w:webHidden/>
          </w:rPr>
        </w:r>
        <w:r w:rsidR="003219A6">
          <w:rPr>
            <w:webHidden/>
          </w:rPr>
          <w:fldChar w:fldCharType="separate"/>
        </w:r>
        <w:r w:rsidR="003B28E5">
          <w:rPr>
            <w:webHidden/>
          </w:rPr>
          <w:t>22</w:t>
        </w:r>
        <w:r w:rsidR="003219A6">
          <w:rPr>
            <w:webHidden/>
          </w:rPr>
          <w:fldChar w:fldCharType="end"/>
        </w:r>
      </w:hyperlink>
    </w:p>
    <w:p w:rsidR="003219A6" w:rsidRDefault="00D228F7">
      <w:pPr>
        <w:pStyle w:val="Tabledesillustrations"/>
        <w:rPr>
          <w:lang w:eastAsia="fr-FR"/>
        </w:rPr>
      </w:pPr>
      <w:hyperlink w:anchor="_Toc429242314" w:history="1">
        <w:r w:rsidR="003219A6" w:rsidRPr="008271B6">
          <w:rPr>
            <w:rStyle w:val="Lienhypertexte"/>
          </w:rPr>
          <w:t>Figure 11 :</w:t>
        </w:r>
        <w:r w:rsidR="003219A6">
          <w:rPr>
            <w:lang w:eastAsia="fr-FR"/>
          </w:rPr>
          <w:tab/>
        </w:r>
        <w:r w:rsidR="003219A6" w:rsidRPr="008271B6">
          <w:rPr>
            <w:rStyle w:val="Lienhypertexte"/>
          </w:rPr>
          <w:t>fenêtres de prise de photos et d’exportation</w:t>
        </w:r>
        <w:r w:rsidR="003219A6">
          <w:rPr>
            <w:webHidden/>
          </w:rPr>
          <w:tab/>
        </w:r>
        <w:r w:rsidR="003219A6">
          <w:rPr>
            <w:webHidden/>
          </w:rPr>
          <w:fldChar w:fldCharType="begin"/>
        </w:r>
        <w:r w:rsidR="003219A6">
          <w:rPr>
            <w:webHidden/>
          </w:rPr>
          <w:instrText xml:space="preserve"> PAGEREF _Toc429242314 \h </w:instrText>
        </w:r>
        <w:r w:rsidR="003219A6">
          <w:rPr>
            <w:webHidden/>
          </w:rPr>
        </w:r>
        <w:r w:rsidR="003219A6">
          <w:rPr>
            <w:webHidden/>
          </w:rPr>
          <w:fldChar w:fldCharType="separate"/>
        </w:r>
        <w:r w:rsidR="003B28E5">
          <w:rPr>
            <w:webHidden/>
          </w:rPr>
          <w:t>23</w:t>
        </w:r>
        <w:r w:rsidR="003219A6">
          <w:rPr>
            <w:webHidden/>
          </w:rPr>
          <w:fldChar w:fldCharType="end"/>
        </w:r>
      </w:hyperlink>
    </w:p>
    <w:p w:rsidR="003219A6" w:rsidRDefault="00D228F7">
      <w:pPr>
        <w:pStyle w:val="Tabledesillustrations"/>
        <w:rPr>
          <w:lang w:eastAsia="fr-FR"/>
        </w:rPr>
      </w:pPr>
      <w:hyperlink w:anchor="_Toc429242315" w:history="1">
        <w:r w:rsidR="003219A6" w:rsidRPr="008271B6">
          <w:rPr>
            <w:rStyle w:val="Lienhypertexte"/>
          </w:rPr>
          <w:t>Figure 12 :</w:t>
        </w:r>
        <w:r w:rsidR="003219A6">
          <w:rPr>
            <w:lang w:eastAsia="fr-FR"/>
          </w:rPr>
          <w:tab/>
        </w:r>
        <w:r w:rsidR="003219A6" w:rsidRPr="008271B6">
          <w:rPr>
            <w:rStyle w:val="Lienhypertexte"/>
          </w:rPr>
          <w:t>email généré avec toutes les pièces jointes</w:t>
        </w:r>
        <w:r w:rsidR="003219A6">
          <w:rPr>
            <w:webHidden/>
          </w:rPr>
          <w:tab/>
        </w:r>
        <w:r w:rsidR="003219A6">
          <w:rPr>
            <w:webHidden/>
          </w:rPr>
          <w:fldChar w:fldCharType="begin"/>
        </w:r>
        <w:r w:rsidR="003219A6">
          <w:rPr>
            <w:webHidden/>
          </w:rPr>
          <w:instrText xml:space="preserve"> PAGEREF _Toc429242315 \h </w:instrText>
        </w:r>
        <w:r w:rsidR="003219A6">
          <w:rPr>
            <w:webHidden/>
          </w:rPr>
        </w:r>
        <w:r w:rsidR="003219A6">
          <w:rPr>
            <w:webHidden/>
          </w:rPr>
          <w:fldChar w:fldCharType="separate"/>
        </w:r>
        <w:r w:rsidR="003B28E5">
          <w:rPr>
            <w:webHidden/>
          </w:rPr>
          <w:t>23</w:t>
        </w:r>
        <w:r w:rsidR="003219A6">
          <w:rPr>
            <w:webHidden/>
          </w:rPr>
          <w:fldChar w:fldCharType="end"/>
        </w:r>
      </w:hyperlink>
    </w:p>
    <w:p w:rsidR="003219A6" w:rsidRDefault="00D228F7">
      <w:pPr>
        <w:pStyle w:val="Tabledesillustrations"/>
        <w:rPr>
          <w:lang w:eastAsia="fr-FR"/>
        </w:rPr>
      </w:pPr>
      <w:hyperlink w:anchor="_Toc429242316" w:history="1">
        <w:r w:rsidR="003219A6" w:rsidRPr="008271B6">
          <w:rPr>
            <w:rStyle w:val="Lienhypertexte"/>
          </w:rPr>
          <w:t>Figure 13 :</w:t>
        </w:r>
        <w:r w:rsidR="003219A6">
          <w:rPr>
            <w:lang w:eastAsia="fr-FR"/>
          </w:rPr>
          <w:tab/>
        </w:r>
        <w:r w:rsidR="003219A6" w:rsidRPr="008271B6">
          <w:rPr>
            <w:rStyle w:val="Lienhypertexte"/>
          </w:rPr>
          <w:t>utilisation du script R</w:t>
        </w:r>
        <w:r w:rsidR="003219A6">
          <w:rPr>
            <w:webHidden/>
          </w:rPr>
          <w:tab/>
        </w:r>
        <w:r w:rsidR="003219A6">
          <w:rPr>
            <w:webHidden/>
          </w:rPr>
          <w:fldChar w:fldCharType="begin"/>
        </w:r>
        <w:r w:rsidR="003219A6">
          <w:rPr>
            <w:webHidden/>
          </w:rPr>
          <w:instrText xml:space="preserve"> PAGEREF _Toc429242316 \h </w:instrText>
        </w:r>
        <w:r w:rsidR="003219A6">
          <w:rPr>
            <w:webHidden/>
          </w:rPr>
        </w:r>
        <w:r w:rsidR="003219A6">
          <w:rPr>
            <w:webHidden/>
          </w:rPr>
          <w:fldChar w:fldCharType="separate"/>
        </w:r>
        <w:r w:rsidR="003B28E5">
          <w:rPr>
            <w:webHidden/>
          </w:rPr>
          <w:t>24</w:t>
        </w:r>
        <w:r w:rsidR="003219A6">
          <w:rPr>
            <w:webHidden/>
          </w:rPr>
          <w:fldChar w:fldCharType="end"/>
        </w:r>
      </w:hyperlink>
    </w:p>
    <w:p w:rsidR="003219A6" w:rsidRDefault="00D228F7">
      <w:pPr>
        <w:pStyle w:val="Tabledesillustrations"/>
        <w:rPr>
          <w:lang w:eastAsia="fr-FR"/>
        </w:rPr>
      </w:pPr>
      <w:hyperlink w:anchor="_Toc429242317" w:history="1">
        <w:r w:rsidR="003219A6" w:rsidRPr="008271B6">
          <w:rPr>
            <w:rStyle w:val="Lienhypertexte"/>
          </w:rPr>
          <w:t>Figure 14 :</w:t>
        </w:r>
        <w:r w:rsidR="003219A6">
          <w:rPr>
            <w:lang w:eastAsia="fr-FR"/>
          </w:rPr>
          <w:tab/>
        </w:r>
        <w:r w:rsidR="003219A6" w:rsidRPr="008271B6">
          <w:rPr>
            <w:rStyle w:val="Lienhypertexte"/>
          </w:rPr>
          <w:t>fichiers de sortie enregistrés</w:t>
        </w:r>
        <w:r w:rsidR="003219A6">
          <w:rPr>
            <w:webHidden/>
          </w:rPr>
          <w:tab/>
        </w:r>
        <w:r w:rsidR="003219A6">
          <w:rPr>
            <w:webHidden/>
          </w:rPr>
          <w:fldChar w:fldCharType="begin"/>
        </w:r>
        <w:r w:rsidR="003219A6">
          <w:rPr>
            <w:webHidden/>
          </w:rPr>
          <w:instrText xml:space="preserve"> PAGEREF _Toc429242317 \h </w:instrText>
        </w:r>
        <w:r w:rsidR="003219A6">
          <w:rPr>
            <w:webHidden/>
          </w:rPr>
        </w:r>
        <w:r w:rsidR="003219A6">
          <w:rPr>
            <w:webHidden/>
          </w:rPr>
          <w:fldChar w:fldCharType="separate"/>
        </w:r>
        <w:r w:rsidR="003B28E5">
          <w:rPr>
            <w:webHidden/>
          </w:rPr>
          <w:t>25</w:t>
        </w:r>
        <w:r w:rsidR="003219A6">
          <w:rPr>
            <w:webHidden/>
          </w:rPr>
          <w:fldChar w:fldCharType="end"/>
        </w:r>
      </w:hyperlink>
    </w:p>
    <w:p w:rsidR="003219A6" w:rsidRDefault="00D228F7">
      <w:pPr>
        <w:pStyle w:val="Tabledesillustrations"/>
        <w:rPr>
          <w:lang w:eastAsia="fr-FR"/>
        </w:rPr>
      </w:pPr>
      <w:hyperlink w:anchor="_Toc429242318" w:history="1">
        <w:r w:rsidR="003219A6" w:rsidRPr="008271B6">
          <w:rPr>
            <w:rStyle w:val="Lienhypertexte"/>
          </w:rPr>
          <w:t>Figure 15 :</w:t>
        </w:r>
        <w:r w:rsidR="003219A6">
          <w:rPr>
            <w:lang w:eastAsia="fr-FR"/>
          </w:rPr>
          <w:tab/>
        </w:r>
        <w:r w:rsidR="003219A6" w:rsidRPr="008271B6">
          <w:rPr>
            <w:rStyle w:val="Lienhypertexte"/>
          </w:rPr>
          <w:t>emplacements des mesures</w:t>
        </w:r>
        <w:r w:rsidR="003219A6">
          <w:rPr>
            <w:webHidden/>
          </w:rPr>
          <w:tab/>
        </w:r>
        <w:r w:rsidR="003219A6">
          <w:rPr>
            <w:webHidden/>
          </w:rPr>
          <w:fldChar w:fldCharType="begin"/>
        </w:r>
        <w:r w:rsidR="003219A6">
          <w:rPr>
            <w:webHidden/>
          </w:rPr>
          <w:instrText xml:space="preserve"> PAGEREF _Toc429242318 \h </w:instrText>
        </w:r>
        <w:r w:rsidR="003219A6">
          <w:rPr>
            <w:webHidden/>
          </w:rPr>
        </w:r>
        <w:r w:rsidR="003219A6">
          <w:rPr>
            <w:webHidden/>
          </w:rPr>
          <w:fldChar w:fldCharType="separate"/>
        </w:r>
        <w:r w:rsidR="003B28E5">
          <w:rPr>
            <w:webHidden/>
          </w:rPr>
          <w:t>26</w:t>
        </w:r>
        <w:r w:rsidR="003219A6">
          <w:rPr>
            <w:webHidden/>
          </w:rPr>
          <w:fldChar w:fldCharType="end"/>
        </w:r>
      </w:hyperlink>
    </w:p>
    <w:p w:rsidR="003219A6" w:rsidRDefault="00D228F7">
      <w:pPr>
        <w:pStyle w:val="Tabledesillustrations"/>
        <w:rPr>
          <w:lang w:eastAsia="fr-FR"/>
        </w:rPr>
      </w:pPr>
      <w:hyperlink w:anchor="_Toc429242319" w:history="1">
        <w:r w:rsidR="003219A6" w:rsidRPr="008271B6">
          <w:rPr>
            <w:rStyle w:val="Lienhypertexte"/>
          </w:rPr>
          <w:t>Figure 16 :</w:t>
        </w:r>
        <w:r w:rsidR="003219A6">
          <w:rPr>
            <w:lang w:eastAsia="fr-FR"/>
          </w:rPr>
          <w:tab/>
        </w:r>
        <w:r w:rsidR="003219A6" w:rsidRPr="008271B6">
          <w:rPr>
            <w:rStyle w:val="Lienhypertexte"/>
          </w:rPr>
          <w:t>caractéristiques des différents types de champs magnétiques</w:t>
        </w:r>
        <w:r w:rsidR="003219A6">
          <w:rPr>
            <w:webHidden/>
          </w:rPr>
          <w:tab/>
        </w:r>
        <w:r w:rsidR="003219A6">
          <w:rPr>
            <w:webHidden/>
          </w:rPr>
          <w:fldChar w:fldCharType="begin"/>
        </w:r>
        <w:r w:rsidR="003219A6">
          <w:rPr>
            <w:webHidden/>
          </w:rPr>
          <w:instrText xml:space="preserve"> PAGEREF _Toc429242319 \h </w:instrText>
        </w:r>
        <w:r w:rsidR="003219A6">
          <w:rPr>
            <w:webHidden/>
          </w:rPr>
        </w:r>
        <w:r w:rsidR="003219A6">
          <w:rPr>
            <w:webHidden/>
          </w:rPr>
          <w:fldChar w:fldCharType="separate"/>
        </w:r>
        <w:r w:rsidR="003B28E5">
          <w:rPr>
            <w:webHidden/>
          </w:rPr>
          <w:t>27</w:t>
        </w:r>
        <w:r w:rsidR="003219A6">
          <w:rPr>
            <w:webHidden/>
          </w:rPr>
          <w:fldChar w:fldCharType="end"/>
        </w:r>
      </w:hyperlink>
    </w:p>
    <w:p w:rsidR="003219A6" w:rsidRDefault="00D228F7">
      <w:pPr>
        <w:pStyle w:val="Tabledesillustrations"/>
        <w:rPr>
          <w:lang w:eastAsia="fr-FR"/>
        </w:rPr>
      </w:pPr>
      <w:hyperlink w:anchor="_Toc429242320" w:history="1">
        <w:r w:rsidR="003219A6" w:rsidRPr="008271B6">
          <w:rPr>
            <w:rStyle w:val="Lienhypertexte"/>
          </w:rPr>
          <w:t>Figure 17 :</w:t>
        </w:r>
        <w:r w:rsidR="003219A6">
          <w:rPr>
            <w:lang w:eastAsia="fr-FR"/>
          </w:rPr>
          <w:tab/>
        </w:r>
        <w:r w:rsidR="003219A6" w:rsidRPr="008271B6">
          <w:rPr>
            <w:rStyle w:val="Lienhypertexte"/>
          </w:rPr>
          <w:t>mesures et résultats</w:t>
        </w:r>
        <w:r w:rsidR="003219A6">
          <w:rPr>
            <w:webHidden/>
          </w:rPr>
          <w:tab/>
        </w:r>
        <w:r w:rsidR="003219A6">
          <w:rPr>
            <w:webHidden/>
          </w:rPr>
          <w:fldChar w:fldCharType="begin"/>
        </w:r>
        <w:r w:rsidR="003219A6">
          <w:rPr>
            <w:webHidden/>
          </w:rPr>
          <w:instrText xml:space="preserve"> PAGEREF _Toc429242320 \h </w:instrText>
        </w:r>
        <w:r w:rsidR="003219A6">
          <w:rPr>
            <w:webHidden/>
          </w:rPr>
        </w:r>
        <w:r w:rsidR="003219A6">
          <w:rPr>
            <w:webHidden/>
          </w:rPr>
          <w:fldChar w:fldCharType="separate"/>
        </w:r>
        <w:r w:rsidR="003B28E5">
          <w:rPr>
            <w:webHidden/>
          </w:rPr>
          <w:t>27</w:t>
        </w:r>
        <w:r w:rsidR="003219A6">
          <w:rPr>
            <w:webHidden/>
          </w:rPr>
          <w:fldChar w:fldCharType="end"/>
        </w:r>
      </w:hyperlink>
    </w:p>
    <w:p w:rsidR="003219A6" w:rsidRDefault="00D228F7">
      <w:pPr>
        <w:pStyle w:val="Tabledesillustrations"/>
        <w:rPr>
          <w:lang w:eastAsia="fr-FR"/>
        </w:rPr>
      </w:pPr>
      <w:hyperlink w:anchor="_Toc429242321" w:history="1">
        <w:r w:rsidR="003219A6" w:rsidRPr="008271B6">
          <w:rPr>
            <w:rStyle w:val="Lienhypertexte"/>
          </w:rPr>
          <w:t>Figure 18 :</w:t>
        </w:r>
        <w:r w:rsidR="003219A6">
          <w:rPr>
            <w:lang w:eastAsia="fr-FR"/>
          </w:rPr>
          <w:tab/>
        </w:r>
        <w:r w:rsidR="003219A6" w:rsidRPr="008271B6">
          <w:rPr>
            <w:rStyle w:val="Lienhypertexte"/>
          </w:rPr>
          <w:t>zone utile du campus d’Ottawa</w:t>
        </w:r>
        <w:r w:rsidR="003219A6">
          <w:rPr>
            <w:webHidden/>
          </w:rPr>
          <w:tab/>
        </w:r>
        <w:r w:rsidR="003219A6">
          <w:rPr>
            <w:webHidden/>
          </w:rPr>
          <w:fldChar w:fldCharType="begin"/>
        </w:r>
        <w:r w:rsidR="003219A6">
          <w:rPr>
            <w:webHidden/>
          </w:rPr>
          <w:instrText xml:space="preserve"> PAGEREF _Toc429242321 \h </w:instrText>
        </w:r>
        <w:r w:rsidR="003219A6">
          <w:rPr>
            <w:webHidden/>
          </w:rPr>
        </w:r>
        <w:r w:rsidR="003219A6">
          <w:rPr>
            <w:webHidden/>
          </w:rPr>
          <w:fldChar w:fldCharType="separate"/>
        </w:r>
        <w:r w:rsidR="003B28E5">
          <w:rPr>
            <w:webHidden/>
          </w:rPr>
          <w:t>28</w:t>
        </w:r>
        <w:r w:rsidR="003219A6">
          <w:rPr>
            <w:webHidden/>
          </w:rPr>
          <w:fldChar w:fldCharType="end"/>
        </w:r>
      </w:hyperlink>
    </w:p>
    <w:p w:rsidR="003219A6" w:rsidRDefault="00D228F7">
      <w:pPr>
        <w:pStyle w:val="Tabledesillustrations"/>
        <w:rPr>
          <w:lang w:eastAsia="fr-FR"/>
        </w:rPr>
      </w:pPr>
      <w:hyperlink w:anchor="_Toc429242322" w:history="1">
        <w:r w:rsidR="003219A6" w:rsidRPr="008271B6">
          <w:rPr>
            <w:rStyle w:val="Lienhypertexte"/>
          </w:rPr>
          <w:t>Figure 19 :</w:t>
        </w:r>
        <w:r w:rsidR="003219A6">
          <w:rPr>
            <w:lang w:eastAsia="fr-FR"/>
          </w:rPr>
          <w:tab/>
        </w:r>
        <w:r w:rsidR="003219A6" w:rsidRPr="008271B6">
          <w:rPr>
            <w:rStyle w:val="Lienhypertexte"/>
          </w:rPr>
          <w:t>histogramme pour l’axe x</w:t>
        </w:r>
        <w:r w:rsidR="003219A6">
          <w:rPr>
            <w:webHidden/>
          </w:rPr>
          <w:tab/>
        </w:r>
        <w:r w:rsidR="003219A6">
          <w:rPr>
            <w:webHidden/>
          </w:rPr>
          <w:fldChar w:fldCharType="begin"/>
        </w:r>
        <w:r w:rsidR="003219A6">
          <w:rPr>
            <w:webHidden/>
          </w:rPr>
          <w:instrText xml:space="preserve"> PAGEREF _Toc429242322 \h </w:instrText>
        </w:r>
        <w:r w:rsidR="003219A6">
          <w:rPr>
            <w:webHidden/>
          </w:rPr>
        </w:r>
        <w:r w:rsidR="003219A6">
          <w:rPr>
            <w:webHidden/>
          </w:rPr>
          <w:fldChar w:fldCharType="separate"/>
        </w:r>
        <w:r w:rsidR="003B28E5">
          <w:rPr>
            <w:webHidden/>
          </w:rPr>
          <w:t>29</w:t>
        </w:r>
        <w:r w:rsidR="003219A6">
          <w:rPr>
            <w:webHidden/>
          </w:rPr>
          <w:fldChar w:fldCharType="end"/>
        </w:r>
      </w:hyperlink>
    </w:p>
    <w:p w:rsidR="003219A6" w:rsidRDefault="00D228F7">
      <w:pPr>
        <w:pStyle w:val="Tabledesillustrations"/>
        <w:rPr>
          <w:lang w:eastAsia="fr-FR"/>
        </w:rPr>
      </w:pPr>
      <w:hyperlink w:anchor="_Toc429242323" w:history="1">
        <w:r w:rsidR="003219A6" w:rsidRPr="008271B6">
          <w:rPr>
            <w:rStyle w:val="Lienhypertexte"/>
          </w:rPr>
          <w:t>Figure 20 :</w:t>
        </w:r>
        <w:r w:rsidR="003219A6">
          <w:rPr>
            <w:lang w:eastAsia="fr-FR"/>
          </w:rPr>
          <w:tab/>
        </w:r>
        <w:r w:rsidR="003219A6" w:rsidRPr="008271B6">
          <w:rPr>
            <w:rStyle w:val="Lienhypertexte"/>
          </w:rPr>
          <w:t>histogramme pour l’axe y</w:t>
        </w:r>
        <w:r w:rsidR="003219A6">
          <w:rPr>
            <w:webHidden/>
          </w:rPr>
          <w:tab/>
        </w:r>
        <w:r w:rsidR="003219A6">
          <w:rPr>
            <w:webHidden/>
          </w:rPr>
          <w:fldChar w:fldCharType="begin"/>
        </w:r>
        <w:r w:rsidR="003219A6">
          <w:rPr>
            <w:webHidden/>
          </w:rPr>
          <w:instrText xml:space="preserve"> PAGEREF _Toc429242323 \h </w:instrText>
        </w:r>
        <w:r w:rsidR="003219A6">
          <w:rPr>
            <w:webHidden/>
          </w:rPr>
        </w:r>
        <w:r w:rsidR="003219A6">
          <w:rPr>
            <w:webHidden/>
          </w:rPr>
          <w:fldChar w:fldCharType="separate"/>
        </w:r>
        <w:r w:rsidR="003B28E5">
          <w:rPr>
            <w:webHidden/>
          </w:rPr>
          <w:t>30</w:t>
        </w:r>
        <w:r w:rsidR="003219A6">
          <w:rPr>
            <w:webHidden/>
          </w:rPr>
          <w:fldChar w:fldCharType="end"/>
        </w:r>
      </w:hyperlink>
    </w:p>
    <w:p w:rsidR="003219A6" w:rsidRDefault="00D228F7">
      <w:pPr>
        <w:pStyle w:val="Tabledesillustrations"/>
        <w:rPr>
          <w:lang w:eastAsia="fr-FR"/>
        </w:rPr>
      </w:pPr>
      <w:hyperlink w:anchor="_Toc429242324" w:history="1">
        <w:r w:rsidR="003219A6" w:rsidRPr="008271B6">
          <w:rPr>
            <w:rStyle w:val="Lienhypertexte"/>
          </w:rPr>
          <w:t>Figure 21 :</w:t>
        </w:r>
        <w:r w:rsidR="003219A6">
          <w:rPr>
            <w:lang w:eastAsia="fr-FR"/>
          </w:rPr>
          <w:tab/>
        </w:r>
        <w:r w:rsidR="003219A6" w:rsidRPr="008271B6">
          <w:rPr>
            <w:rStyle w:val="Lienhypertexte"/>
          </w:rPr>
          <w:t>histogramme pour l’axe z</w:t>
        </w:r>
        <w:r w:rsidR="003219A6">
          <w:rPr>
            <w:webHidden/>
          </w:rPr>
          <w:tab/>
        </w:r>
        <w:r w:rsidR="003219A6">
          <w:rPr>
            <w:webHidden/>
          </w:rPr>
          <w:fldChar w:fldCharType="begin"/>
        </w:r>
        <w:r w:rsidR="003219A6">
          <w:rPr>
            <w:webHidden/>
          </w:rPr>
          <w:instrText xml:space="preserve"> PAGEREF _Toc429242324 \h </w:instrText>
        </w:r>
        <w:r w:rsidR="003219A6">
          <w:rPr>
            <w:webHidden/>
          </w:rPr>
        </w:r>
        <w:r w:rsidR="003219A6">
          <w:rPr>
            <w:webHidden/>
          </w:rPr>
          <w:fldChar w:fldCharType="separate"/>
        </w:r>
        <w:r w:rsidR="003B28E5">
          <w:rPr>
            <w:webHidden/>
          </w:rPr>
          <w:t>31</w:t>
        </w:r>
        <w:r w:rsidR="003219A6">
          <w:rPr>
            <w:webHidden/>
          </w:rPr>
          <w:fldChar w:fldCharType="end"/>
        </w:r>
      </w:hyperlink>
    </w:p>
    <w:p w:rsidR="003219A6" w:rsidRDefault="00D228F7">
      <w:pPr>
        <w:pStyle w:val="Tabledesillustrations"/>
        <w:rPr>
          <w:lang w:eastAsia="fr-FR"/>
        </w:rPr>
      </w:pPr>
      <w:hyperlink w:anchor="_Toc429242325" w:history="1">
        <w:r w:rsidR="003219A6" w:rsidRPr="008271B6">
          <w:rPr>
            <w:rStyle w:val="Lienhypertexte"/>
          </w:rPr>
          <w:t>Figure 22 :</w:t>
        </w:r>
        <w:r w:rsidR="003219A6">
          <w:rPr>
            <w:lang w:eastAsia="fr-FR"/>
          </w:rPr>
          <w:tab/>
        </w:r>
        <w:r w:rsidR="003219A6" w:rsidRPr="008271B6">
          <w:rPr>
            <w:rStyle w:val="Lienhypertexte"/>
          </w:rPr>
          <w:t>vérité terrain des bâtiments mesurés</w:t>
        </w:r>
        <w:r w:rsidR="003219A6">
          <w:rPr>
            <w:webHidden/>
          </w:rPr>
          <w:tab/>
        </w:r>
        <w:r w:rsidR="003219A6">
          <w:rPr>
            <w:webHidden/>
          </w:rPr>
          <w:fldChar w:fldCharType="begin"/>
        </w:r>
        <w:r w:rsidR="003219A6">
          <w:rPr>
            <w:webHidden/>
          </w:rPr>
          <w:instrText xml:space="preserve"> PAGEREF _Toc429242325 \h </w:instrText>
        </w:r>
        <w:r w:rsidR="003219A6">
          <w:rPr>
            <w:webHidden/>
          </w:rPr>
        </w:r>
        <w:r w:rsidR="003219A6">
          <w:rPr>
            <w:webHidden/>
          </w:rPr>
          <w:fldChar w:fldCharType="separate"/>
        </w:r>
        <w:r w:rsidR="003B28E5">
          <w:rPr>
            <w:webHidden/>
          </w:rPr>
          <w:t>32</w:t>
        </w:r>
        <w:r w:rsidR="003219A6">
          <w:rPr>
            <w:webHidden/>
          </w:rPr>
          <w:fldChar w:fldCharType="end"/>
        </w:r>
      </w:hyperlink>
    </w:p>
    <w:p w:rsidR="003219A6" w:rsidRDefault="00D228F7">
      <w:pPr>
        <w:pStyle w:val="Tabledesillustrations"/>
        <w:rPr>
          <w:lang w:eastAsia="fr-FR"/>
        </w:rPr>
      </w:pPr>
      <w:hyperlink w:anchor="_Toc429242326" w:history="1">
        <w:r w:rsidR="003219A6" w:rsidRPr="008271B6">
          <w:rPr>
            <w:rStyle w:val="Lienhypertexte"/>
          </w:rPr>
          <w:t>Figure 23 :</w:t>
        </w:r>
        <w:r w:rsidR="003219A6">
          <w:rPr>
            <w:lang w:eastAsia="fr-FR"/>
          </w:rPr>
          <w:tab/>
        </w:r>
        <w:r w:rsidR="003219A6" w:rsidRPr="008271B6">
          <w:rPr>
            <w:rStyle w:val="Lienhypertexte"/>
          </w:rPr>
          <w:t>types obtenus par classification</w:t>
        </w:r>
        <w:r w:rsidR="003219A6">
          <w:rPr>
            <w:webHidden/>
          </w:rPr>
          <w:tab/>
        </w:r>
        <w:r w:rsidR="003219A6">
          <w:rPr>
            <w:webHidden/>
          </w:rPr>
          <w:fldChar w:fldCharType="begin"/>
        </w:r>
        <w:r w:rsidR="003219A6">
          <w:rPr>
            <w:webHidden/>
          </w:rPr>
          <w:instrText xml:space="preserve"> PAGEREF _Toc429242326 \h </w:instrText>
        </w:r>
        <w:r w:rsidR="003219A6">
          <w:rPr>
            <w:webHidden/>
          </w:rPr>
        </w:r>
        <w:r w:rsidR="003219A6">
          <w:rPr>
            <w:webHidden/>
          </w:rPr>
          <w:fldChar w:fldCharType="separate"/>
        </w:r>
        <w:r w:rsidR="003B28E5">
          <w:rPr>
            <w:webHidden/>
          </w:rPr>
          <w:t>32</w:t>
        </w:r>
        <w:r w:rsidR="003219A6">
          <w:rPr>
            <w:webHidden/>
          </w:rPr>
          <w:fldChar w:fldCharType="end"/>
        </w:r>
      </w:hyperlink>
    </w:p>
    <w:p w:rsidR="003219A6" w:rsidRDefault="00D228F7">
      <w:pPr>
        <w:pStyle w:val="Tabledesillustrations"/>
        <w:rPr>
          <w:lang w:eastAsia="fr-FR"/>
        </w:rPr>
      </w:pPr>
      <w:hyperlink w:anchor="_Toc429242327" w:history="1">
        <w:r w:rsidR="003219A6" w:rsidRPr="008271B6">
          <w:rPr>
            <w:rStyle w:val="Lienhypertexte"/>
          </w:rPr>
          <w:t>Figure 24 :</w:t>
        </w:r>
        <w:r w:rsidR="003219A6">
          <w:rPr>
            <w:lang w:eastAsia="fr-FR"/>
          </w:rPr>
          <w:tab/>
        </w:r>
        <w:r w:rsidR="003219A6" w:rsidRPr="008271B6">
          <w:rPr>
            <w:rStyle w:val="Lienhypertexte"/>
          </w:rPr>
          <w:t>résultat de la classification binaire</w:t>
        </w:r>
        <w:r w:rsidR="003219A6">
          <w:rPr>
            <w:webHidden/>
          </w:rPr>
          <w:tab/>
        </w:r>
        <w:r w:rsidR="003219A6">
          <w:rPr>
            <w:webHidden/>
          </w:rPr>
          <w:fldChar w:fldCharType="begin"/>
        </w:r>
        <w:r w:rsidR="003219A6">
          <w:rPr>
            <w:webHidden/>
          </w:rPr>
          <w:instrText xml:space="preserve"> PAGEREF _Toc429242327 \h </w:instrText>
        </w:r>
        <w:r w:rsidR="003219A6">
          <w:rPr>
            <w:webHidden/>
          </w:rPr>
        </w:r>
        <w:r w:rsidR="003219A6">
          <w:rPr>
            <w:webHidden/>
          </w:rPr>
          <w:fldChar w:fldCharType="separate"/>
        </w:r>
        <w:r w:rsidR="003B28E5">
          <w:rPr>
            <w:webHidden/>
          </w:rPr>
          <w:t>33</w:t>
        </w:r>
        <w:r w:rsidR="003219A6">
          <w:rPr>
            <w:webHidden/>
          </w:rPr>
          <w:fldChar w:fldCharType="end"/>
        </w:r>
      </w:hyperlink>
    </w:p>
    <w:p w:rsidR="003219A6" w:rsidRDefault="00D228F7">
      <w:pPr>
        <w:pStyle w:val="Tabledesillustrations"/>
        <w:rPr>
          <w:lang w:eastAsia="fr-FR"/>
        </w:rPr>
      </w:pPr>
      <w:hyperlink w:anchor="_Toc429242328" w:history="1">
        <w:r w:rsidR="003219A6" w:rsidRPr="008271B6">
          <w:rPr>
            <w:rStyle w:val="Lienhypertexte"/>
          </w:rPr>
          <w:t>Figure 25 :</w:t>
        </w:r>
        <w:r w:rsidR="003219A6">
          <w:rPr>
            <w:lang w:eastAsia="fr-FR"/>
          </w:rPr>
          <w:tab/>
        </w:r>
        <w:r w:rsidR="003219A6" w:rsidRPr="008271B6">
          <w:rPr>
            <w:rStyle w:val="Lienhypertexte"/>
          </w:rPr>
          <w:t>vérification matérielle réussie</w:t>
        </w:r>
        <w:r w:rsidR="003219A6">
          <w:rPr>
            <w:webHidden/>
          </w:rPr>
          <w:tab/>
        </w:r>
        <w:r w:rsidR="003219A6">
          <w:rPr>
            <w:webHidden/>
          </w:rPr>
          <w:fldChar w:fldCharType="begin"/>
        </w:r>
        <w:r w:rsidR="003219A6">
          <w:rPr>
            <w:webHidden/>
          </w:rPr>
          <w:instrText xml:space="preserve"> PAGEREF _Toc429242328 \h </w:instrText>
        </w:r>
        <w:r w:rsidR="003219A6">
          <w:rPr>
            <w:webHidden/>
          </w:rPr>
        </w:r>
        <w:r w:rsidR="003219A6">
          <w:rPr>
            <w:webHidden/>
          </w:rPr>
          <w:fldChar w:fldCharType="separate"/>
        </w:r>
        <w:r w:rsidR="003B28E5">
          <w:rPr>
            <w:webHidden/>
          </w:rPr>
          <w:t>38</w:t>
        </w:r>
        <w:r w:rsidR="003219A6">
          <w:rPr>
            <w:webHidden/>
          </w:rPr>
          <w:fldChar w:fldCharType="end"/>
        </w:r>
      </w:hyperlink>
    </w:p>
    <w:p w:rsidR="003219A6" w:rsidRDefault="00D228F7">
      <w:pPr>
        <w:pStyle w:val="Tabledesillustrations"/>
        <w:rPr>
          <w:lang w:eastAsia="fr-FR"/>
        </w:rPr>
      </w:pPr>
      <w:hyperlink w:anchor="_Toc429242329" w:history="1">
        <w:r w:rsidR="003219A6" w:rsidRPr="008271B6">
          <w:rPr>
            <w:rStyle w:val="Lienhypertexte"/>
          </w:rPr>
          <w:t>Figure 26 :</w:t>
        </w:r>
        <w:r w:rsidR="003219A6">
          <w:rPr>
            <w:lang w:eastAsia="fr-FR"/>
          </w:rPr>
          <w:tab/>
        </w:r>
        <w:r w:rsidR="003219A6" w:rsidRPr="008271B6">
          <w:rPr>
            <w:rStyle w:val="Lienhypertexte"/>
          </w:rPr>
          <w:t>vue des données collectées</w:t>
        </w:r>
        <w:r w:rsidR="003219A6">
          <w:rPr>
            <w:webHidden/>
          </w:rPr>
          <w:tab/>
        </w:r>
        <w:r w:rsidR="003219A6">
          <w:rPr>
            <w:webHidden/>
          </w:rPr>
          <w:fldChar w:fldCharType="begin"/>
        </w:r>
        <w:r w:rsidR="003219A6">
          <w:rPr>
            <w:webHidden/>
          </w:rPr>
          <w:instrText xml:space="preserve"> PAGEREF _Toc429242329 \h </w:instrText>
        </w:r>
        <w:r w:rsidR="003219A6">
          <w:rPr>
            <w:webHidden/>
          </w:rPr>
        </w:r>
        <w:r w:rsidR="003219A6">
          <w:rPr>
            <w:webHidden/>
          </w:rPr>
          <w:fldChar w:fldCharType="separate"/>
        </w:r>
        <w:r w:rsidR="003B28E5">
          <w:rPr>
            <w:webHidden/>
          </w:rPr>
          <w:t>39</w:t>
        </w:r>
        <w:r w:rsidR="003219A6">
          <w:rPr>
            <w:webHidden/>
          </w:rPr>
          <w:fldChar w:fldCharType="end"/>
        </w:r>
      </w:hyperlink>
    </w:p>
    <w:p w:rsidR="004826E2" w:rsidRDefault="005D533D" w:rsidP="00F85667">
      <w:pPr>
        <w:pStyle w:val="Texte"/>
        <w:rPr>
          <w:b/>
        </w:rPr>
      </w:pPr>
      <w:r>
        <w:fldChar w:fldCharType="end"/>
      </w:r>
    </w:p>
    <w:p w:rsidR="004826E2" w:rsidRDefault="00E762EF">
      <w:pPr>
        <w:pStyle w:val="1TableListe"/>
      </w:pPr>
      <w:r>
        <w:lastRenderedPageBreak/>
        <w:t>Liste des annexes</w:t>
      </w:r>
    </w:p>
    <w:p w:rsidR="003219A6" w:rsidRDefault="003B2045">
      <w:pPr>
        <w:pStyle w:val="Tabledesillustrations"/>
        <w:rPr>
          <w:lang w:eastAsia="fr-FR"/>
        </w:rPr>
      </w:pPr>
      <w:r>
        <w:rPr>
          <w:b/>
        </w:rPr>
        <w:fldChar w:fldCharType="begin"/>
      </w:r>
      <w:r>
        <w:rPr>
          <w:b/>
        </w:rPr>
        <w:instrText xml:space="preserve"> TOC \h \z \t "3|Ann_titre2" \c </w:instrText>
      </w:r>
      <w:r>
        <w:rPr>
          <w:b/>
        </w:rPr>
        <w:fldChar w:fldCharType="separate"/>
      </w:r>
      <w:hyperlink w:anchor="_Toc429242330" w:history="1">
        <w:r w:rsidR="003219A6" w:rsidRPr="00F905E6">
          <w:rPr>
            <w:rStyle w:val="Lienhypertexte"/>
          </w:rPr>
          <w:t>Annexe 1 : Application Android</w:t>
        </w:r>
        <w:r w:rsidR="003219A6">
          <w:rPr>
            <w:webHidden/>
          </w:rPr>
          <w:tab/>
        </w:r>
        <w:r w:rsidR="003219A6">
          <w:rPr>
            <w:webHidden/>
          </w:rPr>
          <w:fldChar w:fldCharType="begin"/>
        </w:r>
        <w:r w:rsidR="003219A6">
          <w:rPr>
            <w:webHidden/>
          </w:rPr>
          <w:instrText xml:space="preserve"> PAGEREF _Toc429242330 \h </w:instrText>
        </w:r>
        <w:r w:rsidR="003219A6">
          <w:rPr>
            <w:webHidden/>
          </w:rPr>
        </w:r>
        <w:r w:rsidR="003219A6">
          <w:rPr>
            <w:webHidden/>
          </w:rPr>
          <w:fldChar w:fldCharType="separate"/>
        </w:r>
        <w:r w:rsidR="003B28E5">
          <w:rPr>
            <w:webHidden/>
          </w:rPr>
          <w:t>38</w:t>
        </w:r>
        <w:r w:rsidR="003219A6">
          <w:rPr>
            <w:webHidden/>
          </w:rPr>
          <w:fldChar w:fldCharType="end"/>
        </w:r>
      </w:hyperlink>
    </w:p>
    <w:p w:rsidR="003219A6" w:rsidRDefault="00D228F7">
      <w:pPr>
        <w:pStyle w:val="Tabledesillustrations"/>
        <w:rPr>
          <w:lang w:eastAsia="fr-FR"/>
        </w:rPr>
      </w:pPr>
      <w:hyperlink w:anchor="_Toc429242331" w:history="1">
        <w:r w:rsidR="003219A6" w:rsidRPr="00F905E6">
          <w:rPr>
            <w:rStyle w:val="Lienhypertexte"/>
          </w:rPr>
          <w:t>Annexe 2 : Script R</w:t>
        </w:r>
        <w:r w:rsidR="003219A6">
          <w:rPr>
            <w:webHidden/>
          </w:rPr>
          <w:tab/>
        </w:r>
        <w:r w:rsidR="003219A6">
          <w:rPr>
            <w:webHidden/>
          </w:rPr>
          <w:fldChar w:fldCharType="begin"/>
        </w:r>
        <w:r w:rsidR="003219A6">
          <w:rPr>
            <w:webHidden/>
          </w:rPr>
          <w:instrText xml:space="preserve"> PAGEREF _Toc429242331 \h </w:instrText>
        </w:r>
        <w:r w:rsidR="003219A6">
          <w:rPr>
            <w:webHidden/>
          </w:rPr>
        </w:r>
        <w:r w:rsidR="003219A6">
          <w:rPr>
            <w:webHidden/>
          </w:rPr>
          <w:fldChar w:fldCharType="separate"/>
        </w:r>
        <w:r w:rsidR="003B28E5">
          <w:rPr>
            <w:webHidden/>
          </w:rPr>
          <w:t>40</w:t>
        </w:r>
        <w:r w:rsidR="003219A6">
          <w:rPr>
            <w:webHidden/>
          </w:rPr>
          <w:fldChar w:fldCharType="end"/>
        </w:r>
      </w:hyperlink>
    </w:p>
    <w:p w:rsidR="003B2045" w:rsidRDefault="003B2045">
      <w:pPr>
        <w:pStyle w:val="Texte"/>
        <w:outlineLvl w:val="0"/>
        <w:rPr>
          <w:b/>
        </w:rPr>
      </w:pPr>
      <w:r>
        <w:rPr>
          <w:b/>
        </w:rPr>
        <w:fldChar w:fldCharType="end"/>
      </w:r>
    </w:p>
    <w:p w:rsidR="004826E2" w:rsidRDefault="00E762EF">
      <w:pPr>
        <w:pStyle w:val="1TitreFront"/>
      </w:pPr>
      <w:bookmarkStart w:id="0" w:name="_Toc18483646"/>
      <w:bookmarkStart w:id="1" w:name="_Toc38880847"/>
      <w:r>
        <w:lastRenderedPageBreak/>
        <w:t>Glossaire et sigles utiles</w:t>
      </w:r>
      <w:bookmarkEnd w:id="0"/>
      <w:bookmarkEnd w:id="1"/>
    </w:p>
    <w:p w:rsidR="004826E2" w:rsidRDefault="00C040F6" w:rsidP="00213B63">
      <w:pPr>
        <w:pStyle w:val="Entree"/>
      </w:pPr>
      <w:r w:rsidRPr="00C040F6">
        <w:rPr>
          <w:b/>
        </w:rPr>
        <w:t>LAGGISS</w:t>
      </w:r>
      <w:r w:rsidR="00E762EF">
        <w:tab/>
      </w:r>
      <w:proofErr w:type="spellStart"/>
      <w:r w:rsidRPr="00C040F6">
        <w:t>Laboratory</w:t>
      </w:r>
      <w:proofErr w:type="spellEnd"/>
      <w:r w:rsidRPr="00C040F6">
        <w:t xml:space="preserve"> for </w:t>
      </w:r>
      <w:proofErr w:type="spellStart"/>
      <w:r w:rsidRPr="00C040F6">
        <w:t>Applied</w:t>
      </w:r>
      <w:proofErr w:type="spellEnd"/>
      <w:r w:rsidRPr="00C040F6">
        <w:t xml:space="preserve"> Geomatics and GIS Science</w:t>
      </w:r>
      <w:r w:rsidR="00E762EF">
        <w:t xml:space="preserve">, </w:t>
      </w:r>
      <w:r w:rsidR="00020462">
        <w:t xml:space="preserve">département </w:t>
      </w:r>
      <w:r w:rsidR="00023006">
        <w:t>de</w:t>
      </w:r>
      <w:r w:rsidR="00020462">
        <w:t xml:space="preserve"> géomatique de l’université d’Ottawa</w:t>
      </w:r>
      <w:r w:rsidR="00EE30BD">
        <w:t xml:space="preserve"> (Laboratoire pour la géomatique appliquée et la science des SIG)</w:t>
      </w:r>
      <w:r w:rsidR="00020462">
        <w:t>.</w:t>
      </w:r>
    </w:p>
    <w:p w:rsidR="00213B63" w:rsidRDefault="00056E1C" w:rsidP="00213B63">
      <w:pPr>
        <w:pStyle w:val="Entree"/>
        <w:rPr>
          <w:b/>
        </w:rPr>
      </w:pPr>
      <w:r>
        <w:rPr>
          <w:b/>
        </w:rPr>
        <w:t>R</w:t>
      </w:r>
      <w:r>
        <w:rPr>
          <w:b/>
        </w:rPr>
        <w:tab/>
      </w:r>
      <w:r w:rsidRPr="00056E1C">
        <w:t>Langage de programmation</w:t>
      </w:r>
      <w:r>
        <w:t xml:space="preserve"> cross-plateforme utilisé en statistiques</w:t>
      </w:r>
      <w:r w:rsidR="00E5751A">
        <w:t>.</w:t>
      </w:r>
    </w:p>
    <w:p w:rsidR="004826E2" w:rsidRDefault="00E5751A">
      <w:pPr>
        <w:pStyle w:val="Entree"/>
      </w:pPr>
      <w:r w:rsidRPr="00E5751A">
        <w:rPr>
          <w:b/>
        </w:rPr>
        <w:t>ETS</w:t>
      </w:r>
      <w:r>
        <w:rPr>
          <w:b/>
        </w:rPr>
        <w:tab/>
      </w:r>
      <w:r w:rsidRPr="00E5751A">
        <w:t>L'É</w:t>
      </w:r>
      <w:r w:rsidR="00261BBC">
        <w:t>cole de technologie supérieure</w:t>
      </w:r>
      <w:r w:rsidRPr="00E5751A">
        <w:t xml:space="preserve"> </w:t>
      </w:r>
      <w:r w:rsidR="00261BBC">
        <w:t>à</w:t>
      </w:r>
      <w:r w:rsidRPr="00E5751A">
        <w:t xml:space="preserve"> Montréal.</w:t>
      </w:r>
    </w:p>
    <w:p w:rsidR="00C87261" w:rsidRPr="00C87261" w:rsidRDefault="00C87261">
      <w:pPr>
        <w:pStyle w:val="Entree"/>
      </w:pPr>
      <w:r>
        <w:rPr>
          <w:b/>
        </w:rPr>
        <w:t>JSON</w:t>
      </w:r>
      <w:r>
        <w:rPr>
          <w:b/>
        </w:rPr>
        <w:tab/>
      </w:r>
      <w:proofErr w:type="spellStart"/>
      <w:r w:rsidRPr="00C87261">
        <w:t>JSON</w:t>
      </w:r>
      <w:proofErr w:type="spellEnd"/>
      <w:r w:rsidRPr="00C87261">
        <w:t xml:space="preserve"> (JavaScript Object Notation) </w:t>
      </w:r>
      <w:r>
        <w:t>c’est</w:t>
      </w:r>
      <w:r w:rsidRPr="00C87261">
        <w:t xml:space="preserve"> un format de données textuelles</w:t>
      </w:r>
      <w:r>
        <w:t xml:space="preserve"> utilisé pour partager des données.</w:t>
      </w:r>
    </w:p>
    <w:p w:rsidR="004826E2" w:rsidRDefault="00E762EF" w:rsidP="004F0BE4">
      <w:pPr>
        <w:pStyle w:val="Titre1"/>
      </w:pPr>
      <w:bookmarkStart w:id="2" w:name="_Toc429242289"/>
      <w:r>
        <w:lastRenderedPageBreak/>
        <w:t>Introduction</w:t>
      </w:r>
      <w:bookmarkEnd w:id="2"/>
    </w:p>
    <w:p w:rsidR="00E81106" w:rsidRDefault="00E81106" w:rsidP="00E81106">
      <w:pPr>
        <w:pStyle w:val="Texte"/>
      </w:pPr>
      <w:r>
        <w:t>J’ai effectué mon stage pluridisciplinaire de deuxième année au Canada, à l’Université d’Ottawa. J’ai travaillé au département de géographie </w:t>
      </w:r>
      <w:r w:rsidR="00B84C11">
        <w:t>dans les locaux du</w:t>
      </w:r>
      <w:r>
        <w:t xml:space="preserve"> Laboratoire pour la Géomatique Appliquée et la Science des SIG (LAGGISS).</w:t>
      </w:r>
    </w:p>
    <w:p w:rsidR="00B42C9F" w:rsidRDefault="005816B8" w:rsidP="00E81106">
      <w:pPr>
        <w:pStyle w:val="Texte"/>
      </w:pPr>
      <w:r>
        <w:t>Le Canada</w:t>
      </w:r>
      <w:r w:rsidR="00B42C9F">
        <w:t xml:space="preserve"> </w:t>
      </w:r>
      <w:r w:rsidR="00B42C9F" w:rsidRPr="00DA32D9">
        <w:t xml:space="preserve">est un pays avec une activité sismique relativement importante (10 séismes avec une magnitude supérieure ou égale à 7 </w:t>
      </w:r>
      <w:r w:rsidR="00A376BF">
        <w:t xml:space="preserve">ces </w:t>
      </w:r>
      <w:r w:rsidR="00B42C9F" w:rsidRPr="00DA32D9">
        <w:t>100 dernières années). Le gouvernement Canadien cherche donc à anticiper les dégâts que pourrait provoquer un prochain tremblement de terre dans une zone habitée.</w:t>
      </w:r>
    </w:p>
    <w:p w:rsidR="00E81106" w:rsidRDefault="00E81106" w:rsidP="00E81106">
      <w:pPr>
        <w:pStyle w:val="Texte"/>
      </w:pPr>
      <w:r>
        <w:t>L’équipe du LAGGISS</w:t>
      </w:r>
      <w:r w:rsidR="00B42C9F" w:rsidRPr="00B42C9F">
        <w:t xml:space="preserve">, en collaboration avec l’ETS de Montréal, effectue des recherches pour créer un outil de simulation. L’outil devra être capable de stocker des informations sur les bâtiments (leur usage, le type </w:t>
      </w:r>
      <w:r w:rsidR="00A376BF">
        <w:t xml:space="preserve">de </w:t>
      </w:r>
      <w:r w:rsidR="00B42C9F" w:rsidRPr="00B42C9F">
        <w:t>construction, les matériaux de construction,</w:t>
      </w:r>
      <w:r w:rsidR="008E3F08">
        <w:t> </w:t>
      </w:r>
      <w:r w:rsidR="00B42C9F" w:rsidRPr="00B42C9F">
        <w:t>…). De plus, l’outil pourra, grâce à des données sur les précédents tremblements de terre, effectuer des simulations sur les dégâts provoqués par un éventuel nouveau séisme.</w:t>
      </w:r>
    </w:p>
    <w:p w:rsidR="00E81106" w:rsidRDefault="00B54730" w:rsidP="00E81106">
      <w:pPr>
        <w:pStyle w:val="Texte"/>
      </w:pPr>
      <w:r>
        <w:t>Cependant</w:t>
      </w:r>
      <w:r w:rsidR="005816B8">
        <w:t>,</w:t>
      </w:r>
      <w:r>
        <w:t xml:space="preserve"> </w:t>
      </w:r>
      <w:r w:rsidR="005816B8">
        <w:t>cela</w:t>
      </w:r>
      <w:r>
        <w:t xml:space="preserve"> requière</w:t>
      </w:r>
      <w:r w:rsidR="00B43556">
        <w:t xml:space="preserve"> </w:t>
      </w:r>
      <w:r>
        <w:t xml:space="preserve">une connaissance précise et relativement </w:t>
      </w:r>
      <w:r w:rsidR="00B43556">
        <w:t>exhaustive</w:t>
      </w:r>
      <w:r>
        <w:t xml:space="preserve"> des matériaux utilisés pour construire les bâtiments. Il y a plusieurs moyens </w:t>
      </w:r>
      <w:r w:rsidR="00236317">
        <w:t>d’obtenir ces données</w:t>
      </w:r>
      <w:r w:rsidR="003219A6">
        <w:t>, n</w:t>
      </w:r>
      <w:r w:rsidR="00236317">
        <w:t>otamment</w:t>
      </w:r>
      <w:r>
        <w:t xml:space="preserve"> la possibilité de récupérer les archive</w:t>
      </w:r>
      <w:r w:rsidR="00A376BF">
        <w:t>s</w:t>
      </w:r>
      <w:r>
        <w:t xml:space="preserve"> des </w:t>
      </w:r>
      <w:r w:rsidR="00236317">
        <w:t>compagnies</w:t>
      </w:r>
      <w:r>
        <w:t xml:space="preserve"> d’assurance.</w:t>
      </w:r>
      <w:r w:rsidR="00236317">
        <w:t xml:space="preserve"> Mais ces données ne sont</w:t>
      </w:r>
      <w:r w:rsidR="00A376BF">
        <w:t xml:space="preserve"> publiées qu’après une certaine</w:t>
      </w:r>
      <w:r w:rsidR="00236317">
        <w:t xml:space="preserve"> période, </w:t>
      </w:r>
      <w:r w:rsidR="00A376BF">
        <w:t xml:space="preserve">ce </w:t>
      </w:r>
      <w:r w:rsidR="00236317">
        <w:t>qui les rend souvent obsolètes.</w:t>
      </w:r>
    </w:p>
    <w:p w:rsidR="00F951AB" w:rsidRDefault="00F951AB" w:rsidP="00E81106">
      <w:pPr>
        <w:pStyle w:val="Texte"/>
      </w:pPr>
      <w:r>
        <w:t>L’université d’Ottawa cherche donc un moyen simple et efficace de constituer une base de données.</w:t>
      </w:r>
      <w:r w:rsidR="00CE1237">
        <w:t xml:space="preserve"> Emmanuel ROSETTI a effectué en 2011 un stage pour créer une application (« Building </w:t>
      </w:r>
      <w:proofErr w:type="spellStart"/>
      <w:r w:rsidR="00CE1237">
        <w:t>Form</w:t>
      </w:r>
      <w:proofErr w:type="spellEnd"/>
      <w:r w:rsidR="00CE1237">
        <w:t> ») pour fourni</w:t>
      </w:r>
      <w:r w:rsidR="00A376BF">
        <w:t>r</w:t>
      </w:r>
      <w:r w:rsidR="00CE1237">
        <w:t xml:space="preserve"> un formulaire afin de recenser ces données.</w:t>
      </w:r>
      <w:r w:rsidR="002C1E7D">
        <w:t xml:space="preserve"> Cependant</w:t>
      </w:r>
      <w:r w:rsidR="005718EC">
        <w:t>,</w:t>
      </w:r>
      <w:r w:rsidR="002C1E7D">
        <w:t xml:space="preserve"> la tâche reste longue à effectuer</w:t>
      </w:r>
      <w:r w:rsidR="003219A6">
        <w:t xml:space="preserve"> et</w:t>
      </w:r>
      <w:r w:rsidR="002C1E7D">
        <w:t xml:space="preserve"> </w:t>
      </w:r>
      <w:r w:rsidR="00E60339">
        <w:t xml:space="preserve">Michael SAWADA </w:t>
      </w:r>
      <w:r w:rsidR="003219A6">
        <w:t xml:space="preserve">teste </w:t>
      </w:r>
      <w:r w:rsidR="00E60339">
        <w:t>de nouvelles méthodes pour accélérer la récupération des données.</w:t>
      </w:r>
    </w:p>
    <w:p w:rsidR="004826E2" w:rsidRDefault="003B60ED">
      <w:pPr>
        <w:pStyle w:val="Titre1"/>
      </w:pPr>
      <w:bookmarkStart w:id="3" w:name="_Toc429242290"/>
      <w:r>
        <w:lastRenderedPageBreak/>
        <w:t>Le sujet du stage</w:t>
      </w:r>
      <w:bookmarkEnd w:id="3"/>
    </w:p>
    <w:p w:rsidR="004826E2" w:rsidRDefault="00114B4C">
      <w:pPr>
        <w:pStyle w:val="Titre2"/>
      </w:pPr>
      <w:bookmarkStart w:id="4" w:name="_Toc429242291"/>
      <w:r>
        <w:t>Contexte</w:t>
      </w:r>
      <w:r w:rsidR="009826C9">
        <w:t xml:space="preserve"> du projet</w:t>
      </w:r>
      <w:bookmarkEnd w:id="4"/>
    </w:p>
    <w:p w:rsidR="00114B4C" w:rsidRDefault="00114B4C">
      <w:pPr>
        <w:pStyle w:val="Texte"/>
      </w:pPr>
      <w:r>
        <w:t>Dans le cadre de cette recherche de donnée</w:t>
      </w:r>
      <w:r w:rsidR="00A376BF">
        <w:t>s</w:t>
      </w:r>
      <w:r>
        <w:t xml:space="preserve"> terrain, Michael SAWADA </w:t>
      </w:r>
      <w:r w:rsidR="009B6973">
        <w:t>désire</w:t>
      </w:r>
      <w:r>
        <w:t xml:space="preserve"> mettre en place un système de classification bas</w:t>
      </w:r>
      <w:r w:rsidR="00AD12F0">
        <w:t>é</w:t>
      </w:r>
      <w:r>
        <w:t xml:space="preserve"> sur les perturbations magnétiques engendrées par la structures des bâtiments.</w:t>
      </w:r>
    </w:p>
    <w:p w:rsidR="00834740" w:rsidRDefault="007C6D6D">
      <w:pPr>
        <w:pStyle w:val="Texte"/>
      </w:pPr>
      <w:r>
        <w:t>Le but est donc, via des mesures géolocalisées du champ magnétique, d’effectuer une classification</w:t>
      </w:r>
      <w:r w:rsidR="005718EC">
        <w:t xml:space="preserve"> pour</w:t>
      </w:r>
      <w:r w:rsidR="000F1D94">
        <w:t xml:space="preserve"> de connaitre</w:t>
      </w:r>
      <w:r>
        <w:t xml:space="preserve"> le type de </w:t>
      </w:r>
      <w:r w:rsidR="008B6BFA">
        <w:t>matériaux</w:t>
      </w:r>
      <w:r>
        <w:t xml:space="preserve"> utilisés </w:t>
      </w:r>
      <w:r w:rsidR="008B6BFA">
        <w:t>lors de la construction des bâtiments.</w:t>
      </w:r>
    </w:p>
    <w:p w:rsidR="004A025F" w:rsidRDefault="004A025F" w:rsidP="004A025F">
      <w:pPr>
        <w:pStyle w:val="Titre2"/>
      </w:pPr>
      <w:bookmarkStart w:id="5" w:name="_Toc429242292"/>
      <w:r>
        <w:t>Objectif</w:t>
      </w:r>
      <w:r w:rsidR="009826C9">
        <w:t xml:space="preserve"> de travail</w:t>
      </w:r>
      <w:bookmarkEnd w:id="5"/>
    </w:p>
    <w:p w:rsidR="009E5979" w:rsidRDefault="009E5979" w:rsidP="009E5979">
      <w:pPr>
        <w:pStyle w:val="Texte"/>
      </w:pPr>
      <w:r>
        <w:t>L’objectif du stage est de montrer si une telle démarche est possible et dans quelle</w:t>
      </w:r>
      <w:r w:rsidR="00B56389">
        <w:t>s</w:t>
      </w:r>
      <w:r>
        <w:t xml:space="preserve"> conditions.</w:t>
      </w:r>
    </w:p>
    <w:p w:rsidR="009E5979" w:rsidRDefault="009E5979" w:rsidP="009E5979">
      <w:pPr>
        <w:pStyle w:val="Texte"/>
      </w:pPr>
      <w:r>
        <w:t>Il faudra développer deux outils : l’un pour récupérer les données sur le terrain (une application Android) et l’autre pour effectuer la classification (un script R).</w:t>
      </w:r>
    </w:p>
    <w:p w:rsidR="00114B4C" w:rsidRDefault="00FD25C1" w:rsidP="00FD25C1">
      <w:pPr>
        <w:pStyle w:val="Titre1"/>
      </w:pPr>
      <w:bookmarkStart w:id="6" w:name="_Toc429242293"/>
      <w:r>
        <w:lastRenderedPageBreak/>
        <w:t>Analyse</w:t>
      </w:r>
      <w:r w:rsidR="004A6B43">
        <w:t> : reformulation des besoins</w:t>
      </w:r>
      <w:bookmarkEnd w:id="6"/>
    </w:p>
    <w:p w:rsidR="00FD25C1" w:rsidRDefault="00746F7E" w:rsidP="00FD25C1">
      <w:pPr>
        <w:pStyle w:val="Titre2"/>
      </w:pPr>
      <w:bookmarkStart w:id="7" w:name="_Toc429242294"/>
      <w:r>
        <w:t xml:space="preserve">Expression des </w:t>
      </w:r>
      <w:r w:rsidR="00FD25C1">
        <w:t>besoin</w:t>
      </w:r>
      <w:r w:rsidR="00734745">
        <w:t>s</w:t>
      </w:r>
      <w:bookmarkEnd w:id="7"/>
    </w:p>
    <w:p w:rsidR="009D3A2C" w:rsidRPr="009D3A2C" w:rsidRDefault="009D3A2C" w:rsidP="009D3A2C">
      <w:pPr>
        <w:pStyle w:val="Texte"/>
      </w:pPr>
      <w:r>
        <w:t xml:space="preserve">L’université souhaite pouvoir prendre des mesures sur le terrain via un </w:t>
      </w:r>
      <w:r w:rsidR="00DE497F">
        <w:t>appareil Android</w:t>
      </w:r>
      <w:r>
        <w:t xml:space="preserve"> et les traiter sur un ordinateur</w:t>
      </w:r>
      <w:r w:rsidR="0040750B" w:rsidRPr="0040750B">
        <w:t xml:space="preserve"> </w:t>
      </w:r>
      <w:r w:rsidR="0040750B">
        <w:t>dans un second temps</w:t>
      </w:r>
      <w:r>
        <w:t>.</w:t>
      </w:r>
      <w:r w:rsidR="00692B65">
        <w:t xml:space="preserve"> L’outil à développer </w:t>
      </w:r>
      <w:r w:rsidR="00397857">
        <w:t>sera</w:t>
      </w:r>
      <w:r w:rsidR="00692B65">
        <w:t xml:space="preserve"> donc composé de deux parties : l’une traitant de la prise de mesures</w:t>
      </w:r>
      <w:r w:rsidR="00397857">
        <w:t xml:space="preserve"> (application Android)</w:t>
      </w:r>
      <w:r w:rsidR="00692B65">
        <w:t xml:space="preserve"> et l’autre du traitement des données</w:t>
      </w:r>
      <w:r w:rsidR="00397857">
        <w:t xml:space="preserve"> (script R et visualisation sous logiciel SIG)</w:t>
      </w:r>
      <w:r w:rsidR="00692B65">
        <w:t>.</w:t>
      </w:r>
    </w:p>
    <w:p w:rsidR="00FA5F79" w:rsidRDefault="008B7813" w:rsidP="00FA5F79">
      <w:pPr>
        <w:pStyle w:val="Titre4"/>
      </w:pPr>
      <w:r>
        <w:t>La p</w:t>
      </w:r>
      <w:r w:rsidR="00FA5F79">
        <w:t>rise de mesures</w:t>
      </w:r>
    </w:p>
    <w:p w:rsidR="00FD25C1" w:rsidRDefault="00EC09C7">
      <w:pPr>
        <w:pStyle w:val="Texte"/>
      </w:pPr>
      <w:r>
        <w:t xml:space="preserve">Le commanditaire souhaite </w:t>
      </w:r>
      <w:r w:rsidR="00266FEC">
        <w:t xml:space="preserve">une </w:t>
      </w:r>
      <w:r>
        <w:t>application Android</w:t>
      </w:r>
      <w:r w:rsidR="00FD25C1">
        <w:t xml:space="preserve"> </w:t>
      </w:r>
      <w:r>
        <w:t>permettant</w:t>
      </w:r>
      <w:r w:rsidR="00FD25C1">
        <w:t xml:space="preserve"> d’effectuer des mesures d’apprentissage (c’est-à-dire des mesures autour d’un bâtiment </w:t>
      </w:r>
      <w:r w:rsidR="009F5E92">
        <w:t>dont nous connaissons le type de structure</w:t>
      </w:r>
      <w:r w:rsidR="00FD25C1">
        <w:t xml:space="preserve">) et des mesures </w:t>
      </w:r>
      <w:r w:rsidR="00D33B84">
        <w:t xml:space="preserve">de </w:t>
      </w:r>
      <w:r w:rsidR="00FD25C1">
        <w:t>classifi</w:t>
      </w:r>
      <w:r w:rsidR="00D33B84">
        <w:t>cation</w:t>
      </w:r>
      <w:r w:rsidR="00FD25C1">
        <w:t xml:space="preserve"> (c’est-à-dire des mesures </w:t>
      </w:r>
      <w:r w:rsidR="005E3808">
        <w:t xml:space="preserve">autour d’un bâtiment </w:t>
      </w:r>
      <w:r w:rsidR="00FD25C1">
        <w:t>don</w:t>
      </w:r>
      <w:r w:rsidR="005E3808">
        <w:t xml:space="preserve">t </w:t>
      </w:r>
      <w:r w:rsidR="00DF4619">
        <w:t>nous</w:t>
      </w:r>
      <w:r w:rsidR="005E3808">
        <w:t xml:space="preserve"> ne </w:t>
      </w:r>
      <w:r w:rsidR="00DF4619">
        <w:t>connaissons</w:t>
      </w:r>
      <w:r w:rsidR="005E3808">
        <w:t xml:space="preserve"> pas </w:t>
      </w:r>
      <w:r w:rsidR="00DF4619">
        <w:t>le type</w:t>
      </w:r>
      <w:r w:rsidR="005E3808">
        <w:t>).</w:t>
      </w:r>
    </w:p>
    <w:p w:rsidR="00A66626" w:rsidRDefault="00EC09C7">
      <w:pPr>
        <w:pStyle w:val="Texte"/>
      </w:pPr>
      <w:r>
        <w:t>Pour faciliter le repérage, l</w:t>
      </w:r>
      <w:r w:rsidR="00A66626">
        <w:t>es mesures doivent êtes géolocalisées</w:t>
      </w:r>
      <w:r w:rsidR="000B05B3">
        <w:t xml:space="preserve"> </w:t>
      </w:r>
      <w:r>
        <w:t>et</w:t>
      </w:r>
      <w:r w:rsidR="00A66626">
        <w:t xml:space="preserve"> l’utilisateur doit pouvoir identifier le bâtiment cible</w:t>
      </w:r>
      <w:r w:rsidR="00571B3E">
        <w:t xml:space="preserve"> vi</w:t>
      </w:r>
      <w:r w:rsidR="0006109F">
        <w:t>a</w:t>
      </w:r>
      <w:r w:rsidR="00571B3E">
        <w:t xml:space="preserve"> un numéro</w:t>
      </w:r>
      <w:r w:rsidR="00F275FE">
        <w:t xml:space="preserve"> associé à chaque mes</w:t>
      </w:r>
      <w:r w:rsidR="005730A5">
        <w:t>ure</w:t>
      </w:r>
      <w:r>
        <w:t xml:space="preserve"> ainsi que par la prise de photos géolocalisées</w:t>
      </w:r>
      <w:r w:rsidR="00A66626">
        <w:t>.</w:t>
      </w:r>
      <w:r w:rsidR="003C75EA">
        <w:t xml:space="preserve"> </w:t>
      </w:r>
      <w:r w:rsidR="00735425">
        <w:t xml:space="preserve">Cela permet de visualiser les mesures dans un SIG et de </w:t>
      </w:r>
      <w:r w:rsidR="005E2AD4">
        <w:t>clairement</w:t>
      </w:r>
      <w:r w:rsidR="00735425">
        <w:t xml:space="preserve"> identifier </w:t>
      </w:r>
      <w:r w:rsidR="00376231">
        <w:t>le</w:t>
      </w:r>
      <w:r w:rsidR="00735425">
        <w:t xml:space="preserve"> bâtiment mesuré. </w:t>
      </w:r>
      <w:r w:rsidR="003C75EA">
        <w:t>Comme le bâtiment mesuré est identifié de manière unique via un numéro, la précision d’environ 5 mètres d’un GPS grand publique en milieu urbain est suffisant</w:t>
      </w:r>
      <w:r w:rsidR="00E27E5A">
        <w:t>e</w:t>
      </w:r>
      <w:r w:rsidR="003C75EA">
        <w:t xml:space="preserve"> pour notre usage.</w:t>
      </w:r>
    </w:p>
    <w:p w:rsidR="00B54D9D" w:rsidRDefault="00B54D9D">
      <w:pPr>
        <w:pStyle w:val="Texte"/>
      </w:pPr>
      <w:r>
        <w:t>Les mesures doivent pouvoir être exportées facilement vers un ordinateur pour le traitement.</w:t>
      </w:r>
      <w:r w:rsidR="008F692D">
        <w:t xml:space="preserve"> </w:t>
      </w:r>
    </w:p>
    <w:p w:rsidR="007056C6" w:rsidRDefault="007056C6">
      <w:pPr>
        <w:pStyle w:val="Texte"/>
      </w:pPr>
      <w:r>
        <w:t xml:space="preserve">L’application doit aussi permettre de visualiser les mesures effectuées : elle doit générer une carte représentant </w:t>
      </w:r>
      <w:r w:rsidR="00AB2030">
        <w:t>une interpolation du</w:t>
      </w:r>
      <w:r>
        <w:t xml:space="preserve"> champ magnétique</w:t>
      </w:r>
      <w:r w:rsidR="00E36A11">
        <w:t xml:space="preserve"> </w:t>
      </w:r>
      <w:r w:rsidR="00AB2030">
        <w:t>grâce aux mesures stockées sur l’appareil</w:t>
      </w:r>
      <w:r>
        <w:t>.</w:t>
      </w:r>
    </w:p>
    <w:p w:rsidR="00FD25C1" w:rsidRDefault="008B7813" w:rsidP="00FA5F79">
      <w:pPr>
        <w:pStyle w:val="Titre4"/>
      </w:pPr>
      <w:r>
        <w:t>Le t</w:t>
      </w:r>
      <w:r w:rsidR="00FA5F79">
        <w:t>raitement des données</w:t>
      </w:r>
    </w:p>
    <w:p w:rsidR="00FA5F79" w:rsidRDefault="005D7ED1" w:rsidP="00FA5F79">
      <w:pPr>
        <w:pStyle w:val="Texte"/>
      </w:pPr>
      <w:r>
        <w:t>Une fois les données exportées, il convient de les traiter.</w:t>
      </w:r>
    </w:p>
    <w:p w:rsidR="005D7ED1" w:rsidRDefault="005D7ED1" w:rsidP="00FA5F79">
      <w:pPr>
        <w:pStyle w:val="Texte"/>
      </w:pPr>
      <w:r>
        <w:t xml:space="preserve">L’outil doit fournir un script en </w:t>
      </w:r>
      <w:r w:rsidR="004F3EC6">
        <w:t>langage</w:t>
      </w:r>
      <w:r>
        <w:t xml:space="preserve"> R permettant d’effectuer une classification sur les données ainsi qu’une nouvelle interpolation</w:t>
      </w:r>
      <w:r w:rsidR="00176D45">
        <w:t xml:space="preserve"> </w:t>
      </w:r>
      <w:r w:rsidR="00F01C1E">
        <w:t>po</w:t>
      </w:r>
      <w:r w:rsidR="00176D45">
        <w:t xml:space="preserve">ur visualiser </w:t>
      </w:r>
      <w:r w:rsidR="00AB06F0">
        <w:t>les mesures</w:t>
      </w:r>
      <w:r w:rsidR="00176D45">
        <w:t xml:space="preserve"> dans un SIG</w:t>
      </w:r>
      <w:r w:rsidR="005C301F">
        <w:t>.</w:t>
      </w:r>
    </w:p>
    <w:p w:rsidR="00F13735" w:rsidRDefault="00F13735" w:rsidP="00FA5F79">
      <w:pPr>
        <w:pStyle w:val="Texte"/>
      </w:pPr>
      <w:r>
        <w:t xml:space="preserve">Nous avons choisi d’utiliser R car c’est un </w:t>
      </w:r>
      <w:r w:rsidR="00D35494">
        <w:t>langage</w:t>
      </w:r>
      <w:r>
        <w:t xml:space="preserve"> </w:t>
      </w:r>
      <w:r w:rsidR="00D35494">
        <w:t>léger</w:t>
      </w:r>
      <w:r>
        <w:t>, particulière</w:t>
      </w:r>
      <w:r w:rsidR="00D35494">
        <w:t>ment adapté pour effectuer des é</w:t>
      </w:r>
      <w:r>
        <w:t>tudes statistiques.</w:t>
      </w:r>
    </w:p>
    <w:p w:rsidR="001B4C58" w:rsidRDefault="001B4C58" w:rsidP="001B4C58">
      <w:pPr>
        <w:pStyle w:val="Titre2"/>
      </w:pPr>
      <w:bookmarkStart w:id="8" w:name="_Toc429242295"/>
      <w:r>
        <w:lastRenderedPageBreak/>
        <w:t>Le cahier des charges</w:t>
      </w:r>
      <w:bookmarkEnd w:id="8"/>
    </w:p>
    <w:p w:rsidR="001B4C58" w:rsidRDefault="008B7813" w:rsidP="001B4C58">
      <w:pPr>
        <w:pStyle w:val="Titre4"/>
      </w:pPr>
      <w:r>
        <w:t>La p</w:t>
      </w:r>
      <w:r w:rsidR="001B4C58">
        <w:t>rise de mesures</w:t>
      </w:r>
    </w:p>
    <w:p w:rsidR="001B4C58" w:rsidRDefault="001B4C58" w:rsidP="0038771D">
      <w:pPr>
        <w:pStyle w:val="Texte"/>
        <w:keepNext/>
      </w:pPr>
      <w:r>
        <w:t>L’application</w:t>
      </w:r>
      <w:r w:rsidR="008235AE">
        <w:t xml:space="preserve"> Android</w:t>
      </w:r>
      <w:r>
        <w:t xml:space="preserve"> doit permettre :</w:t>
      </w:r>
    </w:p>
    <w:p w:rsidR="001B4C58" w:rsidRDefault="00F22EDE" w:rsidP="001379E1">
      <w:pPr>
        <w:pStyle w:val="ListePuce2"/>
      </w:pPr>
      <w:r>
        <w:t>d</w:t>
      </w:r>
      <w:r w:rsidR="001B4C58">
        <w:t xml:space="preserve">’effectuer des mesures </w:t>
      </w:r>
      <w:r w:rsidR="00D76A6A">
        <w:t>du champ</w:t>
      </w:r>
      <w:r w:rsidR="001B4C58">
        <w:t xml:space="preserve"> magnétique </w:t>
      </w:r>
      <w:r w:rsidR="00D76A6A">
        <w:t xml:space="preserve">dans le référentiel terrestre </w:t>
      </w:r>
      <w:r w:rsidR="001B4C58">
        <w:t xml:space="preserve">(dites </w:t>
      </w:r>
      <w:r w:rsidR="00D76A6A">
        <w:t>« </w:t>
      </w:r>
      <w:r w:rsidR="001B4C58">
        <w:t>absolues »)</w:t>
      </w:r>
      <w:r>
        <w:t> ;</w:t>
      </w:r>
    </w:p>
    <w:p w:rsidR="002725F3" w:rsidRDefault="00F22EDE" w:rsidP="001379E1">
      <w:pPr>
        <w:pStyle w:val="ListePuce2"/>
      </w:pPr>
      <w:r>
        <w:t>d</w:t>
      </w:r>
      <w:r w:rsidR="002725F3">
        <w:t>’exporter ces mesures facilement au format JSON</w:t>
      </w:r>
      <w:r>
        <w:t> ;</w:t>
      </w:r>
    </w:p>
    <w:p w:rsidR="002725F3" w:rsidRDefault="00F22EDE" w:rsidP="001379E1">
      <w:pPr>
        <w:pStyle w:val="ListePuce2"/>
      </w:pPr>
      <w:r>
        <w:t>d</w:t>
      </w:r>
      <w:r w:rsidR="002725F3">
        <w:t>’illustrer ces mesures en prenant des photos géolocalisées</w:t>
      </w:r>
      <w:r>
        <w:t> ;</w:t>
      </w:r>
    </w:p>
    <w:p w:rsidR="002725F3" w:rsidRDefault="00F22EDE" w:rsidP="001379E1">
      <w:pPr>
        <w:pStyle w:val="ListePuce2"/>
      </w:pPr>
      <w:r>
        <w:t>d</w:t>
      </w:r>
      <w:r w:rsidR="002725F3">
        <w:t>e visualiser les données mesurées</w:t>
      </w:r>
      <w:r>
        <w:t> ;</w:t>
      </w:r>
    </w:p>
    <w:p w:rsidR="002725F3" w:rsidRDefault="00F22EDE" w:rsidP="001379E1">
      <w:pPr>
        <w:pStyle w:val="ListePuce2"/>
      </w:pPr>
      <w:r>
        <w:t>d</w:t>
      </w:r>
      <w:r w:rsidR="002725F3">
        <w:t xml:space="preserve">e paramétrer les délais entre les prises de mesures, la précision minimale acceptable, le nombre de points à utiliser pour moyenner </w:t>
      </w:r>
      <w:r w:rsidR="00E867E4">
        <w:t>la mesure, ainsi que le nom et l’emplacement des données sauvegardés.</w:t>
      </w:r>
    </w:p>
    <w:p w:rsidR="00187894" w:rsidRDefault="00187894" w:rsidP="00187894">
      <w:pPr>
        <w:pStyle w:val="Texte"/>
      </w:pPr>
      <w:r>
        <w:t>Le JSON d’export sera constitué d’un tableau d’</w:t>
      </w:r>
      <w:r w:rsidR="00F22EDE">
        <w:t>éléments</w:t>
      </w:r>
      <w:r>
        <w:t xml:space="preserve"> de type « exportedMeasurement »</w:t>
      </w:r>
      <w:r w:rsidR="00B26215">
        <w:t>.</w:t>
      </w:r>
    </w:p>
    <w:p w:rsidR="00B26215" w:rsidRPr="00155194" w:rsidRDefault="00E63353" w:rsidP="005722A4">
      <w:pPr>
        <w:pStyle w:val="Figure"/>
      </w:pPr>
      <w:r>
        <w:t> </w:t>
      </w:r>
      <w:bookmarkStart w:id="9" w:name="_Toc429242304"/>
      <w:r>
        <w:t>s</w:t>
      </w:r>
      <w:r w:rsidR="00B26215" w:rsidRPr="00155194">
        <w:t>tructure du type « exportedMeasurement »</w:t>
      </w:r>
      <w:bookmarkEnd w:id="9"/>
    </w:p>
    <w:p w:rsidR="00F22EDE" w:rsidRPr="001B4C58" w:rsidRDefault="00B26215" w:rsidP="00D11E3A">
      <w:pPr>
        <w:pStyle w:val="Imagenew"/>
      </w:pPr>
      <w:r>
        <w:rPr>
          <w:noProof/>
        </w:rPr>
        <w:drawing>
          <wp:inline distT="0" distB="0" distL="0" distR="0" wp14:anchorId="2D4BCC4B" wp14:editId="4FE92932">
            <wp:extent cx="4048125" cy="1733550"/>
            <wp:effectExtent l="0" t="0" r="9525"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xport.png"/>
                    <pic:cNvPicPr/>
                  </pic:nvPicPr>
                  <pic:blipFill>
                    <a:blip r:embed="rId11">
                      <a:extLst>
                        <a:ext uri="{28A0092B-C50C-407E-A947-70E740481C1C}">
                          <a14:useLocalDpi xmlns:a14="http://schemas.microsoft.com/office/drawing/2010/main" val="0"/>
                        </a:ext>
                      </a:extLst>
                    </a:blip>
                    <a:stretch>
                      <a:fillRect/>
                    </a:stretch>
                  </pic:blipFill>
                  <pic:spPr>
                    <a:xfrm>
                      <a:off x="0" y="0"/>
                      <a:ext cx="4048125" cy="1733550"/>
                    </a:xfrm>
                    <a:prstGeom prst="rect">
                      <a:avLst/>
                    </a:prstGeom>
                  </pic:spPr>
                </pic:pic>
              </a:graphicData>
            </a:graphic>
          </wp:inline>
        </w:drawing>
      </w:r>
    </w:p>
    <w:p w:rsidR="00FD25C1" w:rsidRDefault="00106C30" w:rsidP="00376231">
      <w:pPr>
        <w:pStyle w:val="Source"/>
      </w:pPr>
      <w:r>
        <w:t xml:space="preserve">SASYAN </w:t>
      </w:r>
      <w:r w:rsidRPr="00381EEF">
        <w:t>Valentin</w:t>
      </w:r>
    </w:p>
    <w:p w:rsidR="00376231" w:rsidRDefault="0023403D" w:rsidP="00376231">
      <w:pPr>
        <w:pStyle w:val="Texte"/>
      </w:pPr>
      <w:r>
        <w:t>L’application affichera des cartes dans plusieurs fenêtres, nous utiliserons pour cela l’API Google Maps pour Android.</w:t>
      </w:r>
    </w:p>
    <w:p w:rsidR="00310655" w:rsidRDefault="00310655" w:rsidP="00310655">
      <w:pPr>
        <w:pStyle w:val="Titre4"/>
      </w:pPr>
      <w:r>
        <w:t>Le traitement des données</w:t>
      </w:r>
    </w:p>
    <w:p w:rsidR="00176D45" w:rsidRPr="00176D45" w:rsidRDefault="00176D45" w:rsidP="00176D45">
      <w:pPr>
        <w:pStyle w:val="Texte"/>
      </w:pPr>
      <w:r>
        <w:t xml:space="preserve">Le script R doit permettre </w:t>
      </w:r>
      <w:r w:rsidR="00B11176">
        <w:t xml:space="preserve">de </w:t>
      </w:r>
      <w:r w:rsidR="00945BFE">
        <w:t xml:space="preserve">lire les données exportées au format JSON </w:t>
      </w:r>
      <w:r w:rsidR="00647F29">
        <w:t>et de les traiter. Ensuite, il doit</w:t>
      </w:r>
      <w:r w:rsidR="00945BFE">
        <w:t xml:space="preserve"> </w:t>
      </w:r>
      <w:r w:rsidR="00B11176">
        <w:t xml:space="preserve">sauvegarder les données issues de la classification au format vecteur </w:t>
      </w:r>
      <w:proofErr w:type="spellStart"/>
      <w:r w:rsidR="00B11176">
        <w:t>shapefile</w:t>
      </w:r>
      <w:proofErr w:type="spellEnd"/>
      <w:r w:rsidR="00B11176">
        <w:t xml:space="preserve"> (.</w:t>
      </w:r>
      <w:proofErr w:type="spellStart"/>
      <w:r w:rsidR="00B11176">
        <w:t>shp</w:t>
      </w:r>
      <w:proofErr w:type="spellEnd"/>
      <w:r w:rsidR="00B11176">
        <w:t>) et les données issues de l’interpolation au format raster ASCII (.asc).</w:t>
      </w:r>
    </w:p>
    <w:p w:rsidR="00E822CB" w:rsidRDefault="00E822CB" w:rsidP="00DB0DA8">
      <w:pPr>
        <w:pStyle w:val="Texte"/>
        <w:keepNext/>
      </w:pPr>
      <w:r>
        <w:lastRenderedPageBreak/>
        <w:t>Il y aura deux à trois jeux de données sauvegardés par le script R </w:t>
      </w:r>
      <w:r w:rsidR="003F63F4">
        <w:t xml:space="preserve">au format vecteur </w:t>
      </w:r>
      <w:proofErr w:type="spellStart"/>
      <w:r w:rsidR="003F63F4">
        <w:t>shapefile</w:t>
      </w:r>
      <w:proofErr w:type="spellEnd"/>
      <w:r w:rsidR="003F63F4">
        <w:t> </w:t>
      </w:r>
      <w:r>
        <w:t>:</w:t>
      </w:r>
    </w:p>
    <w:p w:rsidR="003F63F4" w:rsidRDefault="003F63F4" w:rsidP="001379E1">
      <w:pPr>
        <w:pStyle w:val="ListePuce2"/>
      </w:pPr>
      <w:r>
        <w:t>« </w:t>
      </w:r>
      <w:proofErr w:type="spellStart"/>
      <w:r>
        <w:t>savedData</w:t>
      </w:r>
      <w:proofErr w:type="spellEnd"/>
      <w:r>
        <w:t xml:space="preserve"> » qui </w:t>
      </w:r>
      <w:r w:rsidRPr="00DB0DA8">
        <w:t>correspond</w:t>
      </w:r>
      <w:r>
        <w:t xml:space="preserve"> aux données brutes issues du fichier JSON</w:t>
      </w:r>
      <w:r w:rsidR="00737E72">
        <w:t> ;</w:t>
      </w:r>
    </w:p>
    <w:p w:rsidR="00737E72" w:rsidRDefault="00737E72" w:rsidP="001379E1">
      <w:pPr>
        <w:pStyle w:val="ListePuce2"/>
      </w:pPr>
      <w:r>
        <w:t>« </w:t>
      </w:r>
      <w:proofErr w:type="spellStart"/>
      <w:r>
        <w:t>classifData</w:t>
      </w:r>
      <w:proofErr w:type="spellEnd"/>
      <w:r>
        <w:t xml:space="preserve"> » qui correspond aux données </w:t>
      </w:r>
      <w:r w:rsidR="000066E2">
        <w:t xml:space="preserve">une fois </w:t>
      </w:r>
      <w:r>
        <w:t xml:space="preserve">classifiées </w:t>
      </w:r>
      <w:r w:rsidR="000066E2">
        <w:t xml:space="preserve">par le </w:t>
      </w:r>
      <w:r>
        <w:t>script R ;</w:t>
      </w:r>
    </w:p>
    <w:p w:rsidR="00A41CC1" w:rsidRDefault="00A41CC1" w:rsidP="001379E1">
      <w:pPr>
        <w:pStyle w:val="ListePuce2"/>
      </w:pPr>
      <w:r>
        <w:t>« </w:t>
      </w:r>
      <w:proofErr w:type="spellStart"/>
      <w:r>
        <w:t>compiledData</w:t>
      </w:r>
      <w:proofErr w:type="spellEnd"/>
      <w:r>
        <w:t xml:space="preserve"> » qui correspond aux données classifiées une fois compilées par </w:t>
      </w:r>
      <w:r w:rsidR="00E520DD">
        <w:t>le script</w:t>
      </w:r>
      <w:r>
        <w:t xml:space="preserve"> R.</w:t>
      </w:r>
    </w:p>
    <w:p w:rsidR="00444DA5" w:rsidRDefault="00444DA5" w:rsidP="00444DA5">
      <w:pPr>
        <w:pStyle w:val="Texte"/>
      </w:pPr>
      <w:r>
        <w:t>Ces trois jeux de données comporteront une table d’attributs de même format contenant toutes les informations requises.</w:t>
      </w:r>
    </w:p>
    <w:p w:rsidR="00AC4189" w:rsidRDefault="00E63353" w:rsidP="005722A4">
      <w:pPr>
        <w:pStyle w:val="Figure"/>
      </w:pPr>
      <w:r>
        <w:t> </w:t>
      </w:r>
      <w:bookmarkStart w:id="10" w:name="_Toc429242305"/>
      <w:r>
        <w:t>t</w:t>
      </w:r>
      <w:r w:rsidR="00AC4189">
        <w:t xml:space="preserve">able </w:t>
      </w:r>
      <w:r w:rsidR="00C922DF">
        <w:t>d’attributs</w:t>
      </w:r>
      <w:r w:rsidR="00AC4189">
        <w:t xml:space="preserve"> d</w:t>
      </w:r>
      <w:r w:rsidR="00B0324C">
        <w:t xml:space="preserve">es fichiers </w:t>
      </w:r>
      <w:r w:rsidR="00B0324C" w:rsidRPr="00BA4BBB">
        <w:t>vecteurs</w:t>
      </w:r>
      <w:r w:rsidR="00B0324C">
        <w:t xml:space="preserve"> </w:t>
      </w:r>
      <w:proofErr w:type="spellStart"/>
      <w:r w:rsidR="00B0324C" w:rsidRPr="00C922DF">
        <w:t>shapefile</w:t>
      </w:r>
      <w:bookmarkEnd w:id="10"/>
      <w:proofErr w:type="spellEnd"/>
    </w:p>
    <w:p w:rsidR="005C1771" w:rsidRDefault="005C1771" w:rsidP="00D11E3A">
      <w:pPr>
        <w:pStyle w:val="Imagenew"/>
      </w:pPr>
      <w:r>
        <w:rPr>
          <w:noProof/>
        </w:rPr>
        <w:drawing>
          <wp:inline distT="0" distB="0" distL="0" distR="0" wp14:anchorId="3EDE35BC" wp14:editId="6DC04D94">
            <wp:extent cx="1352550" cy="1733550"/>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hapefile.png"/>
                    <pic:cNvPicPr/>
                  </pic:nvPicPr>
                  <pic:blipFill>
                    <a:blip r:embed="rId12">
                      <a:extLst>
                        <a:ext uri="{28A0092B-C50C-407E-A947-70E740481C1C}">
                          <a14:useLocalDpi xmlns:a14="http://schemas.microsoft.com/office/drawing/2010/main" val="0"/>
                        </a:ext>
                      </a:extLst>
                    </a:blip>
                    <a:stretch>
                      <a:fillRect/>
                    </a:stretch>
                  </pic:blipFill>
                  <pic:spPr>
                    <a:xfrm>
                      <a:off x="0" y="0"/>
                      <a:ext cx="1352550" cy="1733550"/>
                    </a:xfrm>
                    <a:prstGeom prst="rect">
                      <a:avLst/>
                    </a:prstGeom>
                  </pic:spPr>
                </pic:pic>
              </a:graphicData>
            </a:graphic>
          </wp:inline>
        </w:drawing>
      </w:r>
    </w:p>
    <w:p w:rsidR="005C1771" w:rsidRDefault="0082625B" w:rsidP="00381EEF">
      <w:pPr>
        <w:pStyle w:val="Source"/>
      </w:pPr>
      <w:r>
        <w:t>SASYAN Valentin</w:t>
      </w:r>
    </w:p>
    <w:p w:rsidR="00FD25C1" w:rsidRDefault="006D6393" w:rsidP="00BF1B92">
      <w:pPr>
        <w:pStyle w:val="Titre1"/>
      </w:pPr>
      <w:bookmarkStart w:id="11" w:name="_Toc429242296"/>
      <w:r>
        <w:lastRenderedPageBreak/>
        <w:t>Développement</w:t>
      </w:r>
      <w:r w:rsidR="000D47AE">
        <w:t> : mise en place de l’outil</w:t>
      </w:r>
      <w:bookmarkEnd w:id="11"/>
    </w:p>
    <w:p w:rsidR="00143E86" w:rsidRDefault="00BF1B92" w:rsidP="00143E86">
      <w:pPr>
        <w:pStyle w:val="Texte"/>
      </w:pPr>
      <w:r>
        <w:t>J’ai programmé dans un premier temps l’application Android. J’ai ajouté petit à petit les fonctionnalités qui sont pour la plus part indépendantes.</w:t>
      </w:r>
      <w:r w:rsidR="003A1199">
        <w:t xml:space="preserve"> Cela permet de </w:t>
      </w:r>
      <w:r w:rsidR="00B4674D">
        <w:t>maintenir</w:t>
      </w:r>
      <w:r w:rsidR="003A1199">
        <w:t xml:space="preserve"> plus </w:t>
      </w:r>
      <w:r w:rsidR="00B4674D">
        <w:t>facilement</w:t>
      </w:r>
      <w:r w:rsidR="003A1199">
        <w:t xml:space="preserve"> le logiciel.</w:t>
      </w:r>
    </w:p>
    <w:p w:rsidR="001D11EA" w:rsidRPr="00143E86" w:rsidRDefault="001D11EA" w:rsidP="00143E86">
      <w:pPr>
        <w:pStyle w:val="Texte"/>
      </w:pPr>
      <w:r>
        <w:t xml:space="preserve">Dans un deuxième temps j’ai développé le script R. Il s’utilise par </w:t>
      </w:r>
      <w:r w:rsidR="00E92426">
        <w:t>un</w:t>
      </w:r>
      <w:r>
        <w:t xml:space="preserve"> simple appel à une fonction configurable qui va effectuer toutes les tâches à la suite sans autre intervention.</w:t>
      </w:r>
      <w:r w:rsidR="00F66EF9">
        <w:t xml:space="preserve"> De même,</w:t>
      </w:r>
      <w:r w:rsidR="00E32730">
        <w:t xml:space="preserve"> </w:t>
      </w:r>
      <w:r w:rsidR="00F66EF9">
        <w:t xml:space="preserve">les </w:t>
      </w:r>
      <w:r w:rsidR="001D00B8">
        <w:t>différentes</w:t>
      </w:r>
      <w:r w:rsidR="00F66EF9">
        <w:t xml:space="preserve"> fonctions sont indépendantes</w:t>
      </w:r>
      <w:r w:rsidR="00482922">
        <w:t>.</w:t>
      </w:r>
    </w:p>
    <w:p w:rsidR="006D6393" w:rsidRDefault="006D6393" w:rsidP="00BF1B92">
      <w:pPr>
        <w:pStyle w:val="Titre2"/>
      </w:pPr>
      <w:bookmarkStart w:id="12" w:name="_Toc429242297"/>
      <w:r>
        <w:t>Choix techniques</w:t>
      </w:r>
      <w:r w:rsidR="00246C36">
        <w:t xml:space="preserve"> et mise en place</w:t>
      </w:r>
      <w:bookmarkEnd w:id="12"/>
    </w:p>
    <w:p w:rsidR="00143E86" w:rsidRDefault="00482922" w:rsidP="00482922">
      <w:pPr>
        <w:pStyle w:val="Titre4"/>
      </w:pPr>
      <w:r>
        <w:t>La prise de mesures</w:t>
      </w:r>
    </w:p>
    <w:p w:rsidR="004F19AA" w:rsidRDefault="004F19AA" w:rsidP="005E2AD4">
      <w:pPr>
        <w:pStyle w:val="Texte"/>
        <w:spacing w:after="0"/>
      </w:pPr>
      <w:r>
        <w:t>L’application</w:t>
      </w:r>
      <w:r w:rsidR="00815CFD">
        <w:t xml:space="preserve"> est constituée de 6 fenêtres différentes permettant :</w:t>
      </w:r>
    </w:p>
    <w:p w:rsidR="00815CFD" w:rsidRDefault="00815CFD" w:rsidP="001379E1">
      <w:pPr>
        <w:pStyle w:val="ListePuce2"/>
      </w:pPr>
      <w:r>
        <w:t>de prendre des mesures</w:t>
      </w:r>
      <w:r w:rsidR="00454A44">
        <w:t xml:space="preserve"> (« </w:t>
      </w:r>
      <w:proofErr w:type="spellStart"/>
      <w:r w:rsidR="00454A44">
        <w:t>MainActivity</w:t>
      </w:r>
      <w:proofErr w:type="spellEnd"/>
      <w:r w:rsidR="00454A44">
        <w:t> »)</w:t>
      </w:r>
      <w:r>
        <w:t>,</w:t>
      </w:r>
    </w:p>
    <w:p w:rsidR="00815CFD" w:rsidRDefault="00815CFD" w:rsidP="001379E1">
      <w:pPr>
        <w:pStyle w:val="ListePuce2"/>
      </w:pPr>
      <w:r>
        <w:t xml:space="preserve">d’exporter les </w:t>
      </w:r>
      <w:r w:rsidR="00454A44">
        <w:t>données (« </w:t>
      </w:r>
      <w:proofErr w:type="spellStart"/>
      <w:r w:rsidR="00454A44">
        <w:t>ExportActivity</w:t>
      </w:r>
      <w:proofErr w:type="spellEnd"/>
      <w:r w:rsidR="00454A44">
        <w:t> »)</w:t>
      </w:r>
      <w:r>
        <w:t>,</w:t>
      </w:r>
    </w:p>
    <w:p w:rsidR="00815CFD" w:rsidRDefault="00815CFD" w:rsidP="001379E1">
      <w:pPr>
        <w:pStyle w:val="ListePuce2"/>
      </w:pPr>
      <w:r>
        <w:t>de visualiser les données</w:t>
      </w:r>
      <w:r w:rsidR="00454A44">
        <w:t xml:space="preserve"> (« </w:t>
      </w:r>
      <w:proofErr w:type="spellStart"/>
      <w:r w:rsidR="00454A44">
        <w:t>HeatActivity</w:t>
      </w:r>
      <w:proofErr w:type="spellEnd"/>
      <w:r w:rsidR="00454A44">
        <w:t> »)</w:t>
      </w:r>
      <w:r>
        <w:t>,</w:t>
      </w:r>
    </w:p>
    <w:p w:rsidR="00815CFD" w:rsidRDefault="00815CFD" w:rsidP="001379E1">
      <w:pPr>
        <w:pStyle w:val="ListePuce2"/>
      </w:pPr>
      <w:r>
        <w:t>de prendre des photos</w:t>
      </w:r>
      <w:r w:rsidR="00454A44">
        <w:t xml:space="preserve"> (« </w:t>
      </w:r>
      <w:proofErr w:type="spellStart"/>
      <w:r w:rsidR="00454A44">
        <w:t>PictureActivity</w:t>
      </w:r>
      <w:proofErr w:type="spellEnd"/>
      <w:r w:rsidR="00454A44">
        <w:t> »)</w:t>
      </w:r>
      <w:r>
        <w:t>,</w:t>
      </w:r>
    </w:p>
    <w:p w:rsidR="00815CFD" w:rsidRDefault="00815CFD" w:rsidP="001379E1">
      <w:pPr>
        <w:pStyle w:val="ListePuce2"/>
      </w:pPr>
      <w:r>
        <w:t>de personnaliser les préférences</w:t>
      </w:r>
      <w:r w:rsidR="00454A44">
        <w:t xml:space="preserve"> (« </w:t>
      </w:r>
      <w:proofErr w:type="spellStart"/>
      <w:r w:rsidR="00454A44">
        <w:t>SettingsActivity</w:t>
      </w:r>
      <w:proofErr w:type="spellEnd"/>
      <w:r w:rsidR="00454A44">
        <w:t> »)</w:t>
      </w:r>
      <w:r>
        <w:t>,</w:t>
      </w:r>
    </w:p>
    <w:p w:rsidR="00815CFD" w:rsidRDefault="00815CFD" w:rsidP="001379E1">
      <w:pPr>
        <w:pStyle w:val="ListePuce2"/>
      </w:pPr>
      <w:r>
        <w:t>d’effectuer une vérification matérielle (« </w:t>
      </w:r>
      <w:proofErr w:type="spellStart"/>
      <w:r>
        <w:t>CheckActivity</w:t>
      </w:r>
      <w:proofErr w:type="spellEnd"/>
      <w:r>
        <w:t> »</w:t>
      </w:r>
      <w:r w:rsidR="001108C9">
        <w:t xml:space="preserve">, voir l’Annexe </w:t>
      </w:r>
      <w:hyperlink w:anchor="Annexe_1_verification_materielle" w:history="1">
        <w:r w:rsidR="001108C9" w:rsidRPr="00D64E78">
          <w:rPr>
            <w:rStyle w:val="Lienhypertexte"/>
          </w:rPr>
          <w:t>Application Android – Vérification matérielle</w:t>
        </w:r>
      </w:hyperlink>
      <w:r>
        <w:t>)</w:t>
      </w:r>
      <w:r w:rsidR="00E259B9">
        <w:t>.</w:t>
      </w:r>
    </w:p>
    <w:p w:rsidR="00AE7FC3" w:rsidRDefault="00AE7FC3" w:rsidP="00AE7FC3">
      <w:pPr>
        <w:pStyle w:val="Texte"/>
      </w:pPr>
      <w:r>
        <w:t>Les données mesurées sont stockées dans une base de données « </w:t>
      </w:r>
      <w:proofErr w:type="spellStart"/>
      <w:r>
        <w:t>SQLite</w:t>
      </w:r>
      <w:proofErr w:type="spellEnd"/>
      <w:r>
        <w:t> » en local.</w:t>
      </w:r>
      <w:r w:rsidR="00617FCF">
        <w:t xml:space="preserve"> Les photos sont stockées dans le dossier de la session en cours.</w:t>
      </w:r>
    </w:p>
    <w:p w:rsidR="00647651" w:rsidRDefault="00647651" w:rsidP="005722A4">
      <w:pPr>
        <w:pStyle w:val="Figure"/>
      </w:pPr>
      <w:r>
        <w:lastRenderedPageBreak/>
        <w:t> </w:t>
      </w:r>
      <w:bookmarkStart w:id="13" w:name="_Toc429242306"/>
      <w:r>
        <w:t>accès aux données et exportation</w:t>
      </w:r>
      <w:bookmarkEnd w:id="13"/>
    </w:p>
    <w:p w:rsidR="00647651" w:rsidRDefault="00647651" w:rsidP="00D11E3A">
      <w:pPr>
        <w:pStyle w:val="Imagenew"/>
      </w:pPr>
      <w:r w:rsidRPr="00647651">
        <w:rPr>
          <w:noProof/>
        </w:rPr>
        <w:drawing>
          <wp:inline distT="0" distB="0" distL="0" distR="0" wp14:anchorId="056D1045" wp14:editId="4415D0F4">
            <wp:extent cx="4866005" cy="2819400"/>
            <wp:effectExtent l="0" t="0" r="0" b="0"/>
            <wp:docPr id="6" name="Image 6" descr="D:\MagneticDB\rapports\illustration\ac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agneticDB\rapports\illustration\acces.png"/>
                    <pic:cNvPicPr>
                      <a:picLocks noChangeAspect="1" noChangeArrowheads="1"/>
                    </pic:cNvPicPr>
                  </pic:nvPicPr>
                  <pic:blipFill rotWithShape="1">
                    <a:blip r:embed="rId13">
                      <a:extLst>
                        <a:ext uri="{28A0092B-C50C-407E-A947-70E740481C1C}">
                          <a14:useLocalDpi xmlns:a14="http://schemas.microsoft.com/office/drawing/2010/main" val="0"/>
                        </a:ext>
                      </a:extLst>
                    </a:blip>
                    <a:srcRect t="6030" b="4551"/>
                    <a:stretch/>
                  </pic:blipFill>
                  <pic:spPr bwMode="auto">
                    <a:xfrm>
                      <a:off x="0" y="0"/>
                      <a:ext cx="4872617" cy="2823231"/>
                    </a:xfrm>
                    <a:prstGeom prst="rect">
                      <a:avLst/>
                    </a:prstGeom>
                    <a:noFill/>
                    <a:ln>
                      <a:noFill/>
                    </a:ln>
                    <a:extLst>
                      <a:ext uri="{53640926-AAD7-44D8-BBD7-CCE9431645EC}">
                        <a14:shadowObscured xmlns:a14="http://schemas.microsoft.com/office/drawing/2010/main"/>
                      </a:ext>
                    </a:extLst>
                  </pic:spPr>
                </pic:pic>
              </a:graphicData>
            </a:graphic>
          </wp:inline>
        </w:drawing>
      </w:r>
    </w:p>
    <w:p w:rsidR="004E6F94" w:rsidRDefault="004E6F94" w:rsidP="004E6F94">
      <w:pPr>
        <w:pStyle w:val="Source"/>
      </w:pPr>
      <w:r>
        <w:t>Sasyan Valentin</w:t>
      </w:r>
    </w:p>
    <w:p w:rsidR="00874F22" w:rsidRDefault="00874F22" w:rsidP="00874F22">
      <w:pPr>
        <w:pStyle w:val="Texte"/>
      </w:pPr>
      <w:r>
        <w:t xml:space="preserve">L’accès aux capteurs se fait via l’API Android prévue à cet effet. Les capteurs sont </w:t>
      </w:r>
      <w:r w:rsidR="00452F4F">
        <w:t xml:space="preserve">écoutés </w:t>
      </w:r>
      <w:r>
        <w:t>même lors que l’application ne sauvegarde pas. Cela permet de visualiser le</w:t>
      </w:r>
      <w:r w:rsidR="00F02CA0">
        <w:t>s</w:t>
      </w:r>
      <w:r>
        <w:t xml:space="preserve"> </w:t>
      </w:r>
      <w:r w:rsidR="00F02CA0">
        <w:t>valeurs</w:t>
      </w:r>
      <w:r>
        <w:t xml:space="preserve"> facilement.</w:t>
      </w:r>
    </w:p>
    <w:p w:rsidR="00377D7C" w:rsidRDefault="005730A5" w:rsidP="00874F22">
      <w:pPr>
        <w:pStyle w:val="Texte"/>
      </w:pPr>
      <w:r>
        <w:t>Lorsqu’une</w:t>
      </w:r>
      <w:r w:rsidR="00377D7C">
        <w:t xml:space="preserve"> nouvelle position est </w:t>
      </w:r>
      <w:r w:rsidR="00614B66">
        <w:t>détecté</w:t>
      </w:r>
      <w:r w:rsidR="006D58CF">
        <w:t>e</w:t>
      </w:r>
      <w:r w:rsidR="00377D7C">
        <w:t xml:space="preserve">, l’application va enregistrer une nouvelle entrée dans la base. </w:t>
      </w:r>
      <w:r w:rsidR="00614B66">
        <w:t>Si la position ne change pas pendant un temps à spécifier (6s par défaut), l’application effectue une mesure « spot »</w:t>
      </w:r>
      <w:r w:rsidR="00F350A8">
        <w:t xml:space="preserve"> avec la dernière </w:t>
      </w:r>
      <w:r w:rsidR="00085A2D">
        <w:t>posit</w:t>
      </w:r>
      <w:r w:rsidR="00DC682A">
        <w:t>i</w:t>
      </w:r>
      <w:r w:rsidR="00085A2D">
        <w:t>on</w:t>
      </w:r>
      <w:r w:rsidR="00F350A8">
        <w:t xml:space="preserve"> connue</w:t>
      </w:r>
      <w:r w:rsidR="00614B66">
        <w:t>.</w:t>
      </w:r>
    </w:p>
    <w:p w:rsidR="002C0727" w:rsidRDefault="00F742E6" w:rsidP="005722A4">
      <w:pPr>
        <w:pStyle w:val="Figure"/>
      </w:pPr>
      <w:r>
        <w:lastRenderedPageBreak/>
        <w:t> </w:t>
      </w:r>
      <w:bookmarkStart w:id="14" w:name="_Toc429242307"/>
      <w:r>
        <w:t>d</w:t>
      </w:r>
      <w:r w:rsidR="002C0727">
        <w:t xml:space="preserve">iagramme d’activité des </w:t>
      </w:r>
      <w:r w:rsidR="00FB12A1">
        <w:t>processus d’écoute des capteurs et du GPS</w:t>
      </w:r>
      <w:bookmarkEnd w:id="14"/>
      <w:r w:rsidR="002C0727">
        <w:t xml:space="preserve"> </w:t>
      </w:r>
    </w:p>
    <w:p w:rsidR="002C0727" w:rsidRDefault="002C0727" w:rsidP="00D11E3A">
      <w:pPr>
        <w:pStyle w:val="Imagenew"/>
      </w:pPr>
      <w:r>
        <w:rPr>
          <w:noProof/>
        </w:rPr>
        <w:drawing>
          <wp:inline distT="0" distB="0" distL="0" distR="0" wp14:anchorId="13FDE8BA" wp14:editId="0ED5D102">
            <wp:extent cx="5543550" cy="4829175"/>
            <wp:effectExtent l="0" t="0" r="0" b="9525"/>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easurement.png"/>
                    <pic:cNvPicPr/>
                  </pic:nvPicPr>
                  <pic:blipFill rotWithShape="1">
                    <a:blip r:embed="rId14">
                      <a:extLst>
                        <a:ext uri="{28A0092B-C50C-407E-A947-70E740481C1C}">
                          <a14:useLocalDpi xmlns:a14="http://schemas.microsoft.com/office/drawing/2010/main" val="0"/>
                        </a:ext>
                      </a:extLst>
                    </a:blip>
                    <a:srcRect r="3759" b="4376"/>
                    <a:stretch/>
                  </pic:blipFill>
                  <pic:spPr bwMode="auto">
                    <a:xfrm>
                      <a:off x="0" y="0"/>
                      <a:ext cx="5543550" cy="4829175"/>
                    </a:xfrm>
                    <a:prstGeom prst="rect">
                      <a:avLst/>
                    </a:prstGeom>
                    <a:ln>
                      <a:noFill/>
                    </a:ln>
                    <a:extLst>
                      <a:ext uri="{53640926-AAD7-44D8-BBD7-CCE9431645EC}">
                        <a14:shadowObscured xmlns:a14="http://schemas.microsoft.com/office/drawing/2010/main"/>
                      </a:ext>
                    </a:extLst>
                  </pic:spPr>
                </pic:pic>
              </a:graphicData>
            </a:graphic>
          </wp:inline>
        </w:drawing>
      </w:r>
    </w:p>
    <w:p w:rsidR="00FB12A1" w:rsidRDefault="00FB12A1" w:rsidP="00FB12A1">
      <w:pPr>
        <w:pStyle w:val="Source"/>
      </w:pPr>
      <w:r>
        <w:t>Sasyan Valentin</w:t>
      </w:r>
    </w:p>
    <w:p w:rsidR="0069648C" w:rsidRDefault="0069648C" w:rsidP="0069648C">
      <w:pPr>
        <w:pStyle w:val="Texte"/>
      </w:pPr>
      <w:r>
        <w:t>L’API Android fourni</w:t>
      </w:r>
      <w:r w:rsidR="006764E8">
        <w:t>t</w:t>
      </w:r>
      <w:r>
        <w:t xml:space="preserve"> les résultats des mesures effectués par le téléphone dans le référentiel du téléphone. Les mesures effectuées par l’application ne doivent pas dépendre de la manière dont l’opérateur tient le téléphone. Il faut donc changer le référentiel de ces données.</w:t>
      </w:r>
      <w:r w:rsidR="00FE6088">
        <w:t xml:space="preserve"> </w:t>
      </w:r>
      <w:r w:rsidR="00C117D7">
        <w:t>L</w:t>
      </w:r>
      <w:r w:rsidR="00FE6088">
        <w:t xml:space="preserve">’API Android fourni des outils pour effectuer un calcul matriciel en utilisant </w:t>
      </w:r>
      <w:r w:rsidR="00472587">
        <w:t xml:space="preserve">le </w:t>
      </w:r>
      <w:r w:rsidR="00A622FF">
        <w:t>gravimètre du télépho</w:t>
      </w:r>
      <w:r w:rsidR="00472587">
        <w:t>ne</w:t>
      </w:r>
      <w:r w:rsidR="00FE6088">
        <w:t>.</w:t>
      </w:r>
    </w:p>
    <w:p w:rsidR="00212EAF" w:rsidRDefault="00212EAF" w:rsidP="005722A4">
      <w:pPr>
        <w:pStyle w:val="Figure"/>
      </w:pPr>
      <w:r>
        <w:lastRenderedPageBreak/>
        <w:t> </w:t>
      </w:r>
      <w:bookmarkStart w:id="15" w:name="_Toc429242308"/>
      <w:r>
        <w:t>axes dans le repère du téléphone</w:t>
      </w:r>
      <w:bookmarkEnd w:id="15"/>
    </w:p>
    <w:p w:rsidR="00212EAF" w:rsidRPr="00243932" w:rsidRDefault="00465727" w:rsidP="00243932">
      <w:pPr>
        <w:pStyle w:val="Imagenew"/>
      </w:pPr>
      <w:r w:rsidRPr="00243932">
        <w:rPr>
          <w:noProof/>
        </w:rPr>
        <w:drawing>
          <wp:inline distT="0" distB="0" distL="0" distR="0" wp14:anchorId="3BBFFE5D" wp14:editId="4F8DF7F2">
            <wp:extent cx="1847850" cy="3160796"/>
            <wp:effectExtent l="0" t="0" r="0" b="1905"/>
            <wp:docPr id="21" name="Image 21" descr="D:\MagneticDB\rapports\illustration\ax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MagneticDB\rapports\illustration\axes.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850224" cy="3164857"/>
                    </a:xfrm>
                    <a:prstGeom prst="rect">
                      <a:avLst/>
                    </a:prstGeom>
                    <a:noFill/>
                    <a:ln>
                      <a:noFill/>
                    </a:ln>
                  </pic:spPr>
                </pic:pic>
              </a:graphicData>
            </a:graphic>
          </wp:inline>
        </w:drawing>
      </w:r>
    </w:p>
    <w:p w:rsidR="007826D1" w:rsidRPr="00243932" w:rsidRDefault="007826D1" w:rsidP="00FB12A1">
      <w:pPr>
        <w:pStyle w:val="Source"/>
      </w:pPr>
      <w:r w:rsidRPr="00243932">
        <w:t>Sasyan Valentin</w:t>
      </w:r>
    </w:p>
    <w:p w:rsidR="00143E86" w:rsidRDefault="0093649B" w:rsidP="0093649B">
      <w:pPr>
        <w:pStyle w:val="Titre4"/>
      </w:pPr>
      <w:r>
        <w:t>Le traitement des données</w:t>
      </w:r>
    </w:p>
    <w:p w:rsidR="00762BF6" w:rsidRDefault="00762BF6" w:rsidP="00FE0AF3">
      <w:pPr>
        <w:pStyle w:val="Texte"/>
        <w:spacing w:after="0"/>
      </w:pPr>
      <w:r>
        <w:t>Le script R doit traiter les données exportées. Il comporte 6 fonctions principales :</w:t>
      </w:r>
    </w:p>
    <w:p w:rsidR="00762BF6" w:rsidRDefault="00762BF6" w:rsidP="001379E1">
      <w:pPr>
        <w:pStyle w:val="ListePuce2"/>
      </w:pPr>
      <w:proofErr w:type="spellStart"/>
      <w:r>
        <w:t>processData</w:t>
      </w:r>
      <w:proofErr w:type="spellEnd"/>
      <w:r>
        <w:t xml:space="preserve"> : la fonction principale </w:t>
      </w:r>
      <w:r w:rsidR="001379E1">
        <w:t>appelée</w:t>
      </w:r>
      <w:r>
        <w:t xml:space="preserve"> par </w:t>
      </w:r>
      <w:r w:rsidRPr="001379E1">
        <w:t>l’utilisateur</w:t>
      </w:r>
      <w:r>
        <w:t> ;</w:t>
      </w:r>
    </w:p>
    <w:p w:rsidR="00762BF6" w:rsidRDefault="00762BF6" w:rsidP="001379E1">
      <w:pPr>
        <w:pStyle w:val="ListePuce2"/>
      </w:pPr>
      <w:proofErr w:type="spellStart"/>
      <w:r>
        <w:t>readExport</w:t>
      </w:r>
      <w:proofErr w:type="spellEnd"/>
      <w:r>
        <w:t> : la fonction pour lire les données JSON exportées par l’application mobile</w:t>
      </w:r>
      <w:r w:rsidR="001379E1">
        <w:t> ;</w:t>
      </w:r>
    </w:p>
    <w:p w:rsidR="001379E1" w:rsidRDefault="001379E1" w:rsidP="001379E1">
      <w:pPr>
        <w:pStyle w:val="ListePuce2"/>
      </w:pPr>
      <w:r>
        <w:t>interpolation : la fonction d’interpolation du champ magnétique d’après les mesures ;</w:t>
      </w:r>
    </w:p>
    <w:p w:rsidR="001379E1" w:rsidRDefault="001379E1" w:rsidP="001379E1">
      <w:pPr>
        <w:pStyle w:val="ListePuce2"/>
      </w:pPr>
      <w:r>
        <w:t>classification : la fonction pour effectuer la classification ;</w:t>
      </w:r>
    </w:p>
    <w:p w:rsidR="001379E1" w:rsidRDefault="00D5510D" w:rsidP="001379E1">
      <w:pPr>
        <w:pStyle w:val="ListePuce2"/>
      </w:pPr>
      <w:proofErr w:type="spellStart"/>
      <w:r>
        <w:t>compileClassif</w:t>
      </w:r>
      <w:proofErr w:type="spellEnd"/>
      <w:r>
        <w:t> : la fonction pour compiler les données classifier par bâtiment ;</w:t>
      </w:r>
    </w:p>
    <w:p w:rsidR="00D5510D" w:rsidRDefault="00D5510D" w:rsidP="001379E1">
      <w:pPr>
        <w:pStyle w:val="ListePuce2"/>
      </w:pPr>
      <w:proofErr w:type="spellStart"/>
      <w:r>
        <w:t>generate_gqs</w:t>
      </w:r>
      <w:proofErr w:type="spellEnd"/>
      <w:r>
        <w:t> : la fonction pour créer le projet QGIS comportant les couches générées.</w:t>
      </w:r>
    </w:p>
    <w:p w:rsidR="00034CEB" w:rsidRDefault="00FE0AF3" w:rsidP="00FE0AF3">
      <w:pPr>
        <w:pStyle w:val="Texte"/>
      </w:pPr>
      <w:r>
        <w:t>Pour effectuer la lecture des données en JSON, nous utilisons la librairie « rjson ». L’interpolation (inversement proportionnel à la distance) est effectuée grâce à la librairie « </w:t>
      </w:r>
      <w:r w:rsidRPr="00FE0AF3">
        <w:t>gstat</w:t>
      </w:r>
      <w:r w:rsidR="00AB653B">
        <w:t> » et la classification utilise la librairie « e1071 ».</w:t>
      </w:r>
      <w:r w:rsidR="00D93E97">
        <w:t xml:space="preserve"> Les informations sont stockées sur des </w:t>
      </w:r>
      <w:proofErr w:type="spellStart"/>
      <w:r w:rsidR="00D93E97">
        <w:t>SpatialPointDataFrame</w:t>
      </w:r>
      <w:proofErr w:type="spellEnd"/>
      <w:r w:rsidR="00D93E97">
        <w:t xml:space="preserve"> (librairie « rgdal »).</w:t>
      </w:r>
      <w:r w:rsidR="00B9163D">
        <w:t xml:space="preserve"> </w:t>
      </w:r>
      <w:r w:rsidR="00034CEB">
        <w:t>Nous utilisons aussi de</w:t>
      </w:r>
      <w:r w:rsidR="003737EA">
        <w:t>s</w:t>
      </w:r>
      <w:r w:rsidR="00034CEB">
        <w:t xml:space="preserve"> librairie</w:t>
      </w:r>
      <w:r w:rsidR="003737EA">
        <w:t>s</w:t>
      </w:r>
      <w:r w:rsidR="00034CEB">
        <w:t xml:space="preserve"> pour manipuler les fichiers XML et les rasters.</w:t>
      </w:r>
    </w:p>
    <w:p w:rsidR="00B9163D" w:rsidRPr="00762BF6" w:rsidRDefault="00B9163D" w:rsidP="00FE0AF3">
      <w:pPr>
        <w:pStyle w:val="Texte"/>
      </w:pPr>
      <w:r>
        <w:t xml:space="preserve">Chaque fonction de script est </w:t>
      </w:r>
      <w:r w:rsidR="00FF0621">
        <w:t>indépendante</w:t>
      </w:r>
      <w:r>
        <w:t>, ce qui facilite la maintenance du code ou l’ajout de fonctionnalités.</w:t>
      </w:r>
    </w:p>
    <w:p w:rsidR="0093649B" w:rsidRDefault="006D6393" w:rsidP="0093649B">
      <w:pPr>
        <w:pStyle w:val="Titre2"/>
      </w:pPr>
      <w:bookmarkStart w:id="16" w:name="_Toc429242298"/>
      <w:r>
        <w:lastRenderedPageBreak/>
        <w:t>Utilisation</w:t>
      </w:r>
      <w:bookmarkEnd w:id="16"/>
    </w:p>
    <w:p w:rsidR="00F134A2" w:rsidRDefault="00F134A2" w:rsidP="00F134A2">
      <w:pPr>
        <w:pStyle w:val="Texte"/>
      </w:pPr>
      <w:r>
        <w:t>L’archive fournie contient tous les codes, images et applications du projet. L’application Android est le fichier « </w:t>
      </w:r>
      <w:proofErr w:type="spellStart"/>
      <w:r>
        <w:t>MagneticDB.apk</w:t>
      </w:r>
      <w:proofErr w:type="spellEnd"/>
      <w:r>
        <w:t> » à la racine du dossier.</w:t>
      </w:r>
      <w:r w:rsidR="00925788">
        <w:t xml:space="preserve"> Le script </w:t>
      </w:r>
      <w:r w:rsidR="00C358B1">
        <w:t xml:space="preserve">R </w:t>
      </w:r>
      <w:r w:rsidR="00925788">
        <w:t xml:space="preserve">est contenu dans le dossier </w:t>
      </w:r>
      <w:r w:rsidR="006B4526">
        <w:t>« </w:t>
      </w:r>
      <w:r w:rsidR="00925788">
        <w:t>R</w:t>
      </w:r>
      <w:r w:rsidR="006B4526">
        <w:t> » à la racine du projet</w:t>
      </w:r>
      <w:r w:rsidR="00925788">
        <w:t>.</w:t>
      </w:r>
    </w:p>
    <w:p w:rsidR="002D12D4" w:rsidRPr="00F134A2" w:rsidRDefault="002D12D4" w:rsidP="00F134A2">
      <w:pPr>
        <w:pStyle w:val="Texte"/>
      </w:pPr>
      <w:r>
        <w:t>Vous pouvez aussi obtenir l’application sur le « </w:t>
      </w:r>
      <w:proofErr w:type="spellStart"/>
      <w:r>
        <w:t>PlayStore</w:t>
      </w:r>
      <w:proofErr w:type="spellEnd"/>
      <w:r>
        <w:t> » de Google en cherchant « </w:t>
      </w:r>
      <w:proofErr w:type="spellStart"/>
      <w:r>
        <w:t>MagneticDB</w:t>
      </w:r>
      <w:proofErr w:type="spellEnd"/>
      <w:r>
        <w:t> ».</w:t>
      </w:r>
    </w:p>
    <w:p w:rsidR="0093649B" w:rsidRDefault="0093649B" w:rsidP="0093649B">
      <w:pPr>
        <w:pStyle w:val="Titre4"/>
      </w:pPr>
      <w:r>
        <w:t>La prise de mesures</w:t>
      </w:r>
    </w:p>
    <w:p w:rsidR="004B2A97" w:rsidRPr="004B2A97" w:rsidRDefault="00E63353" w:rsidP="005722A4">
      <w:pPr>
        <w:pStyle w:val="Figure"/>
      </w:pPr>
      <w:r>
        <w:t> </w:t>
      </w:r>
      <w:bookmarkStart w:id="17" w:name="_Toc429242309"/>
      <w:r>
        <w:t>i</w:t>
      </w:r>
      <w:r w:rsidR="004B2A97">
        <w:t>cône de l’application</w:t>
      </w:r>
      <w:bookmarkEnd w:id="17"/>
    </w:p>
    <w:p w:rsidR="004B2A97" w:rsidRPr="00243932" w:rsidRDefault="00306B3E" w:rsidP="00243932">
      <w:pPr>
        <w:pStyle w:val="Imagenew"/>
      </w:pPr>
      <w:r w:rsidRPr="00306B3E">
        <w:rPr>
          <w:noProof/>
        </w:rPr>
        <w:drawing>
          <wp:inline distT="0" distB="0" distL="0" distR="0" wp14:anchorId="0A096EE2" wp14:editId="26EF87E1">
            <wp:extent cx="3657600" cy="1506071"/>
            <wp:effectExtent l="0" t="0" r="0" b="0"/>
            <wp:docPr id="15" name="Image 15" descr="D:\MagneticDB\rapports\illustration\1_icon_appli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MagneticDB\rapports\illustration\1_icon_applica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668275" cy="1510466"/>
                    </a:xfrm>
                    <a:prstGeom prst="rect">
                      <a:avLst/>
                    </a:prstGeom>
                    <a:noFill/>
                    <a:ln>
                      <a:noFill/>
                    </a:ln>
                  </pic:spPr>
                </pic:pic>
              </a:graphicData>
            </a:graphic>
          </wp:inline>
        </w:drawing>
      </w:r>
    </w:p>
    <w:p w:rsidR="007D11DB" w:rsidRPr="004B2A97" w:rsidRDefault="007D11DB" w:rsidP="007D11DB">
      <w:pPr>
        <w:pStyle w:val="Source"/>
      </w:pPr>
      <w:r>
        <w:t>Sasyan Valentin</w:t>
      </w:r>
    </w:p>
    <w:p w:rsidR="00C806C6" w:rsidRDefault="00C806C6" w:rsidP="00C806C6">
      <w:pPr>
        <w:pStyle w:val="Texte"/>
      </w:pPr>
      <w:r>
        <w:t>Au premier démarrage de l’application vous devrez au minimum configurer le dossier d’export de l’application.</w:t>
      </w:r>
      <w:r w:rsidR="00F404BC">
        <w:t xml:space="preserve"> Pour cela il faut ouvrir le menu et </w:t>
      </w:r>
      <w:r w:rsidR="006A114E">
        <w:t>sélectionner</w:t>
      </w:r>
      <w:r w:rsidR="00F404BC">
        <w:t xml:space="preserve"> « </w:t>
      </w:r>
      <w:r w:rsidR="0011189A">
        <w:t>Paramètres ».</w:t>
      </w:r>
    </w:p>
    <w:p w:rsidR="00C25647" w:rsidRDefault="00C25647" w:rsidP="005722A4">
      <w:pPr>
        <w:pStyle w:val="Figure"/>
      </w:pPr>
      <w:bookmarkStart w:id="18" w:name="_Toc429242310"/>
      <w:r>
        <w:t>ouverture et déploiement du menu</w:t>
      </w:r>
      <w:bookmarkEnd w:id="18"/>
    </w:p>
    <w:p w:rsidR="00C25647" w:rsidRPr="00243932" w:rsidRDefault="00B86450" w:rsidP="00243932">
      <w:pPr>
        <w:pStyle w:val="Imagenew"/>
      </w:pPr>
      <w:r w:rsidRPr="00243932">
        <w:rPr>
          <w:noProof/>
        </w:rPr>
        <w:drawing>
          <wp:inline distT="0" distB="0" distL="0" distR="0" wp14:anchorId="4E3C89EB" wp14:editId="0383EBA5">
            <wp:extent cx="3895725" cy="1567320"/>
            <wp:effectExtent l="0" t="0" r="0" b="0"/>
            <wp:docPr id="11" name="Image 11" descr="C:\Users\Valentin\AppData\Local\Microsoft\Windows\INetCache\Content.Word\2_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Valentin\AppData\Local\Microsoft\Windows\INetCache\Content.Word\2_menu.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903158" cy="1570310"/>
                    </a:xfrm>
                    <a:prstGeom prst="rect">
                      <a:avLst/>
                    </a:prstGeom>
                    <a:noFill/>
                    <a:ln>
                      <a:noFill/>
                    </a:ln>
                  </pic:spPr>
                </pic:pic>
              </a:graphicData>
            </a:graphic>
          </wp:inline>
        </w:drawing>
      </w:r>
    </w:p>
    <w:p w:rsidR="00C25647" w:rsidRDefault="00C25647" w:rsidP="00C25647">
      <w:pPr>
        <w:pStyle w:val="Source"/>
      </w:pPr>
      <w:r>
        <w:t>Sasyan Valentin</w:t>
      </w:r>
    </w:p>
    <w:p w:rsidR="006A114E" w:rsidRDefault="006A114E" w:rsidP="00C806C6">
      <w:pPr>
        <w:pStyle w:val="Texte"/>
      </w:pPr>
      <w:r>
        <w:t xml:space="preserve">La </w:t>
      </w:r>
      <w:r w:rsidR="003F11CB">
        <w:t>fenêtre</w:t>
      </w:r>
      <w:r>
        <w:t xml:space="preserve"> de paramètres vous permet de personnaliser le comportement de l’application lors des mesures.</w:t>
      </w:r>
      <w:r w:rsidR="004B2718">
        <w:t xml:space="preserve"> Confirmer</w:t>
      </w:r>
      <w:r w:rsidR="0013458E">
        <w:t xml:space="preserve"> ou annuler</w:t>
      </w:r>
      <w:r w:rsidR="004B2718">
        <w:t xml:space="preserve"> les modification</w:t>
      </w:r>
      <w:r w:rsidR="0013458E">
        <w:t>s en cliquant sur la disque</w:t>
      </w:r>
      <w:r w:rsidR="009E3944">
        <w:t>tte</w:t>
      </w:r>
      <w:r w:rsidR="0013458E">
        <w:t xml:space="preserve"> ou la </w:t>
      </w:r>
      <w:r w:rsidR="009E3944">
        <w:t>flèche</w:t>
      </w:r>
      <w:r w:rsidR="0013458E">
        <w:t xml:space="preserve"> de retour dans </w:t>
      </w:r>
      <w:r w:rsidR="00F363A7">
        <w:t>la barre d’outils.</w:t>
      </w:r>
    </w:p>
    <w:p w:rsidR="003C681B" w:rsidRPr="00BA4BBB" w:rsidRDefault="003C681B" w:rsidP="005722A4">
      <w:pPr>
        <w:pStyle w:val="Figure"/>
      </w:pPr>
      <w:bookmarkStart w:id="19" w:name="_Toc429242311"/>
      <w:r w:rsidRPr="00BA4BBB">
        <w:lastRenderedPageBreak/>
        <w:t xml:space="preserve">fenêtre </w:t>
      </w:r>
      <w:r w:rsidRPr="00E51869">
        <w:t>des</w:t>
      </w:r>
      <w:r w:rsidRPr="00BA4BBB">
        <w:t xml:space="preserve"> paramètres</w:t>
      </w:r>
      <w:bookmarkEnd w:id="19"/>
    </w:p>
    <w:p w:rsidR="003C681B" w:rsidRPr="005722A4" w:rsidRDefault="003C681B" w:rsidP="00243932">
      <w:pPr>
        <w:pStyle w:val="Imagenew"/>
      </w:pPr>
      <w:r w:rsidRPr="005722A4">
        <w:rPr>
          <w:noProof/>
        </w:rPr>
        <w:drawing>
          <wp:inline distT="0" distB="0" distL="0" distR="0" wp14:anchorId="76F3C24C" wp14:editId="0071E802">
            <wp:extent cx="1752600" cy="3654192"/>
            <wp:effectExtent l="0" t="0" r="0" b="3810"/>
            <wp:docPr id="4" name="Image 4" descr="C:\Users\Valentin\AppData\Local\Microsoft\Windows\INetCache\Content.Word\3_settin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alentin\AppData\Local\Microsoft\Windows\INetCache\Content.Word\3_settings.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775692" cy="3702339"/>
                    </a:xfrm>
                    <a:prstGeom prst="rect">
                      <a:avLst/>
                    </a:prstGeom>
                    <a:noFill/>
                    <a:ln>
                      <a:noFill/>
                    </a:ln>
                  </pic:spPr>
                </pic:pic>
              </a:graphicData>
            </a:graphic>
          </wp:inline>
        </w:drawing>
      </w:r>
    </w:p>
    <w:p w:rsidR="000C43FF" w:rsidRDefault="000C43FF" w:rsidP="000C43FF">
      <w:pPr>
        <w:pStyle w:val="Source"/>
      </w:pPr>
      <w:r>
        <w:t>Sasyan Valentin</w:t>
      </w:r>
    </w:p>
    <w:p w:rsidR="00653405" w:rsidRDefault="002D3EB5" w:rsidP="00263239">
      <w:pPr>
        <w:pStyle w:val="Texte"/>
      </w:pPr>
      <w:r>
        <w:t>Ensuite, vous pouvez commencer la prise de mesure : identifier le bâtiment mesuré, sélectionnez un type de structure (choisissez « none » si le type de structure est à déterminer).</w:t>
      </w:r>
    </w:p>
    <w:p w:rsidR="00651223" w:rsidRDefault="006D7F09" w:rsidP="00C806C6">
      <w:pPr>
        <w:pStyle w:val="Texte"/>
      </w:pPr>
      <w:r>
        <w:t>L</w:t>
      </w:r>
      <w:r w:rsidR="00651223">
        <w:t>ance</w:t>
      </w:r>
      <w:r>
        <w:t>z</w:t>
      </w:r>
      <w:r w:rsidR="00651223">
        <w:t xml:space="preserve"> l’enregistrement via </w:t>
      </w:r>
      <w:r w:rsidR="0004421D">
        <w:t>le bouton prévu dans la barre d’outils</w:t>
      </w:r>
      <w:r w:rsidR="00651223">
        <w:t>.</w:t>
      </w:r>
      <w:r w:rsidR="00B30681">
        <w:t xml:space="preserve"> Vous pouvez stopper et reprendre l’enregistrement à </w:t>
      </w:r>
      <w:r w:rsidR="00F471EC">
        <w:t>tout moment</w:t>
      </w:r>
      <w:r w:rsidR="00B30681">
        <w:t>.</w:t>
      </w:r>
      <w:r w:rsidR="008553BB">
        <w:t xml:space="preserve"> Lorsque vous avez terminé avec un bâtiment, clique</w:t>
      </w:r>
      <w:r w:rsidR="009A2EDC">
        <w:t>z</w:t>
      </w:r>
      <w:r w:rsidR="008553BB">
        <w:t xml:space="preserve"> sur le bouton d’incrément</w:t>
      </w:r>
      <w:r w:rsidR="00125AAD">
        <w:t>ation</w:t>
      </w:r>
      <w:r w:rsidR="008553BB">
        <w:t xml:space="preserve"> de l’identifiant ou en saisi</w:t>
      </w:r>
      <w:r w:rsidR="009A2EDC">
        <w:t>ssez-en</w:t>
      </w:r>
      <w:r w:rsidR="008553BB">
        <w:t xml:space="preserve"> un autre.</w:t>
      </w:r>
      <w:r w:rsidR="00176773">
        <w:t xml:space="preserve"> Pensez à </w:t>
      </w:r>
      <w:r w:rsidR="001F0FF1">
        <w:t>sélectionner</w:t>
      </w:r>
      <w:r w:rsidR="00176773">
        <w:t xml:space="preserve"> le type du nouveau bâtiment</w:t>
      </w:r>
      <w:r w:rsidR="00CC0471">
        <w:t xml:space="preserve"> via le dérouleur</w:t>
      </w:r>
      <w:r w:rsidR="00420386">
        <w:t xml:space="preserve"> si besoin</w:t>
      </w:r>
      <w:r w:rsidR="00176773">
        <w:t>.</w:t>
      </w:r>
    </w:p>
    <w:p w:rsidR="00263239" w:rsidRDefault="00263239" w:rsidP="005722A4">
      <w:pPr>
        <w:pStyle w:val="Figure"/>
      </w:pPr>
      <w:bookmarkStart w:id="20" w:name="_Toc429242312"/>
      <w:r>
        <w:t>barre d’outils et champs de saisie</w:t>
      </w:r>
      <w:bookmarkEnd w:id="20"/>
    </w:p>
    <w:p w:rsidR="00263239" w:rsidRDefault="00263239" w:rsidP="00243932">
      <w:pPr>
        <w:pStyle w:val="Imagenew"/>
      </w:pPr>
      <w:r w:rsidRPr="00920496">
        <w:rPr>
          <w:noProof/>
        </w:rPr>
        <w:drawing>
          <wp:inline distT="0" distB="0" distL="0" distR="0" wp14:anchorId="2CDE34B9" wp14:editId="63996630">
            <wp:extent cx="2714625" cy="859632"/>
            <wp:effectExtent l="0" t="0" r="0" b="0"/>
            <wp:docPr id="7" name="Image 7" descr="D:\Documents\Bureau\screensmagneticdb\4_tools_f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Documents\Bureau\screensmagneticdb\4_tools_form.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746019" cy="869574"/>
                    </a:xfrm>
                    <a:prstGeom prst="rect">
                      <a:avLst/>
                    </a:prstGeom>
                    <a:noFill/>
                    <a:ln>
                      <a:noFill/>
                    </a:ln>
                  </pic:spPr>
                </pic:pic>
              </a:graphicData>
            </a:graphic>
          </wp:inline>
        </w:drawing>
      </w:r>
    </w:p>
    <w:p w:rsidR="00263239" w:rsidRDefault="00263239" w:rsidP="00263239">
      <w:pPr>
        <w:pStyle w:val="Source"/>
      </w:pPr>
      <w:r>
        <w:t>Sasyan Valentin</w:t>
      </w:r>
    </w:p>
    <w:p w:rsidR="001B12EB" w:rsidRDefault="001B12EB" w:rsidP="00C806C6">
      <w:pPr>
        <w:pStyle w:val="Texte"/>
      </w:pPr>
      <w:r>
        <w:t xml:space="preserve">Note : </w:t>
      </w:r>
      <w:r w:rsidR="00C503A1">
        <w:t xml:space="preserve">dans la barre d’outils, </w:t>
      </w:r>
      <w:r w:rsidR="00B9312F" w:rsidRPr="00DA3407">
        <w:rPr>
          <w:i/>
        </w:rPr>
        <w:t xml:space="preserve">les </w:t>
      </w:r>
      <w:r w:rsidR="001746CA" w:rsidRPr="00DA3407">
        <w:rPr>
          <w:i/>
        </w:rPr>
        <w:t>ic</w:t>
      </w:r>
      <w:r w:rsidR="00AE70C7">
        <w:rPr>
          <w:i/>
        </w:rPr>
        <w:t>ô</w:t>
      </w:r>
      <w:r w:rsidR="001746CA" w:rsidRPr="00DA3407">
        <w:rPr>
          <w:i/>
        </w:rPr>
        <w:t xml:space="preserve">nes </w:t>
      </w:r>
      <w:r w:rsidRPr="00DA3407">
        <w:rPr>
          <w:i/>
        </w:rPr>
        <w:t xml:space="preserve">représentent l’état </w:t>
      </w:r>
      <w:r w:rsidRPr="00DA3407">
        <w:rPr>
          <w:b/>
          <w:i/>
        </w:rPr>
        <w:t>actuel</w:t>
      </w:r>
      <w:r w:rsidRPr="00DA3407">
        <w:rPr>
          <w:i/>
        </w:rPr>
        <w:t xml:space="preserve"> de la fonction</w:t>
      </w:r>
      <w:r w:rsidR="005401C0">
        <w:t>. Ainsi quand</w:t>
      </w:r>
      <w:r>
        <w:t xml:space="preserve"> l’icône « stop » </w:t>
      </w:r>
      <w:r w:rsidR="005401C0">
        <w:t xml:space="preserve">est </w:t>
      </w:r>
      <w:r>
        <w:t xml:space="preserve">affichée, l’application ne prend pas de mesures et </w:t>
      </w:r>
      <w:r w:rsidR="001A6868">
        <w:t>inversement</w:t>
      </w:r>
      <w:r>
        <w:t>.</w:t>
      </w:r>
    </w:p>
    <w:p w:rsidR="00A2736D" w:rsidRDefault="00A2736D" w:rsidP="00C806C6">
      <w:pPr>
        <w:pStyle w:val="Texte"/>
      </w:pPr>
      <w:r>
        <w:lastRenderedPageBreak/>
        <w:t>Les nouvelles mesures seront ajoutées à la liste de mesures et affichées sur la mini-carte.</w:t>
      </w:r>
      <w:r w:rsidR="00D1636E">
        <w:t xml:space="preserve"> </w:t>
      </w:r>
      <w:r w:rsidR="00871A5D">
        <w:t>C</w:t>
      </w:r>
      <w:r w:rsidR="009E232A">
        <w:t>onsulter l’annexe « </w:t>
      </w:r>
      <w:hyperlink w:anchor="Annexe_1_voir_donnees_collectees" w:history="1">
        <w:r w:rsidR="00AC1B12" w:rsidRPr="00A60776">
          <w:rPr>
            <w:rStyle w:val="Lienhypertexte"/>
          </w:rPr>
          <w:t>Application</w:t>
        </w:r>
        <w:r w:rsidR="000E1081" w:rsidRPr="00A60776">
          <w:rPr>
            <w:rStyle w:val="Lienhypertexte"/>
          </w:rPr>
          <w:t xml:space="preserve"> Android</w:t>
        </w:r>
        <w:r w:rsidR="00AC1B12" w:rsidRPr="00A60776">
          <w:rPr>
            <w:rStyle w:val="Lienhypertexte"/>
          </w:rPr>
          <w:t xml:space="preserve"> – </w:t>
        </w:r>
        <w:r w:rsidR="009E232A" w:rsidRPr="00A60776">
          <w:rPr>
            <w:rStyle w:val="Lienhypertexte"/>
          </w:rPr>
          <w:t>Voir les données collecté</w:t>
        </w:r>
        <w:r w:rsidR="006F1718" w:rsidRPr="00A60776">
          <w:rPr>
            <w:rStyle w:val="Lienhypertexte"/>
          </w:rPr>
          <w:t>e</w:t>
        </w:r>
        <w:r w:rsidR="009E232A" w:rsidRPr="00A60776">
          <w:rPr>
            <w:rStyle w:val="Lienhypertexte"/>
          </w:rPr>
          <w:t>s</w:t>
        </w:r>
      </w:hyperlink>
      <w:r w:rsidR="009E232A">
        <w:t> »</w:t>
      </w:r>
      <w:r w:rsidR="00D9320B">
        <w:t xml:space="preserve"> </w:t>
      </w:r>
      <w:r w:rsidR="009E232A">
        <w:t>pour plus de détails.</w:t>
      </w:r>
    </w:p>
    <w:p w:rsidR="009F08CE" w:rsidRDefault="009F08CE" w:rsidP="005722A4">
      <w:pPr>
        <w:pStyle w:val="Figure"/>
      </w:pPr>
      <w:bookmarkStart w:id="21" w:name="_Toc429242313"/>
      <w:r>
        <w:t>prise et visualisation des mesures</w:t>
      </w:r>
      <w:bookmarkEnd w:id="21"/>
    </w:p>
    <w:p w:rsidR="009F08CE" w:rsidRDefault="006A29F7" w:rsidP="00243932">
      <w:pPr>
        <w:pStyle w:val="Imagenew"/>
      </w:pPr>
      <w:r>
        <w:rPr>
          <w:noProof/>
        </w:rPr>
        <w:drawing>
          <wp:inline distT="0" distB="0" distL="0" distR="0" wp14:anchorId="0EF221A2" wp14:editId="7A010C14">
            <wp:extent cx="3266819" cy="2686050"/>
            <wp:effectExtent l="0" t="0" r="0" b="0"/>
            <wp:docPr id="8" name="Image 8" descr="C:\Users\Valentin\AppData\Local\Microsoft\Windows\INetCache\Content.Word\5_mesures_visualis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Valentin\AppData\Local\Microsoft\Windows\INetCache\Content.Word\5_mesures_visualisation.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276941" cy="2694373"/>
                    </a:xfrm>
                    <a:prstGeom prst="rect">
                      <a:avLst/>
                    </a:prstGeom>
                    <a:noFill/>
                    <a:ln>
                      <a:noFill/>
                    </a:ln>
                  </pic:spPr>
                </pic:pic>
              </a:graphicData>
            </a:graphic>
          </wp:inline>
        </w:drawing>
      </w:r>
    </w:p>
    <w:p w:rsidR="004C4DF2" w:rsidRDefault="004C4DF2" w:rsidP="004C4DF2">
      <w:pPr>
        <w:pStyle w:val="Source"/>
      </w:pPr>
      <w:r>
        <w:t>Sasyan Valentin</w:t>
      </w:r>
    </w:p>
    <w:p w:rsidR="00AD15DE" w:rsidRDefault="004D34F0" w:rsidP="004D34F0">
      <w:pPr>
        <w:pStyle w:val="Texte"/>
      </w:pPr>
      <w:r>
        <w:t>Vous pouvez à tout moment prendre une photo pour illustrer vos mesures</w:t>
      </w:r>
      <w:r w:rsidR="00C4028E">
        <w:t xml:space="preserve"> (barre d’outils, i</w:t>
      </w:r>
      <w:r w:rsidR="00BB2DB3">
        <w:t>cô</w:t>
      </w:r>
      <w:r w:rsidR="00C4028E">
        <w:t>ne photo)</w:t>
      </w:r>
      <w:r>
        <w:t>.</w:t>
      </w:r>
      <w:r w:rsidR="00C4028E">
        <w:t xml:space="preserve"> Une fois le relevé terrain terminé, vous pouvez exporter les données (menu, « Exporter les données »)</w:t>
      </w:r>
      <w:r w:rsidR="00225024">
        <w:t>. C</w:t>
      </w:r>
      <w:r w:rsidR="00F9393E">
        <w:t>liquer sur le premier bouton, c</w:t>
      </w:r>
      <w:r w:rsidR="00225024">
        <w:t>ela enregistre les données sur le téléphone, dans un dossier au nom de la session.</w:t>
      </w:r>
      <w:r w:rsidR="003F5867">
        <w:t xml:space="preserve"> Vous pouvez envoyer l’intégralité de ce dossier par mail en cliquant sur le second bouton.</w:t>
      </w:r>
    </w:p>
    <w:p w:rsidR="00AD15DE" w:rsidRDefault="00AD15DE" w:rsidP="005722A4">
      <w:pPr>
        <w:pStyle w:val="Figure"/>
      </w:pPr>
      <w:bookmarkStart w:id="22" w:name="_Toc429242314"/>
      <w:r>
        <w:lastRenderedPageBreak/>
        <w:t>fenêtres de prise de photos et d’exportation</w:t>
      </w:r>
      <w:bookmarkEnd w:id="22"/>
    </w:p>
    <w:p w:rsidR="00667914" w:rsidRDefault="003B68D5" w:rsidP="00243932">
      <w:pPr>
        <w:pStyle w:val="Imagenew"/>
      </w:pPr>
      <w:r>
        <w:rPr>
          <w:noProof/>
        </w:rPr>
        <w:drawing>
          <wp:inline distT="0" distB="0" distL="0" distR="0" wp14:anchorId="15395F5E" wp14:editId="550C559D">
            <wp:extent cx="3420000" cy="2865659"/>
            <wp:effectExtent l="0" t="0" r="0" b="0"/>
            <wp:docPr id="9" name="Image 9" descr="C:\Users\Valentin\AppData\Local\Microsoft\Windows\INetCache\Content.Word\6_photo_ex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Valentin\AppData\Local\Microsoft\Windows\INetCache\Content.Word\6_photo_export.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420000" cy="2865659"/>
                    </a:xfrm>
                    <a:prstGeom prst="rect">
                      <a:avLst/>
                    </a:prstGeom>
                    <a:noFill/>
                    <a:ln>
                      <a:noFill/>
                    </a:ln>
                  </pic:spPr>
                </pic:pic>
              </a:graphicData>
            </a:graphic>
          </wp:inline>
        </w:drawing>
      </w:r>
    </w:p>
    <w:p w:rsidR="00667914" w:rsidRPr="00667914" w:rsidRDefault="00667914" w:rsidP="00667914">
      <w:pPr>
        <w:pStyle w:val="Source"/>
      </w:pPr>
      <w:r>
        <w:t>Sasyan Valentin</w:t>
      </w:r>
    </w:p>
    <w:p w:rsidR="005341CB" w:rsidRDefault="005341CB" w:rsidP="005722A4">
      <w:pPr>
        <w:pStyle w:val="Figure"/>
      </w:pPr>
      <w:bookmarkStart w:id="23" w:name="_Toc429242315"/>
      <w:r>
        <w:t>email généré avec toutes les pièces jointes</w:t>
      </w:r>
      <w:bookmarkEnd w:id="23"/>
    </w:p>
    <w:p w:rsidR="00AD15DE" w:rsidRDefault="00E0036B" w:rsidP="00243932">
      <w:pPr>
        <w:pStyle w:val="Imagenew"/>
      </w:pPr>
      <w:r w:rsidRPr="00E0036B">
        <w:rPr>
          <w:noProof/>
        </w:rPr>
        <w:drawing>
          <wp:inline distT="0" distB="0" distL="0" distR="0" wp14:anchorId="553D5847" wp14:editId="2D707961">
            <wp:extent cx="3419475" cy="2857500"/>
            <wp:effectExtent l="0" t="0" r="9525" b="0"/>
            <wp:docPr id="13" name="Image 13" descr="D:\Documents\Bureau\screensmagneticdb\7_em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Documents\Bureau\screensmagneticdb\7_email.png"/>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b="4751"/>
                    <a:stretch/>
                  </pic:blipFill>
                  <pic:spPr bwMode="auto">
                    <a:xfrm>
                      <a:off x="0" y="0"/>
                      <a:ext cx="3420000" cy="2857939"/>
                    </a:xfrm>
                    <a:prstGeom prst="rect">
                      <a:avLst/>
                    </a:prstGeom>
                    <a:noFill/>
                    <a:ln>
                      <a:noFill/>
                    </a:ln>
                    <a:extLst>
                      <a:ext uri="{53640926-AAD7-44D8-BBD7-CCE9431645EC}">
                        <a14:shadowObscured xmlns:a14="http://schemas.microsoft.com/office/drawing/2010/main"/>
                      </a:ext>
                    </a:extLst>
                  </pic:spPr>
                </pic:pic>
              </a:graphicData>
            </a:graphic>
          </wp:inline>
        </w:drawing>
      </w:r>
    </w:p>
    <w:p w:rsidR="005341CB" w:rsidRDefault="005341CB" w:rsidP="005341CB">
      <w:pPr>
        <w:pStyle w:val="Source"/>
      </w:pPr>
      <w:r>
        <w:t>Sasyan Valentin</w:t>
      </w:r>
    </w:p>
    <w:p w:rsidR="007A2FD3" w:rsidRDefault="00E01B07" w:rsidP="00E01B07">
      <w:pPr>
        <w:pStyle w:val="Texte"/>
      </w:pPr>
      <w:r>
        <w:t>Récupére</w:t>
      </w:r>
      <w:r w:rsidR="006764E8">
        <w:t>z</w:t>
      </w:r>
      <w:r>
        <w:t xml:space="preserve"> les </w:t>
      </w:r>
      <w:r w:rsidR="00473FA5">
        <w:t>mesures</w:t>
      </w:r>
      <w:r>
        <w:t xml:space="preserve"> envoyées par mail sur votre ord</w:t>
      </w:r>
      <w:r w:rsidR="00473FA5">
        <w:t xml:space="preserve">inateur et </w:t>
      </w:r>
      <w:r w:rsidR="009E2768">
        <w:t>traitez</w:t>
      </w:r>
      <w:r w:rsidR="00473FA5">
        <w:t xml:space="preserve"> des données.</w:t>
      </w:r>
    </w:p>
    <w:p w:rsidR="007A2FD3" w:rsidRDefault="007A2FD3">
      <w:pPr>
        <w:spacing w:line="240" w:lineRule="auto"/>
        <w:jc w:val="left"/>
      </w:pPr>
      <w:r>
        <w:br w:type="page"/>
      </w:r>
    </w:p>
    <w:p w:rsidR="0093649B" w:rsidRDefault="0093649B" w:rsidP="0093649B">
      <w:pPr>
        <w:pStyle w:val="Titre4"/>
      </w:pPr>
      <w:r>
        <w:lastRenderedPageBreak/>
        <w:t>Le traitement des données</w:t>
      </w:r>
    </w:p>
    <w:p w:rsidR="0097188F" w:rsidRDefault="00E6714F" w:rsidP="00E5688B">
      <w:pPr>
        <w:pStyle w:val="Texte"/>
      </w:pPr>
      <w:r>
        <w:t>Le traitement des données s’effectue via un script R.</w:t>
      </w:r>
    </w:p>
    <w:p w:rsidR="0097188F" w:rsidRDefault="0097188F" w:rsidP="0097188F">
      <w:pPr>
        <w:pStyle w:val="Texte"/>
        <w:rPr>
          <w:rStyle w:val="lev"/>
          <w:b w:val="0"/>
          <w:bCs w:val="0"/>
        </w:rPr>
      </w:pPr>
      <w:r>
        <w:t>Sélectionnez</w:t>
      </w:r>
      <w:r w:rsidR="00091C52">
        <w:t xml:space="preserve"> comme dossier de travail le dossier « </w:t>
      </w:r>
      <w:proofErr w:type="spellStart"/>
      <w:r w:rsidR="00091C52">
        <w:t>MagneticDB</w:t>
      </w:r>
      <w:proofErr w:type="spellEnd"/>
      <w:r w:rsidR="00091C52">
        <w:t> » (dossier parent de l’archive)</w:t>
      </w:r>
      <w:r>
        <w:t xml:space="preserve">. </w:t>
      </w:r>
      <w:r w:rsidRPr="0097188F">
        <w:rPr>
          <w:rStyle w:val="lev"/>
          <w:b w:val="0"/>
        </w:rPr>
        <w:t xml:space="preserve">Exemple : </w:t>
      </w:r>
      <m:oMath>
        <m:r>
          <w:rPr>
            <w:rStyle w:val="lev"/>
            <w:rFonts w:ascii="Cambria Math" w:hAnsi="Cambria Math"/>
          </w:rPr>
          <m:t>setwd(‘C:/MagneticDB/’)</m:t>
        </m:r>
      </m:oMath>
    </w:p>
    <w:p w:rsidR="0097188F" w:rsidRPr="002038DD" w:rsidRDefault="0097188F" w:rsidP="002038DD">
      <w:pPr>
        <w:pStyle w:val="Texte"/>
      </w:pPr>
      <w:r w:rsidRPr="002038DD">
        <w:rPr>
          <w:bCs/>
        </w:rPr>
        <w:t xml:space="preserve">Puis charger le script : </w:t>
      </w:r>
      <m:oMath>
        <m:r>
          <w:rPr>
            <w:rFonts w:ascii="Cambria Math" w:hAnsi="Cambria Math"/>
          </w:rPr>
          <m:t>source</m:t>
        </m:r>
        <m:r>
          <m:rPr>
            <m:sty m:val="p"/>
          </m:rPr>
          <w:rPr>
            <w:rFonts w:ascii="Cambria Math" w:hAnsi="Cambria Math"/>
          </w:rPr>
          <m:t>(‘</m:t>
        </m:r>
        <m:r>
          <w:rPr>
            <w:rFonts w:ascii="Cambria Math" w:hAnsi="Cambria Math"/>
          </w:rPr>
          <m:t>R</m:t>
        </m:r>
        <m:r>
          <m:rPr>
            <m:sty m:val="p"/>
          </m:rPr>
          <w:rPr>
            <w:rFonts w:ascii="Cambria Math" w:hAnsi="Cambria Math"/>
          </w:rPr>
          <m:t>/</m:t>
        </m:r>
        <m:r>
          <w:rPr>
            <w:rFonts w:ascii="Cambria Math" w:hAnsi="Cambria Math"/>
          </w:rPr>
          <m:t>processData</m:t>
        </m:r>
        <m:r>
          <m:rPr>
            <m:sty m:val="p"/>
          </m:rPr>
          <w:rPr>
            <w:rFonts w:ascii="Cambria Math" w:hAnsi="Cambria Math"/>
          </w:rPr>
          <m:t>.</m:t>
        </m:r>
        <m:r>
          <w:rPr>
            <w:rFonts w:ascii="Cambria Math" w:hAnsi="Cambria Math"/>
          </w:rPr>
          <m:t>r</m:t>
        </m:r>
        <m:r>
          <m:rPr>
            <m:sty m:val="p"/>
          </m:rPr>
          <w:rPr>
            <w:rFonts w:ascii="Cambria Math" w:hAnsi="Cambria Math"/>
          </w:rPr>
          <m:t>’)</m:t>
        </m:r>
      </m:oMath>
    </w:p>
    <w:p w:rsidR="002569E9" w:rsidRPr="002038DD" w:rsidRDefault="002569E9" w:rsidP="002038DD">
      <w:pPr>
        <w:pStyle w:val="Texte"/>
        <w:rPr>
          <w:bCs/>
        </w:rPr>
      </w:pPr>
      <w:r w:rsidRPr="002038DD">
        <w:rPr>
          <w:bCs/>
        </w:rPr>
        <w:t xml:space="preserve">Placer les données exportées par l’application dans un dossier au nom de la session dans le </w:t>
      </w:r>
      <w:r w:rsidR="000D1669" w:rsidRPr="002038DD">
        <w:rPr>
          <w:bCs/>
        </w:rPr>
        <w:t>dossier</w:t>
      </w:r>
      <w:r w:rsidRPr="002038DD">
        <w:rPr>
          <w:bCs/>
        </w:rPr>
        <w:t xml:space="preserve"> « data ».</w:t>
      </w:r>
    </w:p>
    <w:p w:rsidR="00921CCC" w:rsidRPr="002038DD" w:rsidRDefault="00921CCC" w:rsidP="002038DD">
      <w:pPr>
        <w:pStyle w:val="Texte"/>
        <w:rPr>
          <w:bCs/>
        </w:rPr>
      </w:pPr>
      <w:r w:rsidRPr="002038DD">
        <w:rPr>
          <w:bCs/>
        </w:rPr>
        <w:t>Lancer la fonction de traitement des données :</w:t>
      </w:r>
    </w:p>
    <w:p w:rsidR="0015685A" w:rsidRDefault="005B2EDC" w:rsidP="002038DD">
      <w:pPr>
        <w:pStyle w:val="Texte"/>
      </w:pPr>
      <w:r w:rsidRPr="002038DD">
        <w:rPr>
          <w:bCs/>
        </w:rPr>
        <w:t xml:space="preserve">Exemple : </w:t>
      </w:r>
      <m:oMath>
        <m:r>
          <w:rPr>
            <w:rFonts w:ascii="Cambria Math" w:hAnsi="Cambria Math"/>
          </w:rPr>
          <m:t>processData</m:t>
        </m:r>
        <m:r>
          <m:rPr>
            <m:sty m:val="p"/>
          </m:rPr>
          <w:rPr>
            <w:rFonts w:ascii="Cambria Math" w:hAnsi="Cambria Math"/>
          </w:rPr>
          <m:t>(‘</m:t>
        </m:r>
        <m:r>
          <w:rPr>
            <w:rFonts w:ascii="Cambria Math" w:hAnsi="Cambria Math"/>
          </w:rPr>
          <m:t>Session</m:t>
        </m:r>
        <m:r>
          <m:rPr>
            <m:sty m:val="p"/>
          </m:rPr>
          <w:rPr>
            <w:rFonts w:ascii="Cambria Math" w:hAnsi="Cambria Math"/>
          </w:rPr>
          <m:t xml:space="preserve">_1’, </m:t>
        </m:r>
        <m:r>
          <w:rPr>
            <w:rFonts w:ascii="Cambria Math" w:hAnsi="Cambria Math"/>
          </w:rPr>
          <m:t>resolution</m:t>
        </m:r>
        <m:r>
          <m:rPr>
            <m:sty m:val="p"/>
          </m:rPr>
          <w:rPr>
            <w:rFonts w:ascii="Cambria Math" w:hAnsi="Cambria Math"/>
          </w:rPr>
          <m:t xml:space="preserve">=1, </m:t>
        </m:r>
        <m:r>
          <w:rPr>
            <w:rFonts w:ascii="Cambria Math" w:hAnsi="Cambria Math"/>
          </w:rPr>
          <m:t>rePredict</m:t>
        </m:r>
        <m:r>
          <m:rPr>
            <m:sty m:val="p"/>
          </m:rPr>
          <w:rPr>
            <w:rFonts w:ascii="Cambria Math" w:hAnsi="Cambria Math"/>
          </w:rPr>
          <m:t>=</m:t>
        </m:r>
        <m:r>
          <w:rPr>
            <w:rFonts w:ascii="Cambria Math" w:hAnsi="Cambria Math"/>
          </w:rPr>
          <m:t>TRUE</m:t>
        </m:r>
        <m:r>
          <m:rPr>
            <m:sty m:val="p"/>
          </m:rPr>
          <w:rPr>
            <w:rFonts w:ascii="Cambria Math" w:hAnsi="Cambria Math"/>
          </w:rPr>
          <m:t>)</m:t>
        </m:r>
      </m:oMath>
    </w:p>
    <w:p w:rsidR="0081645F" w:rsidRDefault="0081645F" w:rsidP="005722A4">
      <w:pPr>
        <w:pStyle w:val="Figure"/>
      </w:pPr>
      <w:bookmarkStart w:id="24" w:name="_Toc429242316"/>
      <w:r w:rsidRPr="006E3BF8">
        <w:t>utilisation</w:t>
      </w:r>
      <w:r>
        <w:t xml:space="preserve"> du script R</w:t>
      </w:r>
      <w:bookmarkEnd w:id="24"/>
    </w:p>
    <w:p w:rsidR="0081645F" w:rsidRDefault="0081645F" w:rsidP="00243932">
      <w:pPr>
        <w:pStyle w:val="Imagenew"/>
      </w:pPr>
      <w:r>
        <w:rPr>
          <w:noProof/>
        </w:rPr>
        <w:drawing>
          <wp:inline distT="0" distB="0" distL="0" distR="0" wp14:anchorId="4EED530E" wp14:editId="0198319B">
            <wp:extent cx="4591691" cy="4305901"/>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8_R.png"/>
                    <pic:cNvPicPr/>
                  </pic:nvPicPr>
                  <pic:blipFill>
                    <a:blip r:embed="rId23">
                      <a:extLst>
                        <a:ext uri="{28A0092B-C50C-407E-A947-70E740481C1C}">
                          <a14:useLocalDpi xmlns:a14="http://schemas.microsoft.com/office/drawing/2010/main" val="0"/>
                        </a:ext>
                      </a:extLst>
                    </a:blip>
                    <a:stretch>
                      <a:fillRect/>
                    </a:stretch>
                  </pic:blipFill>
                  <pic:spPr>
                    <a:xfrm>
                      <a:off x="0" y="0"/>
                      <a:ext cx="4591691" cy="4305901"/>
                    </a:xfrm>
                    <a:prstGeom prst="rect">
                      <a:avLst/>
                    </a:prstGeom>
                  </pic:spPr>
                </pic:pic>
              </a:graphicData>
            </a:graphic>
          </wp:inline>
        </w:drawing>
      </w:r>
    </w:p>
    <w:p w:rsidR="0081645F" w:rsidRPr="0081645F" w:rsidRDefault="0081645F" w:rsidP="0081645F">
      <w:pPr>
        <w:pStyle w:val="Source"/>
      </w:pPr>
      <w:r>
        <w:t>Sasyan Valentin</w:t>
      </w:r>
    </w:p>
    <w:p w:rsidR="00843958" w:rsidRDefault="00843958" w:rsidP="0086672E">
      <w:pPr>
        <w:pStyle w:val="Texte"/>
        <w:keepNext/>
      </w:pPr>
      <w:r>
        <w:lastRenderedPageBreak/>
        <w:t>Note</w:t>
      </w:r>
      <w:r w:rsidR="00E93843">
        <w:t> :</w:t>
      </w:r>
    </w:p>
    <w:p w:rsidR="00843958" w:rsidRDefault="00B72479" w:rsidP="001379E1">
      <w:pPr>
        <w:pStyle w:val="ListePuce2"/>
      </w:pPr>
      <w:r w:rsidRPr="002038DD">
        <w:t>Consulter l’annexe « </w:t>
      </w:r>
      <w:hyperlink w:anchor="Annexe_2_parametres" w:history="1">
        <w:r w:rsidR="0065740C" w:rsidRPr="00DA6A75">
          <w:rPr>
            <w:rStyle w:val="Lienhypertexte"/>
          </w:rPr>
          <w:t xml:space="preserve">Script R – </w:t>
        </w:r>
        <w:r w:rsidR="00A36ABF" w:rsidRPr="00DA6A75">
          <w:rPr>
            <w:rStyle w:val="Lienhypertexte"/>
          </w:rPr>
          <w:t>P</w:t>
        </w:r>
        <w:r w:rsidRPr="00DA6A75">
          <w:rPr>
            <w:rStyle w:val="Lienhypertexte"/>
          </w:rPr>
          <w:t>aramètres</w:t>
        </w:r>
      </w:hyperlink>
      <w:r w:rsidR="0065740C">
        <w:t xml:space="preserve"> </w:t>
      </w:r>
      <w:r w:rsidRPr="002038DD">
        <w:t xml:space="preserve">» pour </w:t>
      </w:r>
      <w:r w:rsidR="003349BA" w:rsidRPr="002038DD">
        <w:t xml:space="preserve">obtenir </w:t>
      </w:r>
      <w:r w:rsidRPr="002038DD">
        <w:t>plus de détails.</w:t>
      </w:r>
    </w:p>
    <w:p w:rsidR="00B72479" w:rsidRPr="002038DD" w:rsidRDefault="0015685A" w:rsidP="001379E1">
      <w:pPr>
        <w:pStyle w:val="ListePuce2"/>
      </w:pPr>
      <w:r>
        <w:t>Consulter l’annexe « </w:t>
      </w:r>
      <w:hyperlink w:anchor="Annexe_2_librairies" w:history="1">
        <w:r w:rsidR="0065740C" w:rsidRPr="00DA6A75">
          <w:rPr>
            <w:rStyle w:val="Lienhypertexte"/>
          </w:rPr>
          <w:t xml:space="preserve">Script R – </w:t>
        </w:r>
        <w:r w:rsidRPr="00DA6A75">
          <w:rPr>
            <w:rStyle w:val="Lienhypertexte"/>
          </w:rPr>
          <w:t>Librairies</w:t>
        </w:r>
      </w:hyperlink>
      <w:r w:rsidR="0065740C">
        <w:t xml:space="preserve"> </w:t>
      </w:r>
      <w:r>
        <w:t>» pour connaitre les librairies à charger.</w:t>
      </w:r>
    </w:p>
    <w:p w:rsidR="002038DD" w:rsidRDefault="001A2BFC" w:rsidP="002038DD">
      <w:pPr>
        <w:pStyle w:val="Texte"/>
        <w:rPr>
          <w:bCs/>
        </w:rPr>
      </w:pPr>
      <w:r>
        <w:rPr>
          <w:bCs/>
        </w:rPr>
        <w:t>Le script va créer un nouveau dossier d’après le masque d’entrée et va enregistrer les fichiers de sortie dedans (si demandé).</w:t>
      </w:r>
    </w:p>
    <w:p w:rsidR="00221C05" w:rsidRDefault="00221C05" w:rsidP="005722A4">
      <w:pPr>
        <w:pStyle w:val="Figure"/>
      </w:pPr>
      <w:bookmarkStart w:id="25" w:name="_Toc429242317"/>
      <w:r>
        <w:t>fichiers de sortie enregistrés</w:t>
      </w:r>
      <w:bookmarkEnd w:id="25"/>
    </w:p>
    <w:p w:rsidR="0027777F" w:rsidRDefault="00224096" w:rsidP="00243932">
      <w:pPr>
        <w:pStyle w:val="Imagenew"/>
      </w:pPr>
      <w:r w:rsidRPr="00224096">
        <w:rPr>
          <w:noProof/>
        </w:rPr>
        <w:drawing>
          <wp:inline distT="0" distB="0" distL="0" distR="0" wp14:anchorId="068456BB" wp14:editId="1DFFFF5B">
            <wp:extent cx="3695700" cy="2886075"/>
            <wp:effectExtent l="19050" t="19050" r="19050" b="28575"/>
            <wp:docPr id="17" name="Image 17" descr="D:\Documents\Bureau\screensmagneticdb\9_fi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Documents\Bureau\screensmagneticdb\9_files.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695700" cy="2886075"/>
                    </a:xfrm>
                    <a:prstGeom prst="rect">
                      <a:avLst/>
                    </a:prstGeom>
                    <a:noFill/>
                    <a:ln>
                      <a:solidFill>
                        <a:schemeClr val="tx1"/>
                      </a:solidFill>
                    </a:ln>
                  </pic:spPr>
                </pic:pic>
              </a:graphicData>
            </a:graphic>
          </wp:inline>
        </w:drawing>
      </w:r>
    </w:p>
    <w:p w:rsidR="0027777F" w:rsidRDefault="0027777F" w:rsidP="0027777F">
      <w:pPr>
        <w:pStyle w:val="Source"/>
      </w:pPr>
      <w:r>
        <w:t>Sasyan Valentin</w:t>
      </w:r>
    </w:p>
    <w:p w:rsidR="001765F6" w:rsidRPr="002038DD" w:rsidRDefault="001765F6" w:rsidP="002038DD">
      <w:pPr>
        <w:pStyle w:val="Texte"/>
        <w:rPr>
          <w:bCs/>
        </w:rPr>
      </w:pPr>
      <w:r>
        <w:rPr>
          <w:bCs/>
        </w:rPr>
        <w:t xml:space="preserve">Vous pouvez ensuite visualiser les résultats dans votre logiciel de SIG favori (le script peut générer automatiquement un </w:t>
      </w:r>
      <w:r w:rsidR="00D56552">
        <w:rPr>
          <w:bCs/>
        </w:rPr>
        <w:t>projet</w:t>
      </w:r>
      <w:r>
        <w:rPr>
          <w:bCs/>
        </w:rPr>
        <w:t xml:space="preserve"> QGIS</w:t>
      </w:r>
      <w:r w:rsidR="002F5629">
        <w:rPr>
          <w:bCs/>
        </w:rPr>
        <w:t xml:space="preserve"> contenant toutes les </w:t>
      </w:r>
      <w:r w:rsidR="006F56F6">
        <w:rPr>
          <w:bCs/>
        </w:rPr>
        <w:t>données</w:t>
      </w:r>
      <w:r w:rsidR="002F5629">
        <w:rPr>
          <w:bCs/>
        </w:rPr>
        <w:t xml:space="preserve"> à afficher</w:t>
      </w:r>
      <w:r>
        <w:rPr>
          <w:bCs/>
        </w:rPr>
        <w:t>).</w:t>
      </w:r>
    </w:p>
    <w:p w:rsidR="00143E86" w:rsidRDefault="005967D2" w:rsidP="005967D2">
      <w:pPr>
        <w:pStyle w:val="Titre1"/>
      </w:pPr>
      <w:bookmarkStart w:id="26" w:name="_Toc429242299"/>
      <w:r>
        <w:lastRenderedPageBreak/>
        <w:t>Classification</w:t>
      </w:r>
      <w:bookmarkEnd w:id="26"/>
    </w:p>
    <w:p w:rsidR="005967D2" w:rsidRDefault="005967D2" w:rsidP="005967D2">
      <w:pPr>
        <w:pStyle w:val="Titre2"/>
      </w:pPr>
      <w:bookmarkStart w:id="27" w:name="_Essai_en_laboratoire"/>
      <w:bookmarkStart w:id="28" w:name="_Toc429242300"/>
      <w:bookmarkEnd w:id="27"/>
      <w:r>
        <w:t>Essai en laboratoire</w:t>
      </w:r>
      <w:bookmarkEnd w:id="28"/>
    </w:p>
    <w:p w:rsidR="007014E1" w:rsidRDefault="009B5311" w:rsidP="009B5311">
      <w:pPr>
        <w:pStyle w:val="Texte"/>
      </w:pPr>
      <w:r>
        <w:t>Pour vérifier le bon fonctionnement de l’application de mesure et du script de classification, j’ai dans un premier temps effectué un test en laboratoire. C’est-à-dire avec des objets choisis pour leurs caractéristiques magnétiques très différentes :</w:t>
      </w:r>
      <w:r w:rsidR="004228E6">
        <w:t xml:space="preserve"> des encei</w:t>
      </w:r>
      <w:r w:rsidR="00BF72B2">
        <w:t>ntes</w:t>
      </w:r>
      <w:r w:rsidR="004228E6">
        <w:t xml:space="preserve"> et un écran.</w:t>
      </w:r>
      <w:r w:rsidR="00586A63">
        <w:t xml:space="preserve"> Nous effectuons deux séries de mesures sur les </w:t>
      </w:r>
      <w:r w:rsidR="00820997">
        <w:t>enceintes</w:t>
      </w:r>
      <w:r w:rsidR="00586A63">
        <w:t> : en dessous et à coté et une série de mesure</w:t>
      </w:r>
      <w:r w:rsidR="00A011E8">
        <w:t>s</w:t>
      </w:r>
      <w:r w:rsidR="00586A63">
        <w:t xml:space="preserve"> sur l’écran.</w:t>
      </w:r>
    </w:p>
    <w:p w:rsidR="00E07719" w:rsidRDefault="0003238B" w:rsidP="005722A4">
      <w:pPr>
        <w:pStyle w:val="Figure"/>
      </w:pPr>
      <w:r>
        <w:t> </w:t>
      </w:r>
      <w:bookmarkStart w:id="29" w:name="_Toc429242318"/>
      <w:r>
        <w:t>e</w:t>
      </w:r>
      <w:r w:rsidR="00E07719">
        <w:t>mplacements des mesures</w:t>
      </w:r>
      <w:bookmarkEnd w:id="29"/>
    </w:p>
    <w:p w:rsidR="00E07719" w:rsidRDefault="002614BC" w:rsidP="00243932">
      <w:pPr>
        <w:pStyle w:val="Imagenew"/>
      </w:pPr>
      <w:r w:rsidRPr="002614BC">
        <w:rPr>
          <w:noProof/>
        </w:rPr>
        <w:drawing>
          <wp:inline distT="0" distB="0" distL="0" distR="0" wp14:anchorId="4D21838C" wp14:editId="19C07B10">
            <wp:extent cx="5381625" cy="2998716"/>
            <wp:effectExtent l="0" t="0" r="0" b="0"/>
            <wp:docPr id="23" name="Image 23" descr="D:\MagneticDB\rapports\illustration\types_mesu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MagneticDB\rapports\illustration\types_mesures.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05198" cy="3011851"/>
                    </a:xfrm>
                    <a:prstGeom prst="rect">
                      <a:avLst/>
                    </a:prstGeom>
                    <a:noFill/>
                    <a:ln>
                      <a:noFill/>
                    </a:ln>
                  </pic:spPr>
                </pic:pic>
              </a:graphicData>
            </a:graphic>
          </wp:inline>
        </w:drawing>
      </w:r>
    </w:p>
    <w:p w:rsidR="00E07719" w:rsidRDefault="00E07719" w:rsidP="00E07719">
      <w:pPr>
        <w:pStyle w:val="Source"/>
      </w:pPr>
      <w:r>
        <w:t>SASYAN Valentin</w:t>
      </w:r>
    </w:p>
    <w:p w:rsidR="009B5311" w:rsidRDefault="005E7078" w:rsidP="009B5311">
      <w:pPr>
        <w:pStyle w:val="Texte"/>
      </w:pPr>
      <w:r>
        <w:t>Nous avons donc 3 types : « </w:t>
      </w:r>
      <w:r w:rsidR="00114F92">
        <w:t>enceintes</w:t>
      </w:r>
      <w:r>
        <w:t xml:space="preserve"> </w:t>
      </w:r>
      <w:r w:rsidR="00997FD0">
        <w:t>au-dessus</w:t>
      </w:r>
      <w:r>
        <w:t> », « </w:t>
      </w:r>
      <w:r w:rsidR="00114F92">
        <w:t>enceintes</w:t>
      </w:r>
      <w:r>
        <w:t xml:space="preserve"> à </w:t>
      </w:r>
      <w:r w:rsidR="00114F92">
        <w:t>côté</w:t>
      </w:r>
      <w:r>
        <w:t> » et « écran ».</w:t>
      </w:r>
      <w:r w:rsidR="007014E1">
        <w:t xml:space="preserve"> Les caractéristiques étant très différentes, le scr</w:t>
      </w:r>
      <w:r w:rsidR="00A9474D">
        <w:t>ipt</w:t>
      </w:r>
      <w:r w:rsidR="007014E1">
        <w:t xml:space="preserve"> doit être capable de classifier les mesures sans problème.</w:t>
      </w:r>
    </w:p>
    <w:p w:rsidR="00F80140" w:rsidRPr="00F80140" w:rsidRDefault="00731E31" w:rsidP="005722A4">
      <w:pPr>
        <w:pStyle w:val="Figure"/>
      </w:pPr>
      <w:bookmarkStart w:id="30" w:name="_Toc429242319"/>
      <w:r>
        <w:lastRenderedPageBreak/>
        <w:t>c</w:t>
      </w:r>
      <w:r w:rsidR="00F80140" w:rsidRPr="00F80140">
        <w:t>aractéristiques des différents types de champs magnétiques</w:t>
      </w:r>
      <w:bookmarkEnd w:id="30"/>
    </w:p>
    <w:p w:rsidR="00820997" w:rsidRDefault="0016190B" w:rsidP="00243932">
      <w:pPr>
        <w:pStyle w:val="Imagenew"/>
      </w:pPr>
      <w:r>
        <w:rPr>
          <w:noProof/>
        </w:rPr>
        <w:drawing>
          <wp:inline distT="0" distB="0" distL="0" distR="0" wp14:anchorId="083DC931" wp14:editId="455C0F01">
            <wp:extent cx="5619750" cy="3281362"/>
            <wp:effectExtent l="0" t="0" r="0" b="14605"/>
            <wp:docPr id="18" name="Graphique 18"/>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p w:rsidR="00F80140" w:rsidRDefault="00F80140" w:rsidP="00F80140">
      <w:pPr>
        <w:pStyle w:val="Source"/>
      </w:pPr>
      <w:r>
        <w:t>SASYAN Valentin</w:t>
      </w:r>
    </w:p>
    <w:p w:rsidR="00820997" w:rsidRDefault="009B126D" w:rsidP="009B5311">
      <w:pPr>
        <w:pStyle w:val="Texte"/>
      </w:pPr>
      <w:r>
        <w:t>Nous effectuons pour chaque type trois séries de mesures : une pour l’apprentissage et deux pour la classification.</w:t>
      </w:r>
    </w:p>
    <w:p w:rsidR="00122A15" w:rsidRDefault="00731E31" w:rsidP="005722A4">
      <w:pPr>
        <w:pStyle w:val="Figure"/>
      </w:pPr>
      <w:bookmarkStart w:id="31" w:name="_Toc429242320"/>
      <w:r>
        <w:t>mesures et résultats</w:t>
      </w:r>
      <w:bookmarkEnd w:id="31"/>
    </w:p>
    <w:tbl>
      <w:tblPr>
        <w:tblStyle w:val="Grilledutableau"/>
        <w:tblW w:w="0" w:type="auto"/>
        <w:jc w:val="center"/>
        <w:tblLayout w:type="fixed"/>
        <w:tblLook w:val="04A0" w:firstRow="1" w:lastRow="0" w:firstColumn="1" w:lastColumn="0" w:noHBand="0" w:noVBand="1"/>
      </w:tblPr>
      <w:tblGrid>
        <w:gridCol w:w="709"/>
        <w:gridCol w:w="851"/>
        <w:gridCol w:w="1417"/>
        <w:gridCol w:w="1701"/>
        <w:gridCol w:w="851"/>
        <w:gridCol w:w="850"/>
        <w:gridCol w:w="851"/>
        <w:gridCol w:w="1417"/>
      </w:tblGrid>
      <w:tr w:rsidR="008047C7" w:rsidTr="001146A8">
        <w:trPr>
          <w:trHeight w:val="504"/>
          <w:jc w:val="center"/>
        </w:trPr>
        <w:tc>
          <w:tcPr>
            <w:tcW w:w="709" w:type="dxa"/>
            <w:vMerge w:val="restart"/>
            <w:vAlign w:val="center"/>
          </w:tcPr>
          <w:p w:rsidR="008047C7" w:rsidRDefault="008047C7" w:rsidP="008047C7">
            <w:pPr>
              <w:pStyle w:val="Texte"/>
              <w:spacing w:after="0" w:line="240" w:lineRule="auto"/>
              <w:jc w:val="center"/>
            </w:pPr>
            <w:r>
              <w:t>Type</w:t>
            </w:r>
          </w:p>
        </w:tc>
        <w:tc>
          <w:tcPr>
            <w:tcW w:w="851" w:type="dxa"/>
            <w:vMerge w:val="restart"/>
            <w:vAlign w:val="center"/>
          </w:tcPr>
          <w:p w:rsidR="008047C7" w:rsidRDefault="00B313A5" w:rsidP="008047C7">
            <w:pPr>
              <w:pStyle w:val="Texte"/>
              <w:spacing w:after="0" w:line="240" w:lineRule="auto"/>
              <w:jc w:val="center"/>
            </w:pPr>
            <w:r>
              <w:t>Séri</w:t>
            </w:r>
            <w:r w:rsidR="001146A8">
              <w:t>e</w:t>
            </w:r>
          </w:p>
        </w:tc>
        <w:tc>
          <w:tcPr>
            <w:tcW w:w="1417" w:type="dxa"/>
            <w:vMerge w:val="restart"/>
            <w:vAlign w:val="center"/>
          </w:tcPr>
          <w:p w:rsidR="008047C7" w:rsidRDefault="008047C7" w:rsidP="008047C7">
            <w:pPr>
              <w:pStyle w:val="Texte"/>
              <w:spacing w:after="0" w:line="240" w:lineRule="auto"/>
              <w:jc w:val="center"/>
            </w:pPr>
            <w:r>
              <w:t>Nb mesures</w:t>
            </w:r>
          </w:p>
        </w:tc>
        <w:tc>
          <w:tcPr>
            <w:tcW w:w="1701" w:type="dxa"/>
            <w:vMerge w:val="restart"/>
            <w:tcBorders>
              <w:right w:val="double" w:sz="4" w:space="0" w:color="auto"/>
            </w:tcBorders>
            <w:vAlign w:val="center"/>
          </w:tcPr>
          <w:p w:rsidR="008047C7" w:rsidRDefault="008047C7" w:rsidP="008047C7">
            <w:pPr>
              <w:pStyle w:val="Texte"/>
              <w:spacing w:after="0" w:line="240" w:lineRule="auto"/>
              <w:jc w:val="center"/>
            </w:pPr>
            <w:r>
              <w:t>Utilisation</w:t>
            </w:r>
          </w:p>
        </w:tc>
        <w:tc>
          <w:tcPr>
            <w:tcW w:w="2552" w:type="dxa"/>
            <w:gridSpan w:val="3"/>
            <w:tcBorders>
              <w:left w:val="double" w:sz="4" w:space="0" w:color="auto"/>
              <w:right w:val="double" w:sz="4" w:space="0" w:color="auto"/>
            </w:tcBorders>
            <w:vAlign w:val="center"/>
          </w:tcPr>
          <w:p w:rsidR="008047C7" w:rsidRDefault="008047C7" w:rsidP="008047C7">
            <w:pPr>
              <w:pStyle w:val="Texte"/>
              <w:spacing w:after="0" w:line="240" w:lineRule="auto"/>
              <w:jc w:val="center"/>
            </w:pPr>
            <w:r>
              <w:t>Classification</w:t>
            </w:r>
          </w:p>
        </w:tc>
        <w:tc>
          <w:tcPr>
            <w:tcW w:w="1417" w:type="dxa"/>
            <w:tcBorders>
              <w:left w:val="double" w:sz="4" w:space="0" w:color="auto"/>
            </w:tcBorders>
            <w:vAlign w:val="center"/>
          </w:tcPr>
          <w:p w:rsidR="008047C7" w:rsidRDefault="008047C7" w:rsidP="008047C7">
            <w:pPr>
              <w:pStyle w:val="Texte"/>
              <w:spacing w:after="0" w:line="240" w:lineRule="auto"/>
              <w:jc w:val="center"/>
            </w:pPr>
            <w:r>
              <w:t>Compilation</w:t>
            </w:r>
          </w:p>
        </w:tc>
      </w:tr>
      <w:tr w:rsidR="001146A8" w:rsidTr="001146A8">
        <w:trPr>
          <w:jc w:val="center"/>
        </w:trPr>
        <w:tc>
          <w:tcPr>
            <w:tcW w:w="709" w:type="dxa"/>
            <w:vMerge/>
            <w:vAlign w:val="center"/>
          </w:tcPr>
          <w:p w:rsidR="008047C7" w:rsidRDefault="008047C7" w:rsidP="008047C7">
            <w:pPr>
              <w:pStyle w:val="Texte"/>
              <w:spacing w:after="0" w:line="240" w:lineRule="auto"/>
              <w:jc w:val="center"/>
            </w:pPr>
          </w:p>
        </w:tc>
        <w:tc>
          <w:tcPr>
            <w:tcW w:w="851" w:type="dxa"/>
            <w:vMerge/>
            <w:vAlign w:val="center"/>
          </w:tcPr>
          <w:p w:rsidR="008047C7" w:rsidRDefault="008047C7" w:rsidP="008047C7">
            <w:pPr>
              <w:pStyle w:val="Texte"/>
              <w:spacing w:after="0" w:line="240" w:lineRule="auto"/>
              <w:jc w:val="center"/>
            </w:pPr>
          </w:p>
        </w:tc>
        <w:tc>
          <w:tcPr>
            <w:tcW w:w="1417" w:type="dxa"/>
            <w:vMerge/>
            <w:vAlign w:val="center"/>
          </w:tcPr>
          <w:p w:rsidR="008047C7" w:rsidRDefault="008047C7" w:rsidP="008047C7">
            <w:pPr>
              <w:pStyle w:val="Texte"/>
              <w:spacing w:after="0" w:line="240" w:lineRule="auto"/>
              <w:jc w:val="center"/>
            </w:pPr>
          </w:p>
        </w:tc>
        <w:tc>
          <w:tcPr>
            <w:tcW w:w="1701" w:type="dxa"/>
            <w:vMerge/>
            <w:tcBorders>
              <w:right w:val="double" w:sz="4" w:space="0" w:color="auto"/>
            </w:tcBorders>
            <w:vAlign w:val="center"/>
          </w:tcPr>
          <w:p w:rsidR="008047C7" w:rsidRDefault="008047C7" w:rsidP="008047C7">
            <w:pPr>
              <w:pStyle w:val="Texte"/>
              <w:spacing w:after="0" w:line="240" w:lineRule="auto"/>
              <w:jc w:val="center"/>
            </w:pPr>
          </w:p>
        </w:tc>
        <w:tc>
          <w:tcPr>
            <w:tcW w:w="851" w:type="dxa"/>
            <w:tcBorders>
              <w:left w:val="double" w:sz="4" w:space="0" w:color="auto"/>
            </w:tcBorders>
            <w:vAlign w:val="center"/>
          </w:tcPr>
          <w:p w:rsidR="008047C7" w:rsidRDefault="008047C7" w:rsidP="008047C7">
            <w:pPr>
              <w:pStyle w:val="Texte"/>
              <w:spacing w:after="0" w:line="240" w:lineRule="auto"/>
              <w:jc w:val="center"/>
            </w:pPr>
            <w:r>
              <w:t>1</w:t>
            </w:r>
          </w:p>
        </w:tc>
        <w:tc>
          <w:tcPr>
            <w:tcW w:w="850" w:type="dxa"/>
            <w:vAlign w:val="center"/>
          </w:tcPr>
          <w:p w:rsidR="008047C7" w:rsidRDefault="008047C7" w:rsidP="008047C7">
            <w:pPr>
              <w:pStyle w:val="Texte"/>
              <w:spacing w:after="0" w:line="240" w:lineRule="auto"/>
              <w:jc w:val="center"/>
            </w:pPr>
            <w:r>
              <w:t>2</w:t>
            </w:r>
          </w:p>
        </w:tc>
        <w:tc>
          <w:tcPr>
            <w:tcW w:w="851" w:type="dxa"/>
            <w:tcBorders>
              <w:right w:val="double" w:sz="4" w:space="0" w:color="auto"/>
            </w:tcBorders>
            <w:vAlign w:val="center"/>
          </w:tcPr>
          <w:p w:rsidR="008047C7" w:rsidRDefault="008047C7" w:rsidP="008047C7">
            <w:pPr>
              <w:pStyle w:val="Texte"/>
              <w:spacing w:after="0" w:line="240" w:lineRule="auto"/>
              <w:jc w:val="center"/>
            </w:pPr>
            <w:r>
              <w:t>3</w:t>
            </w:r>
          </w:p>
        </w:tc>
        <w:tc>
          <w:tcPr>
            <w:tcW w:w="1417" w:type="dxa"/>
            <w:tcBorders>
              <w:left w:val="double" w:sz="4" w:space="0" w:color="auto"/>
            </w:tcBorders>
            <w:vAlign w:val="center"/>
          </w:tcPr>
          <w:p w:rsidR="008047C7" w:rsidRDefault="008047C7" w:rsidP="008047C7">
            <w:pPr>
              <w:pStyle w:val="Texte"/>
              <w:spacing w:after="0" w:line="240" w:lineRule="auto"/>
              <w:jc w:val="center"/>
            </w:pPr>
          </w:p>
        </w:tc>
      </w:tr>
      <w:tr w:rsidR="008047C7" w:rsidTr="001146A8">
        <w:trPr>
          <w:jc w:val="center"/>
        </w:trPr>
        <w:tc>
          <w:tcPr>
            <w:tcW w:w="709" w:type="dxa"/>
            <w:vMerge w:val="restart"/>
            <w:vAlign w:val="center"/>
          </w:tcPr>
          <w:p w:rsidR="008047C7" w:rsidRDefault="008047C7" w:rsidP="008047C7">
            <w:pPr>
              <w:pStyle w:val="Texte"/>
              <w:spacing w:after="0" w:line="240" w:lineRule="auto"/>
              <w:jc w:val="center"/>
            </w:pPr>
            <w:r>
              <w:t>1</w:t>
            </w:r>
          </w:p>
        </w:tc>
        <w:tc>
          <w:tcPr>
            <w:tcW w:w="851" w:type="dxa"/>
            <w:vAlign w:val="center"/>
          </w:tcPr>
          <w:p w:rsidR="008047C7" w:rsidRDefault="008047C7" w:rsidP="008047C7">
            <w:pPr>
              <w:pStyle w:val="Texte"/>
              <w:spacing w:after="0" w:line="240" w:lineRule="auto"/>
              <w:jc w:val="center"/>
            </w:pPr>
            <w:r>
              <w:t>1</w:t>
            </w:r>
          </w:p>
        </w:tc>
        <w:tc>
          <w:tcPr>
            <w:tcW w:w="1417" w:type="dxa"/>
            <w:vAlign w:val="center"/>
          </w:tcPr>
          <w:p w:rsidR="008047C7" w:rsidRDefault="008047C7" w:rsidP="008047C7">
            <w:pPr>
              <w:pStyle w:val="Texte"/>
              <w:spacing w:after="0" w:line="240" w:lineRule="auto"/>
              <w:jc w:val="center"/>
            </w:pPr>
            <w:r>
              <w:t>4</w:t>
            </w:r>
          </w:p>
        </w:tc>
        <w:tc>
          <w:tcPr>
            <w:tcW w:w="1701" w:type="dxa"/>
            <w:tcBorders>
              <w:right w:val="double" w:sz="4" w:space="0" w:color="auto"/>
            </w:tcBorders>
            <w:vAlign w:val="center"/>
          </w:tcPr>
          <w:p w:rsidR="008047C7" w:rsidRDefault="008047C7" w:rsidP="008047C7">
            <w:pPr>
              <w:pStyle w:val="Texte"/>
              <w:spacing w:after="0" w:line="240" w:lineRule="auto"/>
              <w:jc w:val="center"/>
            </w:pPr>
            <w:r>
              <w:t>Apprentissage</w:t>
            </w:r>
          </w:p>
        </w:tc>
        <w:tc>
          <w:tcPr>
            <w:tcW w:w="851" w:type="dxa"/>
            <w:tcBorders>
              <w:left w:val="double" w:sz="4" w:space="0" w:color="auto"/>
            </w:tcBorders>
            <w:vAlign w:val="center"/>
          </w:tcPr>
          <w:p w:rsidR="008047C7" w:rsidRDefault="008047C7" w:rsidP="008047C7">
            <w:pPr>
              <w:pStyle w:val="Texte"/>
              <w:spacing w:after="0" w:line="240" w:lineRule="auto"/>
              <w:jc w:val="center"/>
            </w:pPr>
          </w:p>
        </w:tc>
        <w:tc>
          <w:tcPr>
            <w:tcW w:w="850" w:type="dxa"/>
            <w:vAlign w:val="center"/>
          </w:tcPr>
          <w:p w:rsidR="008047C7" w:rsidRDefault="008047C7" w:rsidP="008047C7">
            <w:pPr>
              <w:pStyle w:val="Texte"/>
              <w:spacing w:after="0" w:line="240" w:lineRule="auto"/>
              <w:jc w:val="center"/>
            </w:pPr>
          </w:p>
        </w:tc>
        <w:tc>
          <w:tcPr>
            <w:tcW w:w="851" w:type="dxa"/>
            <w:tcBorders>
              <w:right w:val="double" w:sz="4" w:space="0" w:color="auto"/>
            </w:tcBorders>
            <w:vAlign w:val="center"/>
          </w:tcPr>
          <w:p w:rsidR="008047C7" w:rsidRDefault="008047C7" w:rsidP="008047C7">
            <w:pPr>
              <w:pStyle w:val="Texte"/>
              <w:spacing w:after="0" w:line="240" w:lineRule="auto"/>
              <w:jc w:val="center"/>
            </w:pPr>
          </w:p>
        </w:tc>
        <w:tc>
          <w:tcPr>
            <w:tcW w:w="1417" w:type="dxa"/>
            <w:tcBorders>
              <w:left w:val="double" w:sz="4" w:space="0" w:color="auto"/>
            </w:tcBorders>
            <w:vAlign w:val="center"/>
          </w:tcPr>
          <w:p w:rsidR="008047C7" w:rsidRDefault="008047C7" w:rsidP="008047C7">
            <w:pPr>
              <w:pStyle w:val="Texte"/>
              <w:spacing w:after="0" w:line="240" w:lineRule="auto"/>
              <w:jc w:val="center"/>
            </w:pPr>
          </w:p>
        </w:tc>
      </w:tr>
      <w:tr w:rsidR="008047C7" w:rsidTr="001146A8">
        <w:trPr>
          <w:jc w:val="center"/>
        </w:trPr>
        <w:tc>
          <w:tcPr>
            <w:tcW w:w="709" w:type="dxa"/>
            <w:vMerge/>
            <w:vAlign w:val="center"/>
          </w:tcPr>
          <w:p w:rsidR="008047C7" w:rsidRDefault="008047C7" w:rsidP="008047C7">
            <w:pPr>
              <w:pStyle w:val="Texte"/>
              <w:spacing w:after="0" w:line="240" w:lineRule="auto"/>
              <w:jc w:val="center"/>
            </w:pPr>
          </w:p>
        </w:tc>
        <w:tc>
          <w:tcPr>
            <w:tcW w:w="851" w:type="dxa"/>
            <w:vAlign w:val="center"/>
          </w:tcPr>
          <w:p w:rsidR="008047C7" w:rsidRDefault="008047C7" w:rsidP="008047C7">
            <w:pPr>
              <w:pStyle w:val="Texte"/>
              <w:spacing w:after="0" w:line="240" w:lineRule="auto"/>
              <w:jc w:val="center"/>
            </w:pPr>
            <w:r>
              <w:t>2</w:t>
            </w:r>
          </w:p>
        </w:tc>
        <w:tc>
          <w:tcPr>
            <w:tcW w:w="1417" w:type="dxa"/>
            <w:vAlign w:val="center"/>
          </w:tcPr>
          <w:p w:rsidR="008047C7" w:rsidRDefault="008047C7" w:rsidP="008047C7">
            <w:pPr>
              <w:pStyle w:val="Texte"/>
              <w:spacing w:after="0" w:line="240" w:lineRule="auto"/>
              <w:jc w:val="center"/>
            </w:pPr>
            <w:r>
              <w:t>4</w:t>
            </w:r>
          </w:p>
        </w:tc>
        <w:tc>
          <w:tcPr>
            <w:tcW w:w="1701" w:type="dxa"/>
            <w:tcBorders>
              <w:right w:val="double" w:sz="4" w:space="0" w:color="auto"/>
            </w:tcBorders>
            <w:vAlign w:val="center"/>
          </w:tcPr>
          <w:p w:rsidR="008047C7" w:rsidRDefault="008047C7" w:rsidP="008047C7">
            <w:pPr>
              <w:pStyle w:val="Texte"/>
              <w:spacing w:after="0" w:line="240" w:lineRule="auto"/>
              <w:jc w:val="center"/>
            </w:pPr>
            <w:r>
              <w:t>Classification</w:t>
            </w:r>
          </w:p>
        </w:tc>
        <w:tc>
          <w:tcPr>
            <w:tcW w:w="851" w:type="dxa"/>
            <w:tcBorders>
              <w:left w:val="double" w:sz="4" w:space="0" w:color="auto"/>
            </w:tcBorders>
            <w:vAlign w:val="center"/>
          </w:tcPr>
          <w:p w:rsidR="008047C7" w:rsidRDefault="008047C7" w:rsidP="008047C7">
            <w:pPr>
              <w:pStyle w:val="Texte"/>
              <w:spacing w:after="0" w:line="240" w:lineRule="auto"/>
              <w:jc w:val="center"/>
            </w:pPr>
            <w:r>
              <w:t>4</w:t>
            </w:r>
          </w:p>
        </w:tc>
        <w:tc>
          <w:tcPr>
            <w:tcW w:w="850" w:type="dxa"/>
            <w:vAlign w:val="center"/>
          </w:tcPr>
          <w:p w:rsidR="008047C7" w:rsidRDefault="008047C7" w:rsidP="008047C7">
            <w:pPr>
              <w:pStyle w:val="Texte"/>
              <w:spacing w:after="0" w:line="240" w:lineRule="auto"/>
              <w:jc w:val="center"/>
            </w:pPr>
          </w:p>
        </w:tc>
        <w:tc>
          <w:tcPr>
            <w:tcW w:w="851" w:type="dxa"/>
            <w:tcBorders>
              <w:right w:val="double" w:sz="4" w:space="0" w:color="auto"/>
            </w:tcBorders>
            <w:vAlign w:val="center"/>
          </w:tcPr>
          <w:p w:rsidR="008047C7" w:rsidRDefault="008047C7" w:rsidP="008047C7">
            <w:pPr>
              <w:pStyle w:val="Texte"/>
              <w:spacing w:after="0" w:line="240" w:lineRule="auto"/>
              <w:jc w:val="center"/>
            </w:pPr>
          </w:p>
        </w:tc>
        <w:tc>
          <w:tcPr>
            <w:tcW w:w="1417" w:type="dxa"/>
            <w:tcBorders>
              <w:left w:val="double" w:sz="4" w:space="0" w:color="auto"/>
            </w:tcBorders>
            <w:vAlign w:val="center"/>
          </w:tcPr>
          <w:p w:rsidR="008047C7" w:rsidRDefault="008047C7" w:rsidP="008047C7">
            <w:pPr>
              <w:pStyle w:val="Texte"/>
              <w:spacing w:after="0" w:line="240" w:lineRule="auto"/>
              <w:jc w:val="center"/>
            </w:pPr>
            <w:r>
              <w:t>1</w:t>
            </w:r>
          </w:p>
        </w:tc>
      </w:tr>
      <w:tr w:rsidR="008047C7" w:rsidTr="001146A8">
        <w:trPr>
          <w:jc w:val="center"/>
        </w:trPr>
        <w:tc>
          <w:tcPr>
            <w:tcW w:w="709" w:type="dxa"/>
            <w:vMerge/>
            <w:vAlign w:val="center"/>
          </w:tcPr>
          <w:p w:rsidR="008047C7" w:rsidRDefault="008047C7" w:rsidP="008047C7">
            <w:pPr>
              <w:pStyle w:val="Texte"/>
              <w:spacing w:after="0" w:line="240" w:lineRule="auto"/>
              <w:jc w:val="center"/>
            </w:pPr>
          </w:p>
        </w:tc>
        <w:tc>
          <w:tcPr>
            <w:tcW w:w="851" w:type="dxa"/>
            <w:vAlign w:val="center"/>
          </w:tcPr>
          <w:p w:rsidR="008047C7" w:rsidRDefault="008047C7" w:rsidP="008047C7">
            <w:pPr>
              <w:pStyle w:val="Texte"/>
              <w:spacing w:after="0" w:line="240" w:lineRule="auto"/>
              <w:jc w:val="center"/>
            </w:pPr>
            <w:r>
              <w:t>3</w:t>
            </w:r>
          </w:p>
        </w:tc>
        <w:tc>
          <w:tcPr>
            <w:tcW w:w="1417" w:type="dxa"/>
            <w:vAlign w:val="center"/>
          </w:tcPr>
          <w:p w:rsidR="008047C7" w:rsidRDefault="008047C7" w:rsidP="008047C7">
            <w:pPr>
              <w:pStyle w:val="Texte"/>
              <w:spacing w:after="0" w:line="240" w:lineRule="auto"/>
              <w:jc w:val="center"/>
            </w:pPr>
            <w:r>
              <w:t>3</w:t>
            </w:r>
          </w:p>
        </w:tc>
        <w:tc>
          <w:tcPr>
            <w:tcW w:w="1701" w:type="dxa"/>
            <w:tcBorders>
              <w:right w:val="double" w:sz="4" w:space="0" w:color="auto"/>
            </w:tcBorders>
            <w:vAlign w:val="center"/>
          </w:tcPr>
          <w:p w:rsidR="008047C7" w:rsidRDefault="008047C7" w:rsidP="008047C7">
            <w:pPr>
              <w:pStyle w:val="Texte"/>
              <w:spacing w:after="0" w:line="240" w:lineRule="auto"/>
              <w:jc w:val="center"/>
            </w:pPr>
            <w:r>
              <w:t>Classification</w:t>
            </w:r>
          </w:p>
        </w:tc>
        <w:tc>
          <w:tcPr>
            <w:tcW w:w="851" w:type="dxa"/>
            <w:tcBorders>
              <w:left w:val="double" w:sz="4" w:space="0" w:color="auto"/>
            </w:tcBorders>
            <w:vAlign w:val="center"/>
          </w:tcPr>
          <w:p w:rsidR="008047C7" w:rsidRDefault="008047C7" w:rsidP="008047C7">
            <w:pPr>
              <w:pStyle w:val="Texte"/>
              <w:spacing w:after="0" w:line="240" w:lineRule="auto"/>
              <w:jc w:val="center"/>
            </w:pPr>
            <w:r>
              <w:t>3</w:t>
            </w:r>
          </w:p>
        </w:tc>
        <w:tc>
          <w:tcPr>
            <w:tcW w:w="850" w:type="dxa"/>
            <w:vAlign w:val="center"/>
          </w:tcPr>
          <w:p w:rsidR="008047C7" w:rsidRDefault="008047C7" w:rsidP="008047C7">
            <w:pPr>
              <w:pStyle w:val="Texte"/>
              <w:spacing w:after="0" w:line="240" w:lineRule="auto"/>
              <w:jc w:val="center"/>
            </w:pPr>
          </w:p>
        </w:tc>
        <w:tc>
          <w:tcPr>
            <w:tcW w:w="851" w:type="dxa"/>
            <w:tcBorders>
              <w:right w:val="double" w:sz="4" w:space="0" w:color="auto"/>
            </w:tcBorders>
            <w:vAlign w:val="center"/>
          </w:tcPr>
          <w:p w:rsidR="008047C7" w:rsidRDefault="008047C7" w:rsidP="008047C7">
            <w:pPr>
              <w:pStyle w:val="Texte"/>
              <w:spacing w:after="0" w:line="240" w:lineRule="auto"/>
              <w:jc w:val="center"/>
            </w:pPr>
          </w:p>
        </w:tc>
        <w:tc>
          <w:tcPr>
            <w:tcW w:w="1417" w:type="dxa"/>
            <w:tcBorders>
              <w:left w:val="double" w:sz="4" w:space="0" w:color="auto"/>
            </w:tcBorders>
            <w:vAlign w:val="center"/>
          </w:tcPr>
          <w:p w:rsidR="008047C7" w:rsidRDefault="008047C7" w:rsidP="008047C7">
            <w:pPr>
              <w:pStyle w:val="Texte"/>
              <w:spacing w:after="0" w:line="240" w:lineRule="auto"/>
              <w:jc w:val="center"/>
            </w:pPr>
            <w:r>
              <w:t>1</w:t>
            </w:r>
          </w:p>
        </w:tc>
      </w:tr>
      <w:tr w:rsidR="008047C7" w:rsidTr="001146A8">
        <w:trPr>
          <w:jc w:val="center"/>
        </w:trPr>
        <w:tc>
          <w:tcPr>
            <w:tcW w:w="709" w:type="dxa"/>
            <w:vMerge w:val="restart"/>
            <w:vAlign w:val="center"/>
          </w:tcPr>
          <w:p w:rsidR="008047C7" w:rsidRDefault="008047C7" w:rsidP="008047C7">
            <w:pPr>
              <w:pStyle w:val="Texte"/>
              <w:spacing w:after="0" w:line="240" w:lineRule="auto"/>
              <w:jc w:val="center"/>
            </w:pPr>
            <w:r>
              <w:t>2</w:t>
            </w:r>
          </w:p>
        </w:tc>
        <w:tc>
          <w:tcPr>
            <w:tcW w:w="851" w:type="dxa"/>
            <w:vAlign w:val="center"/>
          </w:tcPr>
          <w:p w:rsidR="008047C7" w:rsidRDefault="008047C7" w:rsidP="008047C7">
            <w:pPr>
              <w:pStyle w:val="Texte"/>
              <w:spacing w:after="0" w:line="240" w:lineRule="auto"/>
              <w:jc w:val="center"/>
            </w:pPr>
            <w:r>
              <w:t>11</w:t>
            </w:r>
          </w:p>
        </w:tc>
        <w:tc>
          <w:tcPr>
            <w:tcW w:w="1417" w:type="dxa"/>
            <w:vAlign w:val="center"/>
          </w:tcPr>
          <w:p w:rsidR="008047C7" w:rsidRDefault="008047C7" w:rsidP="008047C7">
            <w:pPr>
              <w:pStyle w:val="Texte"/>
              <w:spacing w:after="0" w:line="240" w:lineRule="auto"/>
              <w:jc w:val="center"/>
            </w:pPr>
            <w:r>
              <w:t>4</w:t>
            </w:r>
          </w:p>
        </w:tc>
        <w:tc>
          <w:tcPr>
            <w:tcW w:w="1701" w:type="dxa"/>
            <w:tcBorders>
              <w:right w:val="double" w:sz="4" w:space="0" w:color="auto"/>
            </w:tcBorders>
            <w:vAlign w:val="center"/>
          </w:tcPr>
          <w:p w:rsidR="008047C7" w:rsidRDefault="008047C7" w:rsidP="008047C7">
            <w:pPr>
              <w:pStyle w:val="Texte"/>
              <w:spacing w:after="0" w:line="240" w:lineRule="auto"/>
              <w:jc w:val="center"/>
            </w:pPr>
            <w:r>
              <w:t>Apprentissage</w:t>
            </w:r>
          </w:p>
        </w:tc>
        <w:tc>
          <w:tcPr>
            <w:tcW w:w="851" w:type="dxa"/>
            <w:tcBorders>
              <w:left w:val="double" w:sz="4" w:space="0" w:color="auto"/>
            </w:tcBorders>
            <w:vAlign w:val="center"/>
          </w:tcPr>
          <w:p w:rsidR="008047C7" w:rsidRDefault="008047C7" w:rsidP="008047C7">
            <w:pPr>
              <w:pStyle w:val="Texte"/>
              <w:spacing w:after="0" w:line="240" w:lineRule="auto"/>
              <w:jc w:val="center"/>
            </w:pPr>
          </w:p>
        </w:tc>
        <w:tc>
          <w:tcPr>
            <w:tcW w:w="850" w:type="dxa"/>
            <w:vAlign w:val="center"/>
          </w:tcPr>
          <w:p w:rsidR="008047C7" w:rsidRDefault="008047C7" w:rsidP="008047C7">
            <w:pPr>
              <w:pStyle w:val="Texte"/>
              <w:spacing w:after="0" w:line="240" w:lineRule="auto"/>
              <w:jc w:val="center"/>
            </w:pPr>
          </w:p>
        </w:tc>
        <w:tc>
          <w:tcPr>
            <w:tcW w:w="851" w:type="dxa"/>
            <w:tcBorders>
              <w:right w:val="double" w:sz="4" w:space="0" w:color="auto"/>
            </w:tcBorders>
            <w:vAlign w:val="center"/>
          </w:tcPr>
          <w:p w:rsidR="008047C7" w:rsidRDefault="008047C7" w:rsidP="008047C7">
            <w:pPr>
              <w:pStyle w:val="Texte"/>
              <w:spacing w:after="0" w:line="240" w:lineRule="auto"/>
              <w:jc w:val="center"/>
            </w:pPr>
          </w:p>
        </w:tc>
        <w:tc>
          <w:tcPr>
            <w:tcW w:w="1417" w:type="dxa"/>
            <w:tcBorders>
              <w:left w:val="double" w:sz="4" w:space="0" w:color="auto"/>
            </w:tcBorders>
            <w:vAlign w:val="center"/>
          </w:tcPr>
          <w:p w:rsidR="008047C7" w:rsidRDefault="008047C7" w:rsidP="008047C7">
            <w:pPr>
              <w:pStyle w:val="Texte"/>
              <w:spacing w:after="0" w:line="240" w:lineRule="auto"/>
              <w:jc w:val="center"/>
            </w:pPr>
          </w:p>
        </w:tc>
      </w:tr>
      <w:tr w:rsidR="008047C7" w:rsidTr="001146A8">
        <w:trPr>
          <w:jc w:val="center"/>
        </w:trPr>
        <w:tc>
          <w:tcPr>
            <w:tcW w:w="709" w:type="dxa"/>
            <w:vMerge/>
            <w:vAlign w:val="center"/>
          </w:tcPr>
          <w:p w:rsidR="008047C7" w:rsidRDefault="008047C7" w:rsidP="008047C7">
            <w:pPr>
              <w:pStyle w:val="Texte"/>
              <w:spacing w:after="0" w:line="240" w:lineRule="auto"/>
              <w:jc w:val="center"/>
            </w:pPr>
          </w:p>
        </w:tc>
        <w:tc>
          <w:tcPr>
            <w:tcW w:w="851" w:type="dxa"/>
            <w:vAlign w:val="center"/>
          </w:tcPr>
          <w:p w:rsidR="008047C7" w:rsidRDefault="008047C7" w:rsidP="008047C7">
            <w:pPr>
              <w:pStyle w:val="Texte"/>
              <w:spacing w:after="0" w:line="240" w:lineRule="auto"/>
              <w:jc w:val="center"/>
            </w:pPr>
            <w:r>
              <w:t>12</w:t>
            </w:r>
          </w:p>
        </w:tc>
        <w:tc>
          <w:tcPr>
            <w:tcW w:w="1417" w:type="dxa"/>
            <w:vAlign w:val="center"/>
          </w:tcPr>
          <w:p w:rsidR="008047C7" w:rsidRDefault="008047C7" w:rsidP="008047C7">
            <w:pPr>
              <w:pStyle w:val="Texte"/>
              <w:spacing w:after="0" w:line="240" w:lineRule="auto"/>
              <w:jc w:val="center"/>
            </w:pPr>
            <w:r>
              <w:t>4</w:t>
            </w:r>
          </w:p>
        </w:tc>
        <w:tc>
          <w:tcPr>
            <w:tcW w:w="1701" w:type="dxa"/>
            <w:tcBorders>
              <w:right w:val="double" w:sz="4" w:space="0" w:color="auto"/>
            </w:tcBorders>
            <w:vAlign w:val="center"/>
          </w:tcPr>
          <w:p w:rsidR="008047C7" w:rsidRDefault="008047C7" w:rsidP="008047C7">
            <w:pPr>
              <w:pStyle w:val="Texte"/>
              <w:spacing w:after="0" w:line="240" w:lineRule="auto"/>
              <w:jc w:val="center"/>
            </w:pPr>
            <w:r>
              <w:t>Classification</w:t>
            </w:r>
          </w:p>
        </w:tc>
        <w:tc>
          <w:tcPr>
            <w:tcW w:w="851" w:type="dxa"/>
            <w:tcBorders>
              <w:left w:val="double" w:sz="4" w:space="0" w:color="auto"/>
            </w:tcBorders>
            <w:vAlign w:val="center"/>
          </w:tcPr>
          <w:p w:rsidR="008047C7" w:rsidRDefault="008047C7" w:rsidP="008047C7">
            <w:pPr>
              <w:pStyle w:val="Texte"/>
              <w:spacing w:after="0" w:line="240" w:lineRule="auto"/>
              <w:jc w:val="center"/>
            </w:pPr>
            <w:r>
              <w:t>1</w:t>
            </w:r>
          </w:p>
        </w:tc>
        <w:tc>
          <w:tcPr>
            <w:tcW w:w="850" w:type="dxa"/>
            <w:vAlign w:val="center"/>
          </w:tcPr>
          <w:p w:rsidR="008047C7" w:rsidRDefault="008047C7" w:rsidP="008047C7">
            <w:pPr>
              <w:pStyle w:val="Texte"/>
              <w:spacing w:after="0" w:line="240" w:lineRule="auto"/>
              <w:jc w:val="center"/>
            </w:pPr>
            <w:r>
              <w:t>3</w:t>
            </w:r>
          </w:p>
        </w:tc>
        <w:tc>
          <w:tcPr>
            <w:tcW w:w="851" w:type="dxa"/>
            <w:tcBorders>
              <w:right w:val="double" w:sz="4" w:space="0" w:color="auto"/>
            </w:tcBorders>
            <w:vAlign w:val="center"/>
          </w:tcPr>
          <w:p w:rsidR="008047C7" w:rsidRDefault="008047C7" w:rsidP="008047C7">
            <w:pPr>
              <w:pStyle w:val="Texte"/>
              <w:spacing w:after="0" w:line="240" w:lineRule="auto"/>
              <w:jc w:val="center"/>
            </w:pPr>
          </w:p>
        </w:tc>
        <w:tc>
          <w:tcPr>
            <w:tcW w:w="1417" w:type="dxa"/>
            <w:tcBorders>
              <w:left w:val="double" w:sz="4" w:space="0" w:color="auto"/>
            </w:tcBorders>
            <w:vAlign w:val="center"/>
          </w:tcPr>
          <w:p w:rsidR="008047C7" w:rsidRDefault="008047C7" w:rsidP="008047C7">
            <w:pPr>
              <w:pStyle w:val="Texte"/>
              <w:spacing w:after="0" w:line="240" w:lineRule="auto"/>
              <w:jc w:val="center"/>
            </w:pPr>
            <w:r>
              <w:t>2</w:t>
            </w:r>
          </w:p>
        </w:tc>
      </w:tr>
      <w:tr w:rsidR="008047C7" w:rsidTr="001146A8">
        <w:trPr>
          <w:jc w:val="center"/>
        </w:trPr>
        <w:tc>
          <w:tcPr>
            <w:tcW w:w="709" w:type="dxa"/>
            <w:vMerge/>
            <w:vAlign w:val="center"/>
          </w:tcPr>
          <w:p w:rsidR="008047C7" w:rsidRDefault="008047C7" w:rsidP="008047C7">
            <w:pPr>
              <w:pStyle w:val="Texte"/>
              <w:spacing w:after="0" w:line="240" w:lineRule="auto"/>
              <w:jc w:val="center"/>
            </w:pPr>
          </w:p>
        </w:tc>
        <w:tc>
          <w:tcPr>
            <w:tcW w:w="851" w:type="dxa"/>
            <w:vAlign w:val="center"/>
          </w:tcPr>
          <w:p w:rsidR="008047C7" w:rsidRDefault="008047C7" w:rsidP="008047C7">
            <w:pPr>
              <w:pStyle w:val="Texte"/>
              <w:spacing w:after="0" w:line="240" w:lineRule="auto"/>
              <w:jc w:val="center"/>
            </w:pPr>
            <w:r>
              <w:t>13</w:t>
            </w:r>
          </w:p>
        </w:tc>
        <w:tc>
          <w:tcPr>
            <w:tcW w:w="1417" w:type="dxa"/>
            <w:vAlign w:val="center"/>
          </w:tcPr>
          <w:p w:rsidR="008047C7" w:rsidRDefault="008047C7" w:rsidP="008047C7">
            <w:pPr>
              <w:pStyle w:val="Texte"/>
              <w:spacing w:after="0" w:line="240" w:lineRule="auto"/>
              <w:jc w:val="center"/>
            </w:pPr>
            <w:r>
              <w:t>4</w:t>
            </w:r>
          </w:p>
        </w:tc>
        <w:tc>
          <w:tcPr>
            <w:tcW w:w="1701" w:type="dxa"/>
            <w:tcBorders>
              <w:right w:val="double" w:sz="4" w:space="0" w:color="auto"/>
            </w:tcBorders>
            <w:vAlign w:val="center"/>
          </w:tcPr>
          <w:p w:rsidR="008047C7" w:rsidRDefault="008047C7" w:rsidP="008047C7">
            <w:pPr>
              <w:pStyle w:val="Texte"/>
              <w:spacing w:after="0" w:line="240" w:lineRule="auto"/>
              <w:jc w:val="center"/>
            </w:pPr>
            <w:r>
              <w:t>Classification</w:t>
            </w:r>
          </w:p>
        </w:tc>
        <w:tc>
          <w:tcPr>
            <w:tcW w:w="851" w:type="dxa"/>
            <w:tcBorders>
              <w:left w:val="double" w:sz="4" w:space="0" w:color="auto"/>
            </w:tcBorders>
            <w:vAlign w:val="center"/>
          </w:tcPr>
          <w:p w:rsidR="008047C7" w:rsidRDefault="008047C7" w:rsidP="008047C7">
            <w:pPr>
              <w:pStyle w:val="Texte"/>
              <w:spacing w:after="0" w:line="240" w:lineRule="auto"/>
              <w:jc w:val="center"/>
            </w:pPr>
          </w:p>
        </w:tc>
        <w:tc>
          <w:tcPr>
            <w:tcW w:w="850" w:type="dxa"/>
            <w:vAlign w:val="center"/>
          </w:tcPr>
          <w:p w:rsidR="008047C7" w:rsidRDefault="008047C7" w:rsidP="008047C7">
            <w:pPr>
              <w:pStyle w:val="Texte"/>
              <w:spacing w:after="0" w:line="240" w:lineRule="auto"/>
              <w:jc w:val="center"/>
            </w:pPr>
            <w:r>
              <w:t>4</w:t>
            </w:r>
          </w:p>
        </w:tc>
        <w:tc>
          <w:tcPr>
            <w:tcW w:w="851" w:type="dxa"/>
            <w:tcBorders>
              <w:right w:val="double" w:sz="4" w:space="0" w:color="auto"/>
            </w:tcBorders>
            <w:vAlign w:val="center"/>
          </w:tcPr>
          <w:p w:rsidR="008047C7" w:rsidRDefault="008047C7" w:rsidP="008047C7">
            <w:pPr>
              <w:pStyle w:val="Texte"/>
              <w:spacing w:after="0" w:line="240" w:lineRule="auto"/>
              <w:jc w:val="center"/>
            </w:pPr>
          </w:p>
        </w:tc>
        <w:tc>
          <w:tcPr>
            <w:tcW w:w="1417" w:type="dxa"/>
            <w:tcBorders>
              <w:left w:val="double" w:sz="4" w:space="0" w:color="auto"/>
            </w:tcBorders>
            <w:vAlign w:val="center"/>
          </w:tcPr>
          <w:p w:rsidR="008047C7" w:rsidRDefault="008047C7" w:rsidP="008047C7">
            <w:pPr>
              <w:pStyle w:val="Texte"/>
              <w:spacing w:after="0" w:line="240" w:lineRule="auto"/>
              <w:jc w:val="center"/>
            </w:pPr>
            <w:r>
              <w:t>2</w:t>
            </w:r>
          </w:p>
        </w:tc>
      </w:tr>
      <w:tr w:rsidR="008047C7" w:rsidTr="001146A8">
        <w:trPr>
          <w:jc w:val="center"/>
        </w:trPr>
        <w:tc>
          <w:tcPr>
            <w:tcW w:w="709" w:type="dxa"/>
            <w:vMerge w:val="restart"/>
            <w:vAlign w:val="center"/>
          </w:tcPr>
          <w:p w:rsidR="008047C7" w:rsidRDefault="008047C7" w:rsidP="008047C7">
            <w:pPr>
              <w:pStyle w:val="Texte"/>
              <w:spacing w:after="0" w:line="240" w:lineRule="auto"/>
              <w:jc w:val="center"/>
            </w:pPr>
            <w:r>
              <w:t>3</w:t>
            </w:r>
          </w:p>
        </w:tc>
        <w:tc>
          <w:tcPr>
            <w:tcW w:w="851" w:type="dxa"/>
            <w:vAlign w:val="center"/>
          </w:tcPr>
          <w:p w:rsidR="008047C7" w:rsidRDefault="008047C7" w:rsidP="008047C7">
            <w:pPr>
              <w:pStyle w:val="Texte"/>
              <w:spacing w:after="0" w:line="240" w:lineRule="auto"/>
              <w:jc w:val="center"/>
            </w:pPr>
            <w:r>
              <w:t>21</w:t>
            </w:r>
          </w:p>
        </w:tc>
        <w:tc>
          <w:tcPr>
            <w:tcW w:w="1417" w:type="dxa"/>
            <w:vAlign w:val="center"/>
          </w:tcPr>
          <w:p w:rsidR="008047C7" w:rsidRDefault="008047C7" w:rsidP="008047C7">
            <w:pPr>
              <w:pStyle w:val="Texte"/>
              <w:spacing w:after="0" w:line="240" w:lineRule="auto"/>
              <w:jc w:val="center"/>
            </w:pPr>
            <w:r>
              <w:t>7</w:t>
            </w:r>
          </w:p>
        </w:tc>
        <w:tc>
          <w:tcPr>
            <w:tcW w:w="1701" w:type="dxa"/>
            <w:tcBorders>
              <w:right w:val="double" w:sz="4" w:space="0" w:color="auto"/>
            </w:tcBorders>
            <w:vAlign w:val="center"/>
          </w:tcPr>
          <w:p w:rsidR="008047C7" w:rsidRDefault="008047C7" w:rsidP="008047C7">
            <w:pPr>
              <w:pStyle w:val="Texte"/>
              <w:spacing w:after="0" w:line="240" w:lineRule="auto"/>
              <w:jc w:val="center"/>
            </w:pPr>
            <w:r>
              <w:t>Apprentissage</w:t>
            </w:r>
          </w:p>
        </w:tc>
        <w:tc>
          <w:tcPr>
            <w:tcW w:w="851" w:type="dxa"/>
            <w:tcBorders>
              <w:left w:val="double" w:sz="4" w:space="0" w:color="auto"/>
            </w:tcBorders>
            <w:vAlign w:val="center"/>
          </w:tcPr>
          <w:p w:rsidR="008047C7" w:rsidRDefault="008047C7" w:rsidP="008047C7">
            <w:pPr>
              <w:pStyle w:val="Texte"/>
              <w:spacing w:after="0" w:line="240" w:lineRule="auto"/>
              <w:jc w:val="center"/>
            </w:pPr>
          </w:p>
        </w:tc>
        <w:tc>
          <w:tcPr>
            <w:tcW w:w="850" w:type="dxa"/>
            <w:vAlign w:val="center"/>
          </w:tcPr>
          <w:p w:rsidR="008047C7" w:rsidRDefault="008047C7" w:rsidP="008047C7">
            <w:pPr>
              <w:pStyle w:val="Texte"/>
              <w:spacing w:after="0" w:line="240" w:lineRule="auto"/>
              <w:jc w:val="center"/>
            </w:pPr>
          </w:p>
        </w:tc>
        <w:tc>
          <w:tcPr>
            <w:tcW w:w="851" w:type="dxa"/>
            <w:tcBorders>
              <w:right w:val="double" w:sz="4" w:space="0" w:color="auto"/>
            </w:tcBorders>
            <w:vAlign w:val="center"/>
          </w:tcPr>
          <w:p w:rsidR="008047C7" w:rsidRDefault="008047C7" w:rsidP="008047C7">
            <w:pPr>
              <w:pStyle w:val="Texte"/>
              <w:spacing w:after="0" w:line="240" w:lineRule="auto"/>
              <w:jc w:val="center"/>
            </w:pPr>
          </w:p>
        </w:tc>
        <w:tc>
          <w:tcPr>
            <w:tcW w:w="1417" w:type="dxa"/>
            <w:tcBorders>
              <w:left w:val="double" w:sz="4" w:space="0" w:color="auto"/>
            </w:tcBorders>
            <w:vAlign w:val="center"/>
          </w:tcPr>
          <w:p w:rsidR="008047C7" w:rsidRDefault="008047C7" w:rsidP="008047C7">
            <w:pPr>
              <w:pStyle w:val="Texte"/>
              <w:spacing w:after="0" w:line="240" w:lineRule="auto"/>
              <w:jc w:val="center"/>
            </w:pPr>
          </w:p>
        </w:tc>
      </w:tr>
      <w:tr w:rsidR="008047C7" w:rsidTr="001146A8">
        <w:trPr>
          <w:jc w:val="center"/>
        </w:trPr>
        <w:tc>
          <w:tcPr>
            <w:tcW w:w="709" w:type="dxa"/>
            <w:vMerge/>
            <w:vAlign w:val="center"/>
          </w:tcPr>
          <w:p w:rsidR="008047C7" w:rsidRDefault="008047C7" w:rsidP="008047C7">
            <w:pPr>
              <w:pStyle w:val="Texte"/>
              <w:spacing w:after="0" w:line="240" w:lineRule="auto"/>
              <w:jc w:val="center"/>
            </w:pPr>
          </w:p>
        </w:tc>
        <w:tc>
          <w:tcPr>
            <w:tcW w:w="851" w:type="dxa"/>
            <w:vAlign w:val="center"/>
          </w:tcPr>
          <w:p w:rsidR="008047C7" w:rsidRDefault="008047C7" w:rsidP="008047C7">
            <w:pPr>
              <w:pStyle w:val="Texte"/>
              <w:spacing w:after="0" w:line="240" w:lineRule="auto"/>
              <w:jc w:val="center"/>
            </w:pPr>
            <w:r>
              <w:t>22</w:t>
            </w:r>
          </w:p>
        </w:tc>
        <w:tc>
          <w:tcPr>
            <w:tcW w:w="1417" w:type="dxa"/>
            <w:vAlign w:val="center"/>
          </w:tcPr>
          <w:p w:rsidR="008047C7" w:rsidRDefault="008047C7" w:rsidP="008047C7">
            <w:pPr>
              <w:pStyle w:val="Texte"/>
              <w:spacing w:after="0" w:line="240" w:lineRule="auto"/>
              <w:jc w:val="center"/>
            </w:pPr>
            <w:r>
              <w:t>5</w:t>
            </w:r>
          </w:p>
        </w:tc>
        <w:tc>
          <w:tcPr>
            <w:tcW w:w="1701" w:type="dxa"/>
            <w:tcBorders>
              <w:right w:val="double" w:sz="4" w:space="0" w:color="auto"/>
            </w:tcBorders>
            <w:vAlign w:val="center"/>
          </w:tcPr>
          <w:p w:rsidR="008047C7" w:rsidRDefault="008047C7" w:rsidP="008047C7">
            <w:pPr>
              <w:pStyle w:val="Texte"/>
              <w:spacing w:after="0" w:line="240" w:lineRule="auto"/>
              <w:jc w:val="center"/>
            </w:pPr>
            <w:r>
              <w:t>Classification</w:t>
            </w:r>
          </w:p>
        </w:tc>
        <w:tc>
          <w:tcPr>
            <w:tcW w:w="851" w:type="dxa"/>
            <w:tcBorders>
              <w:left w:val="double" w:sz="4" w:space="0" w:color="auto"/>
            </w:tcBorders>
            <w:vAlign w:val="center"/>
          </w:tcPr>
          <w:p w:rsidR="008047C7" w:rsidRDefault="008047C7" w:rsidP="008047C7">
            <w:pPr>
              <w:pStyle w:val="Texte"/>
              <w:spacing w:after="0" w:line="240" w:lineRule="auto"/>
              <w:jc w:val="center"/>
            </w:pPr>
          </w:p>
        </w:tc>
        <w:tc>
          <w:tcPr>
            <w:tcW w:w="850" w:type="dxa"/>
            <w:vAlign w:val="center"/>
          </w:tcPr>
          <w:p w:rsidR="008047C7" w:rsidRDefault="008047C7" w:rsidP="008047C7">
            <w:pPr>
              <w:pStyle w:val="Texte"/>
              <w:spacing w:after="0" w:line="240" w:lineRule="auto"/>
              <w:jc w:val="center"/>
            </w:pPr>
          </w:p>
        </w:tc>
        <w:tc>
          <w:tcPr>
            <w:tcW w:w="851" w:type="dxa"/>
            <w:tcBorders>
              <w:right w:val="double" w:sz="4" w:space="0" w:color="auto"/>
            </w:tcBorders>
            <w:vAlign w:val="center"/>
          </w:tcPr>
          <w:p w:rsidR="008047C7" w:rsidRDefault="008047C7" w:rsidP="008047C7">
            <w:pPr>
              <w:pStyle w:val="Texte"/>
              <w:spacing w:after="0" w:line="240" w:lineRule="auto"/>
              <w:jc w:val="center"/>
            </w:pPr>
            <w:r>
              <w:t>5</w:t>
            </w:r>
          </w:p>
        </w:tc>
        <w:tc>
          <w:tcPr>
            <w:tcW w:w="1417" w:type="dxa"/>
            <w:tcBorders>
              <w:left w:val="double" w:sz="4" w:space="0" w:color="auto"/>
            </w:tcBorders>
            <w:vAlign w:val="center"/>
          </w:tcPr>
          <w:p w:rsidR="008047C7" w:rsidRDefault="008047C7" w:rsidP="008047C7">
            <w:pPr>
              <w:pStyle w:val="Texte"/>
              <w:spacing w:after="0" w:line="240" w:lineRule="auto"/>
              <w:jc w:val="center"/>
            </w:pPr>
            <w:r>
              <w:t>3</w:t>
            </w:r>
          </w:p>
        </w:tc>
      </w:tr>
      <w:tr w:rsidR="008047C7" w:rsidTr="001146A8">
        <w:trPr>
          <w:jc w:val="center"/>
        </w:trPr>
        <w:tc>
          <w:tcPr>
            <w:tcW w:w="709" w:type="dxa"/>
            <w:vMerge/>
            <w:vAlign w:val="center"/>
          </w:tcPr>
          <w:p w:rsidR="008047C7" w:rsidRDefault="008047C7" w:rsidP="008047C7">
            <w:pPr>
              <w:pStyle w:val="Texte"/>
              <w:spacing w:after="0" w:line="240" w:lineRule="auto"/>
              <w:jc w:val="center"/>
            </w:pPr>
          </w:p>
        </w:tc>
        <w:tc>
          <w:tcPr>
            <w:tcW w:w="851" w:type="dxa"/>
            <w:vAlign w:val="center"/>
          </w:tcPr>
          <w:p w:rsidR="008047C7" w:rsidRDefault="008047C7" w:rsidP="008047C7">
            <w:pPr>
              <w:pStyle w:val="Texte"/>
              <w:spacing w:after="0" w:line="240" w:lineRule="auto"/>
              <w:jc w:val="center"/>
            </w:pPr>
            <w:r>
              <w:t>23</w:t>
            </w:r>
          </w:p>
        </w:tc>
        <w:tc>
          <w:tcPr>
            <w:tcW w:w="1417" w:type="dxa"/>
            <w:vAlign w:val="center"/>
          </w:tcPr>
          <w:p w:rsidR="008047C7" w:rsidRDefault="008047C7" w:rsidP="008047C7">
            <w:pPr>
              <w:pStyle w:val="Texte"/>
              <w:spacing w:after="0" w:line="240" w:lineRule="auto"/>
              <w:jc w:val="center"/>
            </w:pPr>
            <w:r>
              <w:t>7</w:t>
            </w:r>
          </w:p>
        </w:tc>
        <w:tc>
          <w:tcPr>
            <w:tcW w:w="1701" w:type="dxa"/>
            <w:tcBorders>
              <w:right w:val="double" w:sz="4" w:space="0" w:color="auto"/>
            </w:tcBorders>
            <w:vAlign w:val="center"/>
          </w:tcPr>
          <w:p w:rsidR="008047C7" w:rsidRDefault="008047C7" w:rsidP="008047C7">
            <w:pPr>
              <w:pStyle w:val="Texte"/>
              <w:spacing w:after="0" w:line="240" w:lineRule="auto"/>
              <w:jc w:val="center"/>
            </w:pPr>
            <w:r>
              <w:t>Classification</w:t>
            </w:r>
          </w:p>
        </w:tc>
        <w:tc>
          <w:tcPr>
            <w:tcW w:w="851" w:type="dxa"/>
            <w:tcBorders>
              <w:left w:val="double" w:sz="4" w:space="0" w:color="auto"/>
            </w:tcBorders>
            <w:vAlign w:val="center"/>
          </w:tcPr>
          <w:p w:rsidR="008047C7" w:rsidRDefault="008047C7" w:rsidP="008047C7">
            <w:pPr>
              <w:pStyle w:val="Texte"/>
              <w:spacing w:after="0" w:line="240" w:lineRule="auto"/>
              <w:jc w:val="center"/>
            </w:pPr>
          </w:p>
        </w:tc>
        <w:tc>
          <w:tcPr>
            <w:tcW w:w="850" w:type="dxa"/>
            <w:vAlign w:val="center"/>
          </w:tcPr>
          <w:p w:rsidR="008047C7" w:rsidRDefault="008047C7" w:rsidP="008047C7">
            <w:pPr>
              <w:pStyle w:val="Texte"/>
              <w:spacing w:after="0" w:line="240" w:lineRule="auto"/>
              <w:jc w:val="center"/>
            </w:pPr>
          </w:p>
        </w:tc>
        <w:tc>
          <w:tcPr>
            <w:tcW w:w="851" w:type="dxa"/>
            <w:tcBorders>
              <w:right w:val="double" w:sz="4" w:space="0" w:color="auto"/>
            </w:tcBorders>
            <w:vAlign w:val="center"/>
          </w:tcPr>
          <w:p w:rsidR="008047C7" w:rsidRDefault="008047C7" w:rsidP="008047C7">
            <w:pPr>
              <w:pStyle w:val="Texte"/>
              <w:spacing w:after="0" w:line="240" w:lineRule="auto"/>
              <w:jc w:val="center"/>
            </w:pPr>
            <w:r>
              <w:t>7</w:t>
            </w:r>
          </w:p>
        </w:tc>
        <w:tc>
          <w:tcPr>
            <w:tcW w:w="1417" w:type="dxa"/>
            <w:tcBorders>
              <w:left w:val="double" w:sz="4" w:space="0" w:color="auto"/>
            </w:tcBorders>
            <w:vAlign w:val="center"/>
          </w:tcPr>
          <w:p w:rsidR="008047C7" w:rsidRDefault="008047C7" w:rsidP="008047C7">
            <w:pPr>
              <w:pStyle w:val="Texte"/>
              <w:spacing w:after="0" w:line="240" w:lineRule="auto"/>
              <w:jc w:val="center"/>
            </w:pPr>
            <w:r>
              <w:t>3</w:t>
            </w:r>
          </w:p>
        </w:tc>
      </w:tr>
    </w:tbl>
    <w:p w:rsidR="008047C7" w:rsidRDefault="008047C7" w:rsidP="00243932">
      <w:pPr>
        <w:pStyle w:val="Source"/>
        <w:spacing w:before="160"/>
      </w:pPr>
      <w:r>
        <w:t>SASYAN Valentin</w:t>
      </w:r>
    </w:p>
    <w:p w:rsidR="0078634C" w:rsidRPr="009B5311" w:rsidRDefault="0078634C" w:rsidP="009B5311">
      <w:pPr>
        <w:pStyle w:val="Texte"/>
      </w:pPr>
      <w:r>
        <w:t xml:space="preserve">La classification est très efficace : seule une mesure du type 2 </w:t>
      </w:r>
      <w:r w:rsidR="00B85A84">
        <w:t xml:space="preserve">(pour la série 12) </w:t>
      </w:r>
      <w:r>
        <w:t xml:space="preserve">est </w:t>
      </w:r>
      <w:r w:rsidR="00FA39FC">
        <w:t>classée comme étant du type 1</w:t>
      </w:r>
      <w:r>
        <w:t>.</w:t>
      </w:r>
      <w:r w:rsidR="007829AC">
        <w:t xml:space="preserve"> T</w:t>
      </w:r>
      <w:r w:rsidR="00D1585A">
        <w:t>ous</w:t>
      </w:r>
      <w:r w:rsidR="007829AC">
        <w:t xml:space="preserve"> les groupes de mesures (« bâtiments ») sont finalement classés correctement</w:t>
      </w:r>
      <w:r w:rsidR="00B17D32">
        <w:t xml:space="preserve"> à l’issue de la compilation</w:t>
      </w:r>
      <w:r w:rsidR="007829AC">
        <w:t>.</w:t>
      </w:r>
    </w:p>
    <w:p w:rsidR="005967D2" w:rsidRDefault="005967D2" w:rsidP="005967D2">
      <w:pPr>
        <w:pStyle w:val="Titre2"/>
      </w:pPr>
      <w:bookmarkStart w:id="32" w:name="_Toc429242301"/>
      <w:r>
        <w:lastRenderedPageBreak/>
        <w:t>Test Pratique</w:t>
      </w:r>
      <w:bookmarkEnd w:id="32"/>
    </w:p>
    <w:p w:rsidR="00EE40B1" w:rsidRDefault="00EE40B1" w:rsidP="00EE40B1">
      <w:pPr>
        <w:pStyle w:val="Texte"/>
      </w:pPr>
      <w:r>
        <w:t>Nous avons vérifié que les outils développés fonctionnent en théorie. Nous devons maintenant effectuer des tests pratique</w:t>
      </w:r>
      <w:r w:rsidR="00DB1FD7">
        <w:t>s</w:t>
      </w:r>
      <w:r>
        <w:t xml:space="preserve"> sur le campus de l’Université d’Ottawa.</w:t>
      </w:r>
    </w:p>
    <w:p w:rsidR="00113D6B" w:rsidRDefault="00113D6B" w:rsidP="0038342F">
      <w:pPr>
        <w:pStyle w:val="Titre4"/>
      </w:pPr>
      <w:r>
        <w:t>Présentation du campus</w:t>
      </w:r>
    </w:p>
    <w:p w:rsidR="00A11B1A" w:rsidRPr="00A11B1A" w:rsidRDefault="00A11B1A" w:rsidP="00A11B1A">
      <w:pPr>
        <w:pStyle w:val="Texte"/>
      </w:pPr>
      <w:r>
        <w:t>Michael SAWADA m’a fourni un fichier qui répertorie les types de bâtiments connus à proximité du campus. Je dispose donc de toutes les données nécessaires pour effectuer l’apprentissage.</w:t>
      </w:r>
    </w:p>
    <w:p w:rsidR="002C1754" w:rsidRPr="002C1754" w:rsidRDefault="002C1754" w:rsidP="005722A4">
      <w:pPr>
        <w:pStyle w:val="Figure"/>
      </w:pPr>
      <w:r>
        <w:t> </w:t>
      </w:r>
      <w:bookmarkStart w:id="33" w:name="_Toc429242321"/>
      <w:r>
        <w:t>zone utile du campus d’Ottawa</w:t>
      </w:r>
      <w:bookmarkEnd w:id="33"/>
    </w:p>
    <w:p w:rsidR="00E32DB6" w:rsidRDefault="00E32DB6" w:rsidP="00243932">
      <w:pPr>
        <w:pStyle w:val="Imagenew"/>
      </w:pPr>
      <w:r>
        <w:rPr>
          <w:noProof/>
        </w:rPr>
        <w:drawing>
          <wp:inline distT="0" distB="0" distL="0" distR="0" wp14:anchorId="77B867A9" wp14:editId="786DB77A">
            <wp:extent cx="4914900" cy="4237847"/>
            <wp:effectExtent l="19050" t="19050" r="19050" b="10795"/>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22489" t="17346" r="45100" b="32967"/>
                    <a:stretch/>
                  </pic:blipFill>
                  <pic:spPr bwMode="auto">
                    <a:xfrm>
                      <a:off x="0" y="0"/>
                      <a:ext cx="4935605" cy="42557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034CC8" w:rsidRDefault="002C1754" w:rsidP="00BC3B03">
      <w:pPr>
        <w:pStyle w:val="Source"/>
      </w:pPr>
      <w:r>
        <w:t>SASYAN Valentin, QGIS</w:t>
      </w:r>
      <w:r w:rsidR="00AF733E">
        <w:t>, données LAGGISS</w:t>
      </w:r>
    </w:p>
    <w:p w:rsidR="0038319A" w:rsidRPr="00034CC8" w:rsidRDefault="00185851" w:rsidP="0038319A">
      <w:pPr>
        <w:pStyle w:val="Texte"/>
      </w:pPr>
      <w:r>
        <w:t>Protocol de mesure : c</w:t>
      </w:r>
      <w:r w:rsidR="0038319A">
        <w:t xml:space="preserve">haque mesure s’effectue avec le téléphone Nexus 4, il doit être </w:t>
      </w:r>
      <w:r>
        <w:t xml:space="preserve">approché </w:t>
      </w:r>
      <w:r w:rsidR="0038319A">
        <w:t>à moins de 10</w:t>
      </w:r>
      <w:r w:rsidR="00A73AA6">
        <w:t> </w:t>
      </w:r>
      <w:r w:rsidR="0038319A">
        <w:t>cm du mur à mesurer.</w:t>
      </w:r>
    </w:p>
    <w:p w:rsidR="00CE5C7F" w:rsidRDefault="00113D6B" w:rsidP="0038342F">
      <w:pPr>
        <w:pStyle w:val="Titre4"/>
      </w:pPr>
      <w:r>
        <w:lastRenderedPageBreak/>
        <w:t>Gaussiennes des différents types de bâtiments</w:t>
      </w:r>
    </w:p>
    <w:p w:rsidR="0035023B" w:rsidRDefault="0035023B" w:rsidP="0035023B">
      <w:pPr>
        <w:pStyle w:val="Texte"/>
      </w:pPr>
      <w:r>
        <w:t xml:space="preserve">Après avoir effectué des mesures sur 3 types de bâtiments </w:t>
      </w:r>
      <w:r w:rsidR="005850B5">
        <w:t>suffisamment</w:t>
      </w:r>
      <w:r>
        <w:t xml:space="preserve"> présents sur le campus de l’université, j’ai calculé les histogrammes sur chaque dimension. Les 3 types sont superposés sur chaque histogramme :</w:t>
      </w:r>
    </w:p>
    <w:p w:rsidR="0035023B" w:rsidRPr="0035023B" w:rsidRDefault="0035023B" w:rsidP="001379E1">
      <w:pPr>
        <w:pStyle w:val="ListePuce2"/>
        <w:rPr>
          <w:lang w:val="en-US"/>
        </w:rPr>
      </w:pPr>
      <w:r w:rsidRPr="009D295D">
        <w:rPr>
          <w:lang w:val="en-US"/>
        </w:rPr>
        <w:t xml:space="preserve">Type </w:t>
      </w:r>
      <w:proofErr w:type="gramStart"/>
      <w:r w:rsidRPr="009D295D">
        <w:rPr>
          <w:lang w:val="en-US"/>
        </w:rPr>
        <w:t>1 :</w:t>
      </w:r>
      <w:proofErr w:type="gramEnd"/>
      <w:r>
        <w:rPr>
          <w:lang w:val="en-US"/>
        </w:rPr>
        <w:t xml:space="preserve"> </w:t>
      </w:r>
      <w:r w:rsidRPr="0035023B">
        <w:rPr>
          <w:lang w:val="en-US"/>
        </w:rPr>
        <w:t>(W2) Wood, Commercia</w:t>
      </w:r>
      <w:r w:rsidR="00CE3255">
        <w:rPr>
          <w:lang w:val="en-US"/>
        </w:rPr>
        <w:t>l and Industrial (&gt;5.000 sq. ft.</w:t>
      </w:r>
      <w:r w:rsidRPr="0035023B">
        <w:rPr>
          <w:lang w:val="en-US"/>
        </w:rPr>
        <w:t>)</w:t>
      </w:r>
      <w:r w:rsidR="00731408" w:rsidRPr="009D295D">
        <w:rPr>
          <w:lang w:val="en-US"/>
        </w:rPr>
        <w:t xml:space="preserve"> ;</w:t>
      </w:r>
    </w:p>
    <w:p w:rsidR="0035023B" w:rsidRPr="0035023B" w:rsidRDefault="0035023B" w:rsidP="001379E1">
      <w:pPr>
        <w:pStyle w:val="ListePuce2"/>
        <w:rPr>
          <w:lang w:val="en-US"/>
        </w:rPr>
      </w:pPr>
      <w:r w:rsidRPr="00731408">
        <w:rPr>
          <w:lang w:val="en-US"/>
        </w:rPr>
        <w:t>Type 2 :</w:t>
      </w:r>
      <w:r>
        <w:rPr>
          <w:lang w:val="en-US"/>
        </w:rPr>
        <w:t xml:space="preserve"> </w:t>
      </w:r>
      <w:r w:rsidRPr="0035023B">
        <w:rPr>
          <w:lang w:val="en-US"/>
        </w:rPr>
        <w:t>(URM) Unreinforced Masonry Bearing Walls</w:t>
      </w:r>
      <w:r w:rsidR="00731408">
        <w:rPr>
          <w:lang w:val="en-US"/>
        </w:rPr>
        <w:t xml:space="preserve"> ;</w:t>
      </w:r>
    </w:p>
    <w:p w:rsidR="0035023B" w:rsidRDefault="0035023B" w:rsidP="001379E1">
      <w:pPr>
        <w:pStyle w:val="ListePuce2"/>
        <w:rPr>
          <w:lang w:val="en-US"/>
        </w:rPr>
      </w:pPr>
      <w:r w:rsidRPr="009D295D">
        <w:rPr>
          <w:lang w:val="en-US"/>
        </w:rPr>
        <w:t xml:space="preserve">Type </w:t>
      </w:r>
      <w:proofErr w:type="gramStart"/>
      <w:r w:rsidRPr="009D295D">
        <w:rPr>
          <w:lang w:val="en-US"/>
        </w:rPr>
        <w:t>3 :</w:t>
      </w:r>
      <w:proofErr w:type="gramEnd"/>
      <w:r>
        <w:rPr>
          <w:lang w:val="en-US"/>
        </w:rPr>
        <w:t xml:space="preserve"> </w:t>
      </w:r>
      <w:r w:rsidR="00CE3255">
        <w:rPr>
          <w:lang w:val="en-US"/>
        </w:rPr>
        <w:t>(W1) Wood, Light Frame (&lt;= 5.</w:t>
      </w:r>
      <w:r w:rsidRPr="0035023B">
        <w:rPr>
          <w:lang w:val="en-US"/>
        </w:rPr>
        <w:t>000 sq</w:t>
      </w:r>
      <w:r w:rsidR="00CE3255">
        <w:rPr>
          <w:lang w:val="en-US"/>
        </w:rPr>
        <w:t>. ft.</w:t>
      </w:r>
      <w:r w:rsidRPr="0035023B">
        <w:rPr>
          <w:lang w:val="en-US"/>
        </w:rPr>
        <w:t>)</w:t>
      </w:r>
      <w:r w:rsidR="00731408">
        <w:rPr>
          <w:lang w:val="en-US"/>
        </w:rPr>
        <w:t>.</w:t>
      </w:r>
    </w:p>
    <w:p w:rsidR="00731408" w:rsidRDefault="00260AFE" w:rsidP="00731408">
      <w:pPr>
        <w:pStyle w:val="Texte"/>
      </w:pPr>
      <w:r w:rsidRPr="00260AFE">
        <w:t xml:space="preserve">L’observation de ces histogrammes doit permettre </w:t>
      </w:r>
      <w:r>
        <w:t xml:space="preserve">de visualiser si les champs magnétiques mesurés autour des murs d’un certain type sont </w:t>
      </w:r>
      <w:r w:rsidR="006D7DAA">
        <w:t>caractéristiques ou non</w:t>
      </w:r>
      <w:r>
        <w:t>.</w:t>
      </w:r>
      <w:r w:rsidR="006D7DAA">
        <w:t xml:space="preserve"> Cela permettra une classification efficace.</w:t>
      </w:r>
    </w:p>
    <w:p w:rsidR="00ED6763" w:rsidRDefault="00ED6763" w:rsidP="00731408">
      <w:pPr>
        <w:pStyle w:val="Texte"/>
      </w:pPr>
      <w:r>
        <w:t>Dans les 3 figures suivantes, l’</w:t>
      </w:r>
      <w:r w:rsidR="0049661F">
        <w:t>abscisse</w:t>
      </w:r>
      <w:r>
        <w:t xml:space="preserve"> sera </w:t>
      </w:r>
      <w:r w:rsidR="00A47527">
        <w:t>le champ magnétique mesuré</w:t>
      </w:r>
      <w:r>
        <w:t xml:space="preserve"> en </w:t>
      </w:r>
      <w:r w:rsidR="001428E0">
        <w:t>nano</w:t>
      </w:r>
      <w:r w:rsidR="008449DF">
        <w:t>-tesla</w:t>
      </w:r>
      <w:r w:rsidR="001428E0">
        <w:t>.</w:t>
      </w:r>
    </w:p>
    <w:p w:rsidR="00893AD0" w:rsidRDefault="00245513" w:rsidP="005722A4">
      <w:pPr>
        <w:pStyle w:val="Figure"/>
      </w:pPr>
      <w:r>
        <w:t> </w:t>
      </w:r>
      <w:bookmarkStart w:id="34" w:name="_Toc429242322"/>
      <w:r>
        <w:t>h</w:t>
      </w:r>
      <w:r w:rsidR="00893AD0">
        <w:t>istogramme pour l’axe x</w:t>
      </w:r>
      <w:bookmarkEnd w:id="34"/>
    </w:p>
    <w:p w:rsidR="00893AD0" w:rsidRDefault="00D20E8A" w:rsidP="00243932">
      <w:pPr>
        <w:pStyle w:val="Imagenew"/>
        <w:spacing w:after="0"/>
      </w:pPr>
      <w:r>
        <w:rPr>
          <w:noProof/>
        </w:rPr>
        <w:drawing>
          <wp:inline distT="0" distB="0" distL="0" distR="0" wp14:anchorId="2424B18B" wp14:editId="2EBBDC77">
            <wp:extent cx="5342255" cy="3751899"/>
            <wp:effectExtent l="0" t="0" r="0" b="127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im_x.png"/>
                    <pic:cNvPicPr/>
                  </pic:nvPicPr>
                  <pic:blipFill rotWithShape="1">
                    <a:blip r:embed="rId28">
                      <a:extLst>
                        <a:ext uri="{28A0092B-C50C-407E-A947-70E740481C1C}">
                          <a14:useLocalDpi xmlns:a14="http://schemas.microsoft.com/office/drawing/2010/main" val="0"/>
                        </a:ext>
                      </a:extLst>
                    </a:blip>
                    <a:srcRect t="6192"/>
                    <a:stretch/>
                  </pic:blipFill>
                  <pic:spPr bwMode="auto">
                    <a:xfrm>
                      <a:off x="0" y="0"/>
                      <a:ext cx="5342255" cy="3751899"/>
                    </a:xfrm>
                    <a:prstGeom prst="rect">
                      <a:avLst/>
                    </a:prstGeom>
                    <a:ln>
                      <a:noFill/>
                    </a:ln>
                    <a:extLst>
                      <a:ext uri="{53640926-AAD7-44D8-BBD7-CCE9431645EC}">
                        <a14:shadowObscured xmlns:a14="http://schemas.microsoft.com/office/drawing/2010/main"/>
                      </a:ext>
                    </a:extLst>
                  </pic:spPr>
                </pic:pic>
              </a:graphicData>
            </a:graphic>
          </wp:inline>
        </w:drawing>
      </w:r>
    </w:p>
    <w:p w:rsidR="00893AD0" w:rsidRDefault="00893AD0" w:rsidP="00893AD0">
      <w:pPr>
        <w:pStyle w:val="Source"/>
      </w:pPr>
      <w:r>
        <w:t>SASYAN Valentin</w:t>
      </w:r>
    </w:p>
    <w:p w:rsidR="009F0CBE" w:rsidRDefault="009F0CBE" w:rsidP="009F0CBE">
      <w:pPr>
        <w:pStyle w:val="Texte"/>
      </w:pPr>
      <w:r>
        <w:t xml:space="preserve">Les </w:t>
      </w:r>
      <w:r w:rsidR="007B3CE7">
        <w:t>distributions</w:t>
      </w:r>
      <w:r>
        <w:t xml:space="preserve"> pour </w:t>
      </w:r>
      <w:r w:rsidR="007B3CE7">
        <w:t>des types</w:t>
      </w:r>
      <w:r>
        <w:t xml:space="preserve"> 1 et 2 ont bien une forme de gaussienne (ce qui est normal puisque le champ en x est du bruit). Cependant les 3 distributions se ressemblent beaucoup. La classification ne devrait pas être très efficace.</w:t>
      </w:r>
    </w:p>
    <w:p w:rsidR="00D20E8A" w:rsidRDefault="007A2D0A" w:rsidP="005722A4">
      <w:pPr>
        <w:pStyle w:val="Figure"/>
      </w:pPr>
      <w:r>
        <w:lastRenderedPageBreak/>
        <w:t> </w:t>
      </w:r>
      <w:bookmarkStart w:id="35" w:name="_Toc429242323"/>
      <w:r>
        <w:t>h</w:t>
      </w:r>
      <w:r w:rsidR="00D20E8A">
        <w:t>istogramme pour l’axe y</w:t>
      </w:r>
      <w:bookmarkEnd w:id="35"/>
    </w:p>
    <w:p w:rsidR="007074AE" w:rsidRDefault="007074AE" w:rsidP="00DA3B62">
      <w:pPr>
        <w:pStyle w:val="Texte"/>
        <w:spacing w:after="0"/>
        <w:jc w:val="center"/>
      </w:pPr>
      <w:r>
        <w:rPr>
          <w:noProof/>
        </w:rPr>
        <w:drawing>
          <wp:inline distT="0" distB="0" distL="0" distR="0" wp14:anchorId="78059931" wp14:editId="09D2F673">
            <wp:extent cx="5342255" cy="3761105"/>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im_y.png"/>
                    <pic:cNvPicPr/>
                  </pic:nvPicPr>
                  <pic:blipFill rotWithShape="1">
                    <a:blip r:embed="rId29">
                      <a:extLst>
                        <a:ext uri="{28A0092B-C50C-407E-A947-70E740481C1C}">
                          <a14:useLocalDpi xmlns:a14="http://schemas.microsoft.com/office/drawing/2010/main" val="0"/>
                        </a:ext>
                      </a:extLst>
                    </a:blip>
                    <a:srcRect t="5954"/>
                    <a:stretch/>
                  </pic:blipFill>
                  <pic:spPr bwMode="auto">
                    <a:xfrm>
                      <a:off x="0" y="0"/>
                      <a:ext cx="5342255" cy="3761105"/>
                    </a:xfrm>
                    <a:prstGeom prst="rect">
                      <a:avLst/>
                    </a:prstGeom>
                    <a:ln>
                      <a:noFill/>
                    </a:ln>
                    <a:extLst>
                      <a:ext uri="{53640926-AAD7-44D8-BBD7-CCE9431645EC}">
                        <a14:shadowObscured xmlns:a14="http://schemas.microsoft.com/office/drawing/2010/main"/>
                      </a:ext>
                    </a:extLst>
                  </pic:spPr>
                </pic:pic>
              </a:graphicData>
            </a:graphic>
          </wp:inline>
        </w:drawing>
      </w:r>
    </w:p>
    <w:p w:rsidR="00D20E8A" w:rsidRDefault="00D20E8A" w:rsidP="00D20E8A">
      <w:pPr>
        <w:pStyle w:val="Source"/>
      </w:pPr>
      <w:r>
        <w:t>SASYAN Valentin</w:t>
      </w:r>
    </w:p>
    <w:p w:rsidR="00ED6763" w:rsidRDefault="00501670" w:rsidP="00ED6763">
      <w:pPr>
        <w:pStyle w:val="Texte"/>
      </w:pPr>
      <w:r>
        <w:t xml:space="preserve">Pour les axes y et z, </w:t>
      </w:r>
      <w:r w:rsidR="00613B3C">
        <w:t>l</w:t>
      </w:r>
      <w:r w:rsidR="00ED6763">
        <w:t xml:space="preserve">a majorité </w:t>
      </w:r>
      <w:r w:rsidR="00685E3E">
        <w:t>des mesures</w:t>
      </w:r>
      <w:r w:rsidR="00ED6763">
        <w:t xml:space="preserve"> est compris</w:t>
      </w:r>
      <w:r w:rsidR="00613B3C">
        <w:t>e</w:t>
      </w:r>
      <w:r w:rsidR="00ED6763">
        <w:t xml:space="preserve"> entre 10 et </w:t>
      </w:r>
      <w:r w:rsidR="00685E3E">
        <w:t>4</w:t>
      </w:r>
      <w:r w:rsidR="00ED6763">
        <w:t xml:space="preserve">0 </w:t>
      </w:r>
      <w:r w:rsidR="008449DF">
        <w:t>micro-teslas</w:t>
      </w:r>
      <w:r w:rsidR="00D8236A">
        <w:t xml:space="preserve"> (en y) et -50 et -40 micro-teslas (en z)</w:t>
      </w:r>
      <w:r w:rsidR="00685E3E">
        <w:t xml:space="preserve">. </w:t>
      </w:r>
      <w:r w:rsidR="002E6264">
        <w:t>Pour le type 1, nous avons pu effectuer les mesures sur un nombre plus important de bâtiments</w:t>
      </w:r>
      <w:r w:rsidR="00E40B52">
        <w:t xml:space="preserve"> nous avons donc une</w:t>
      </w:r>
      <w:r w:rsidR="00C65DA2">
        <w:t xml:space="preserve"> plage de</w:t>
      </w:r>
      <w:r w:rsidR="00685E3E">
        <w:t xml:space="preserve"> mesures plus étendue.</w:t>
      </w:r>
    </w:p>
    <w:p w:rsidR="00ED6763" w:rsidRDefault="007A2D0A" w:rsidP="005722A4">
      <w:pPr>
        <w:pStyle w:val="Figure"/>
      </w:pPr>
      <w:r>
        <w:lastRenderedPageBreak/>
        <w:t> </w:t>
      </w:r>
      <w:bookmarkStart w:id="36" w:name="_Toc429242324"/>
      <w:r>
        <w:t>h</w:t>
      </w:r>
      <w:r w:rsidR="00ED6763">
        <w:t>istogramme pour l’axe z</w:t>
      </w:r>
      <w:bookmarkEnd w:id="36"/>
    </w:p>
    <w:p w:rsidR="00ED6763" w:rsidRDefault="00ED6763" w:rsidP="00ED6763">
      <w:pPr>
        <w:pStyle w:val="Texte"/>
        <w:spacing w:after="0"/>
        <w:jc w:val="center"/>
      </w:pPr>
      <w:r>
        <w:rPr>
          <w:noProof/>
        </w:rPr>
        <w:drawing>
          <wp:inline distT="0" distB="0" distL="0" distR="0" wp14:anchorId="7D4540D0" wp14:editId="64D45DC0">
            <wp:extent cx="5342255" cy="3761424"/>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im_z.png"/>
                    <pic:cNvPicPr/>
                  </pic:nvPicPr>
                  <pic:blipFill rotWithShape="1">
                    <a:blip r:embed="rId30">
                      <a:extLst>
                        <a:ext uri="{28A0092B-C50C-407E-A947-70E740481C1C}">
                          <a14:useLocalDpi xmlns:a14="http://schemas.microsoft.com/office/drawing/2010/main" val="0"/>
                        </a:ext>
                      </a:extLst>
                    </a:blip>
                    <a:srcRect t="5954"/>
                    <a:stretch/>
                  </pic:blipFill>
                  <pic:spPr bwMode="auto">
                    <a:xfrm>
                      <a:off x="0" y="0"/>
                      <a:ext cx="5342857" cy="3761848"/>
                    </a:xfrm>
                    <a:prstGeom prst="rect">
                      <a:avLst/>
                    </a:prstGeom>
                    <a:ln>
                      <a:noFill/>
                    </a:ln>
                    <a:extLst>
                      <a:ext uri="{53640926-AAD7-44D8-BBD7-CCE9431645EC}">
                        <a14:shadowObscured xmlns:a14="http://schemas.microsoft.com/office/drawing/2010/main"/>
                      </a:ext>
                    </a:extLst>
                  </pic:spPr>
                </pic:pic>
              </a:graphicData>
            </a:graphic>
          </wp:inline>
        </w:drawing>
      </w:r>
    </w:p>
    <w:p w:rsidR="00ED6763" w:rsidRDefault="00ED6763" w:rsidP="00ED6763">
      <w:pPr>
        <w:pStyle w:val="Source"/>
      </w:pPr>
      <w:r>
        <w:t>SASYAN Valentin</w:t>
      </w:r>
    </w:p>
    <w:p w:rsidR="00ED6763" w:rsidRPr="00260AFE" w:rsidRDefault="00650AF8" w:rsidP="00834A98">
      <w:pPr>
        <w:pStyle w:val="Texte"/>
      </w:pPr>
      <w:r>
        <w:t>Ces histogrammes nous permettent de déduire que le type de la structure ne semble pas avoir une influence prépondérante sur le champ magnétique. Il semblerait que ce soit plus l’environnement autour du bâtiment qui soit prépondérant.</w:t>
      </w:r>
    </w:p>
    <w:p w:rsidR="00113D6B" w:rsidRDefault="00113D6B" w:rsidP="0038342F">
      <w:pPr>
        <w:pStyle w:val="Titre4"/>
      </w:pPr>
      <w:r>
        <w:t>La classification en pratique</w:t>
      </w:r>
    </w:p>
    <w:p w:rsidR="00B85606" w:rsidRPr="00B85606" w:rsidRDefault="00B500FC" w:rsidP="00B85606">
      <w:pPr>
        <w:pStyle w:val="Titre5"/>
      </w:pPr>
      <w:r>
        <w:t>Utilisation de tous</w:t>
      </w:r>
      <w:r w:rsidR="00B85606">
        <w:t xml:space="preserve"> les types</w:t>
      </w:r>
    </w:p>
    <w:p w:rsidR="00A11B1A" w:rsidRDefault="00834A98" w:rsidP="00A11B1A">
      <w:pPr>
        <w:pStyle w:val="Texte"/>
      </w:pPr>
      <w:r>
        <w:t>Bien que l’étude des histogrammes ne soit pas des plus encourageantes, j’ai effectué une classification sur les données collectées.</w:t>
      </w:r>
    </w:p>
    <w:p w:rsidR="00BC31CD" w:rsidRDefault="00BC31CD" w:rsidP="00A11B1A">
      <w:pPr>
        <w:pStyle w:val="Texte"/>
      </w:pPr>
      <w:r>
        <w:t xml:space="preserve">Le but est de comparer les types des bâtiments obtenus par classification par rapport aux types </w:t>
      </w:r>
      <w:r w:rsidR="00836D59">
        <w:t>connus</w:t>
      </w:r>
      <w:r>
        <w:t>.</w:t>
      </w:r>
    </w:p>
    <w:p w:rsidR="00BC31CD" w:rsidRDefault="00BC31CD" w:rsidP="005722A4">
      <w:pPr>
        <w:pStyle w:val="Figure"/>
      </w:pPr>
      <w:bookmarkStart w:id="37" w:name="_Toc429242325"/>
      <w:r>
        <w:lastRenderedPageBreak/>
        <w:t>vérité terrain des bâtiments mesurés</w:t>
      </w:r>
      <w:bookmarkEnd w:id="37"/>
    </w:p>
    <w:p w:rsidR="00BC31CD" w:rsidRDefault="00D57A2F" w:rsidP="00243932">
      <w:pPr>
        <w:pStyle w:val="Imagenew"/>
      </w:pPr>
      <w:r>
        <w:rPr>
          <w:noProof/>
        </w:rPr>
        <w:pict>
          <v:shape id="_x0000_i1026" type="#_x0000_t75" style="width:418.5pt;height:247.5pt">
            <v:imagedata r:id="rId31" o:title="veriteTerrain"/>
          </v:shape>
        </w:pict>
      </w:r>
    </w:p>
    <w:p w:rsidR="00BC31CD" w:rsidRDefault="00BC31CD" w:rsidP="00BC31CD">
      <w:pPr>
        <w:pStyle w:val="Source"/>
      </w:pPr>
      <w:r>
        <w:t>SASYAN Valentin</w:t>
      </w:r>
    </w:p>
    <w:p w:rsidR="00BC31CD" w:rsidRDefault="00265C94" w:rsidP="00262819">
      <w:pPr>
        <w:pStyle w:val="Texte"/>
      </w:pPr>
      <w:r>
        <w:t>Il y</w:t>
      </w:r>
      <w:r w:rsidR="00602B66">
        <w:t xml:space="preserve"> a des bâtiments de type 1 dans la zone C</w:t>
      </w:r>
      <w:r w:rsidR="00262819">
        <w:t xml:space="preserve"> et au centre</w:t>
      </w:r>
      <w:r w:rsidR="00602B66">
        <w:t xml:space="preserve"> de la zone B</w:t>
      </w:r>
      <w:r w:rsidR="00262819">
        <w:t xml:space="preserve">, des bâtiments de type 3 (étoiles) en haut </w:t>
      </w:r>
      <w:r w:rsidR="00602B66">
        <w:t>de la zone B</w:t>
      </w:r>
      <w:r w:rsidR="00262819">
        <w:t>, et des bâtimen</w:t>
      </w:r>
      <w:r w:rsidR="00602B66">
        <w:t xml:space="preserve">ts de type 2 (cercles rouges) dans la zone A </w:t>
      </w:r>
      <w:r w:rsidR="00262819">
        <w:t xml:space="preserve">et en bas </w:t>
      </w:r>
      <w:r w:rsidR="00602B66">
        <w:t>en bas de la zone B</w:t>
      </w:r>
      <w:r w:rsidR="00262819">
        <w:t>.</w:t>
      </w:r>
    </w:p>
    <w:p w:rsidR="00E14564" w:rsidRDefault="00E14564" w:rsidP="005722A4">
      <w:pPr>
        <w:pStyle w:val="Figure"/>
      </w:pPr>
      <w:r>
        <w:t> </w:t>
      </w:r>
      <w:bookmarkStart w:id="38" w:name="_Toc429242326"/>
      <w:r>
        <w:t>types obtenus par classification</w:t>
      </w:r>
      <w:bookmarkEnd w:id="38"/>
    </w:p>
    <w:p w:rsidR="00F517D2" w:rsidRDefault="00D57A2F" w:rsidP="00243932">
      <w:pPr>
        <w:pStyle w:val="Imagenew"/>
        <w:rPr>
          <w:noProof/>
        </w:rPr>
      </w:pPr>
      <w:r>
        <w:rPr>
          <w:noProof/>
        </w:rPr>
        <w:pict>
          <v:shape id="_x0000_i1027" type="#_x0000_t75" style="width:421.5pt;height:249pt">
            <v:imagedata r:id="rId32" o:title="classifTerrain"/>
          </v:shape>
        </w:pict>
      </w:r>
    </w:p>
    <w:p w:rsidR="00E14564" w:rsidRDefault="00E14564" w:rsidP="00F517D2">
      <w:pPr>
        <w:pStyle w:val="Source"/>
      </w:pPr>
      <w:r>
        <w:t>SASYAN Valentin</w:t>
      </w:r>
    </w:p>
    <w:p w:rsidR="00043909" w:rsidRDefault="00265C94" w:rsidP="00B91C77">
      <w:pPr>
        <w:pStyle w:val="Texte"/>
      </w:pPr>
      <w:r>
        <w:lastRenderedPageBreak/>
        <w:t>L</w:t>
      </w:r>
      <w:r w:rsidR="00B91C77">
        <w:t xml:space="preserve">a classification ne fonctionne pas </w:t>
      </w:r>
      <w:r w:rsidR="00043909">
        <w:t>pour la zone B</w:t>
      </w:r>
      <w:r w:rsidR="00B91C77">
        <w:t xml:space="preserve"> : les bâtiments </w:t>
      </w:r>
      <w:r w:rsidR="00043909">
        <w:t>en haut de la zone</w:t>
      </w:r>
      <w:r w:rsidR="00B91C77">
        <w:t xml:space="preserve"> </w:t>
      </w:r>
      <w:r w:rsidR="00043909">
        <w:t>(</w:t>
      </w:r>
      <w:r w:rsidR="00B91C77">
        <w:t>de type 3</w:t>
      </w:r>
      <w:r w:rsidR="00043909">
        <w:t>)</w:t>
      </w:r>
      <w:r w:rsidR="00B91C77">
        <w:t xml:space="preserve"> sont considérés comme du type 2, et les bâtiments en bas (type 2), sont considéré comme du </w:t>
      </w:r>
      <w:r w:rsidR="00043909">
        <w:t>type</w:t>
      </w:r>
      <w:r w:rsidR="00B91C77">
        <w:t xml:space="preserve"> 3.</w:t>
      </w:r>
      <w:r w:rsidR="00BC24A3">
        <w:t xml:space="preserve"> Les bâtiments du type 1 au centre de ce groupe sont considérés comme étant de </w:t>
      </w:r>
      <w:r w:rsidR="00447C60">
        <w:t>types</w:t>
      </w:r>
      <w:r w:rsidR="00BC24A3">
        <w:t xml:space="preserve"> 2 ou 3.</w:t>
      </w:r>
      <w:r w:rsidR="00695FBE">
        <w:t xml:space="preserve"> </w:t>
      </w:r>
      <w:r w:rsidR="00043909">
        <w:t xml:space="preserve">Sur les zone A et C, </w:t>
      </w:r>
      <w:r w:rsidR="00AE0B74">
        <w:t>il y a peu</w:t>
      </w:r>
      <w:r w:rsidR="00043909">
        <w:t xml:space="preserve"> d’erreurs.</w:t>
      </w:r>
    </w:p>
    <w:p w:rsidR="00695FBE" w:rsidRDefault="007419B4" w:rsidP="00B91C77">
      <w:pPr>
        <w:pStyle w:val="Texte"/>
      </w:pPr>
      <w:r>
        <w:t xml:space="preserve">Cela confirme le problème </w:t>
      </w:r>
      <w:r w:rsidR="00447C60">
        <w:t>pressenti</w:t>
      </w:r>
      <w:r>
        <w:t xml:space="preserve"> à la partie précédente : l’environnement est prépondérant sur les mesures. La classification se fait donc plus selon la position géographique que les perturbations engendrées par le type de structure.</w:t>
      </w:r>
      <w:r w:rsidR="006130A3">
        <w:t xml:space="preserve"> </w:t>
      </w:r>
      <w:r w:rsidR="00695FBE">
        <w:t>Donc les zones A et C qui contiennent qu’un seul type de bâtiment donnent de bons résultats, mais les zone</w:t>
      </w:r>
      <w:r w:rsidR="004F6E35">
        <w:t>s</w:t>
      </w:r>
      <w:r w:rsidR="00695FBE">
        <w:t xml:space="preserve"> avec plusieurs type</w:t>
      </w:r>
      <w:r w:rsidR="006130A3">
        <w:t>s</w:t>
      </w:r>
      <w:r w:rsidR="00695FBE">
        <w:t xml:space="preserve"> de bâtiments ne sont pas classifiables.</w:t>
      </w:r>
    </w:p>
    <w:p w:rsidR="003E70FF" w:rsidRDefault="003E70FF" w:rsidP="003E70FF">
      <w:pPr>
        <w:pStyle w:val="Titre5"/>
      </w:pPr>
      <w:r>
        <w:t>Utilisation de moins de type</w:t>
      </w:r>
    </w:p>
    <w:p w:rsidR="003828BF" w:rsidRDefault="00434E39" w:rsidP="003E70FF">
      <w:pPr>
        <w:pStyle w:val="Texte"/>
      </w:pPr>
      <w:r>
        <w:t xml:space="preserve">Le script permet aussi d’effectuer une classification binaire : </w:t>
      </w:r>
      <w:r w:rsidR="00E51382">
        <w:t xml:space="preserve">nous </w:t>
      </w:r>
      <w:proofErr w:type="spellStart"/>
      <w:r w:rsidR="00E51382">
        <w:t>considèrons</w:t>
      </w:r>
      <w:proofErr w:type="spellEnd"/>
      <w:r>
        <w:t xml:space="preserve"> uniquement deux types de bâtiments : en bois ou autre.</w:t>
      </w:r>
      <w:r w:rsidR="000E42C2">
        <w:t xml:space="preserve"> Cela pourrait simplifier la clas</w:t>
      </w:r>
      <w:r w:rsidR="006A0FEE">
        <w:t>sification et donc améliorer le</w:t>
      </w:r>
      <w:r w:rsidR="000E42C2">
        <w:t xml:space="preserve"> résultat.</w:t>
      </w:r>
    </w:p>
    <w:p w:rsidR="003828BF" w:rsidRDefault="003828BF" w:rsidP="005722A4">
      <w:pPr>
        <w:pStyle w:val="Figure"/>
      </w:pPr>
      <w:r>
        <w:t> </w:t>
      </w:r>
      <w:bookmarkStart w:id="39" w:name="_Toc429242327"/>
      <w:r>
        <w:t>résultat de la classification binaire</w:t>
      </w:r>
      <w:bookmarkEnd w:id="39"/>
    </w:p>
    <w:p w:rsidR="003E70FF" w:rsidRDefault="00D57A2F" w:rsidP="00237B39">
      <w:pPr>
        <w:pStyle w:val="Imagenew"/>
      </w:pPr>
      <w:r>
        <w:pict>
          <v:shape id="_x0000_i1028" type="#_x0000_t75" style="width:453.75pt;height:267.75pt">
            <v:imagedata r:id="rId33" o:title="lessTypes"/>
          </v:shape>
        </w:pict>
      </w:r>
    </w:p>
    <w:p w:rsidR="003828BF" w:rsidRDefault="003828BF" w:rsidP="003828BF">
      <w:pPr>
        <w:pStyle w:val="Source"/>
      </w:pPr>
      <w:r>
        <w:t>SASYAN Valentin</w:t>
      </w:r>
    </w:p>
    <w:p w:rsidR="004248DF" w:rsidRDefault="003828BF" w:rsidP="003828BF">
      <w:pPr>
        <w:pStyle w:val="Texte"/>
      </w:pPr>
      <w:r>
        <w:t>Les structures en bois sont les étoiles (type 1), les autres sont les cercles (type 2).</w:t>
      </w:r>
      <w:r w:rsidR="004248DF">
        <w:t xml:space="preserve"> </w:t>
      </w:r>
      <w:r w:rsidR="002C389A">
        <w:t>La classification ne fonctionne pas : il y a beaucoup d’erreurs.</w:t>
      </w:r>
    </w:p>
    <w:p w:rsidR="00CC62AF" w:rsidRDefault="00CC62AF" w:rsidP="00CC62AF">
      <w:pPr>
        <w:pStyle w:val="Titre5"/>
      </w:pPr>
      <w:r>
        <w:lastRenderedPageBreak/>
        <w:t xml:space="preserve">Mesures </w:t>
      </w:r>
      <w:r w:rsidR="001B711D">
        <w:t>à l’intérieur</w:t>
      </w:r>
      <w:r>
        <w:t xml:space="preserve"> </w:t>
      </w:r>
      <w:r w:rsidR="001B711D">
        <w:t>d</w:t>
      </w:r>
      <w:r>
        <w:t>es bâtiments</w:t>
      </w:r>
    </w:p>
    <w:p w:rsidR="001B711D" w:rsidRPr="003E70FF" w:rsidRDefault="001B711D" w:rsidP="003828BF">
      <w:pPr>
        <w:pStyle w:val="Texte"/>
      </w:pPr>
      <w:r>
        <w:t>Nous avons réfléchie à la possibilité de mesurer à l’intérieur des bâtiments. Cependant les mesures restent perturbées par les meubles et les objets situés à l’intérieur. De plus, il est difficile de faire la différence entre les murs porteurs (qui reflètent la véritable structure du bâtiment) et les autres murs. Enfin, les bâtiments publics (où il est facile de rentrer faire des mesures) offrent en général de grands espaces où le champ magnétique n’est pas influencé par les murs.</w:t>
      </w:r>
    </w:p>
    <w:p w:rsidR="00251E5B" w:rsidRDefault="00251E5B" w:rsidP="00251E5B">
      <w:pPr>
        <w:pStyle w:val="Titre2"/>
      </w:pPr>
      <w:bookmarkStart w:id="40" w:name="_Toc429242302"/>
      <w:r>
        <w:t xml:space="preserve">Améliorations </w:t>
      </w:r>
      <w:r w:rsidR="000117E6">
        <w:t xml:space="preserve">et suites </w:t>
      </w:r>
      <w:r>
        <w:t>possibles</w:t>
      </w:r>
      <w:bookmarkEnd w:id="40"/>
    </w:p>
    <w:p w:rsidR="00447C60" w:rsidRDefault="00447C60" w:rsidP="00447C60">
      <w:pPr>
        <w:pStyle w:val="Texte"/>
      </w:pPr>
      <w:r>
        <w:t>La classification ne peut donc pas fonctionner en se contentant de mesurer le champ à proximité des murs. Une possibilité pour améliorer la méthode utilisée consisterait à tenter de mesurer le champ autour des bâtiments afin de le soustraire aux mesures. L’idée est de ne plus prendre en compte l’environnement dans les mesures et de faire ressortir les perturbations engendrées par les murs.</w:t>
      </w:r>
    </w:p>
    <w:p w:rsidR="004826E2" w:rsidRDefault="002D3A1B" w:rsidP="006D095F">
      <w:pPr>
        <w:pStyle w:val="Texte"/>
      </w:pPr>
      <w:r>
        <w:t xml:space="preserve">De plus, la classification est aujourd’hui effectuée de manière simple : chaque mesure est classifiée séparément. Il est possible d’améliorer </w:t>
      </w:r>
      <w:r w:rsidR="00DC6C89">
        <w:t>l’algorithme de classification en considérant les mesures par bâtiment o</w:t>
      </w:r>
      <w:r w:rsidR="006D095F">
        <w:t>u</w:t>
      </w:r>
      <w:r w:rsidR="00DC6C89">
        <w:t xml:space="preserve"> en utilisant leur position géographique.</w:t>
      </w:r>
    </w:p>
    <w:p w:rsidR="004826E2" w:rsidRDefault="00E762EF" w:rsidP="009D295D">
      <w:pPr>
        <w:pStyle w:val="Titre1"/>
      </w:pPr>
      <w:bookmarkStart w:id="41" w:name="_Toc429242303"/>
      <w:r>
        <w:lastRenderedPageBreak/>
        <w:t>Conclusion</w:t>
      </w:r>
      <w:bookmarkEnd w:id="41"/>
    </w:p>
    <w:p w:rsidR="00424873" w:rsidRDefault="00424873" w:rsidP="00424873">
      <w:pPr>
        <w:pStyle w:val="Texte"/>
      </w:pPr>
      <w:r>
        <w:t>La première étape du projet a été de développer une application pour effectuer les mesures terrain</w:t>
      </w:r>
      <w:r w:rsidR="006A6F2E">
        <w:t>s</w:t>
      </w:r>
      <w:r>
        <w:t xml:space="preserve"> et un script pour classifier les mesures. L’application et le script sont fonctionnels et répondent aux critères du commanditaire (</w:t>
      </w:r>
      <w:hyperlink w:anchor="_Essai_en_laboratoire" w:history="1">
        <w:r>
          <w:rPr>
            <w:rStyle w:val="Lienhypertexte"/>
          </w:rPr>
          <w:t>Essai</w:t>
        </w:r>
        <w:r w:rsidRPr="00215232">
          <w:rPr>
            <w:rStyle w:val="Lienhypertexte"/>
          </w:rPr>
          <w:t xml:space="preserve"> en laboratoire</w:t>
        </w:r>
      </w:hyperlink>
      <w:r>
        <w:t>).</w:t>
      </w:r>
    </w:p>
    <w:p w:rsidR="00424873" w:rsidRDefault="00424873" w:rsidP="00424873">
      <w:pPr>
        <w:pStyle w:val="Texte"/>
      </w:pPr>
      <w:r>
        <w:t>Dans un second temps, il fallait tester ces outils. La classification des mesures rencontre beaucoup de difficulté en pratique : il semble que l’environnement soit prépondérant par rapport aux perturbations engendrées par les murs.</w:t>
      </w:r>
    </w:p>
    <w:p w:rsidR="00424873" w:rsidRPr="0064272A" w:rsidRDefault="00424873" w:rsidP="00424873">
      <w:pPr>
        <w:pStyle w:val="Texte"/>
      </w:pPr>
      <w:r>
        <w:t>Pour améliorer la méthode, il semblerait intéressant de filtrer le champ dû à l’environnement pour mieux mesurer les perturbations. Aussi, une version plus avancée du script de classification devrait pouvoir effectuer la classification en groupant les mesures par bâtiment ou en utilisant leur position géographique.</w:t>
      </w:r>
    </w:p>
    <w:p w:rsidR="003108C4" w:rsidRDefault="003108C4" w:rsidP="00424873">
      <w:pPr>
        <w:pStyle w:val="Texte"/>
      </w:pPr>
      <w:r>
        <w:t>D’un point de vue professionnel, ce stage m’a permis de d’approfondir mes compétences en développement mobile. J’ai appris à développer de manière avancée et professionnelle et Java et en R. J’ai aussi utilisé de manière pratique les compétences apprises pendant l’année en classification et interpolation de données.</w:t>
      </w:r>
    </w:p>
    <w:p w:rsidR="003108C4" w:rsidRDefault="003108C4" w:rsidP="00424873">
      <w:pPr>
        <w:pStyle w:val="Texte"/>
      </w:pPr>
      <w:r>
        <w:t xml:space="preserve">Ce stage orienté recherche est aussi une autre manière de </w:t>
      </w:r>
      <w:r w:rsidR="003E3400">
        <w:t>voir</w:t>
      </w:r>
      <w:r>
        <w:t xml:space="preserve"> ce milieu</w:t>
      </w:r>
      <w:r w:rsidR="003E3400">
        <w:t xml:space="preserve"> e</w:t>
      </w:r>
      <w:r>
        <w:t>t fait écho à ce que j’ai pu effectuer dans mon année scolaire 2014-2015 (notamment le Projet Recherche).</w:t>
      </w:r>
      <w:bookmarkStart w:id="42" w:name="_GoBack"/>
      <w:bookmarkEnd w:id="42"/>
    </w:p>
    <w:p w:rsidR="00424873" w:rsidRPr="00424873" w:rsidRDefault="003108C4" w:rsidP="00424873">
      <w:pPr>
        <w:pStyle w:val="Texte"/>
      </w:pPr>
      <w:r>
        <w:t xml:space="preserve">D’un point de vue plus personnel, cette expérience m’a fait </w:t>
      </w:r>
      <w:r w:rsidR="004912B9">
        <w:t>découvrir</w:t>
      </w:r>
      <w:r>
        <w:t xml:space="preserve">, pendant près de 3 mois, un nouveau pays et de nouvelles manières de vivre. Les différentes excursions que j’ai pu effectuer au Canada </w:t>
      </w:r>
      <w:r w:rsidR="006A6F2E">
        <w:t>étaient</w:t>
      </w:r>
      <w:r>
        <w:t xml:space="preserve"> vraiment intéressantes. La position cross-culturale de ce pays, avec des influences anglo-saxonnes, françaises et américaines en fait un lieu riche et passionnant à visiter.</w:t>
      </w:r>
    </w:p>
    <w:p w:rsidR="004826E2" w:rsidRDefault="00E762EF">
      <w:pPr>
        <w:pStyle w:val="3Biblitit1"/>
      </w:pPr>
      <w:r>
        <w:lastRenderedPageBreak/>
        <w:t>Bibliographie</w:t>
      </w:r>
    </w:p>
    <w:p w:rsidR="004826E2" w:rsidRDefault="00E762EF">
      <w:pPr>
        <w:pStyle w:val="3Biblitit2"/>
        <w:outlineLvl w:val="0"/>
      </w:pPr>
      <w:r>
        <w:t>Ouvrages électroniques</w:t>
      </w:r>
    </w:p>
    <w:p w:rsidR="00413D8B" w:rsidRDefault="00413D8B" w:rsidP="00413D8B">
      <w:pPr>
        <w:pStyle w:val="3Bibliitem"/>
      </w:pPr>
      <w:r>
        <w:rPr>
          <w:caps/>
        </w:rPr>
        <w:t>Mottier C., PERRIER L.</w:t>
      </w:r>
      <w:r>
        <w:t xml:space="preserve">, </w:t>
      </w:r>
      <w:r>
        <w:rPr>
          <w:rStyle w:val="Italique"/>
        </w:rPr>
        <w:t>Développez pour Android</w:t>
      </w:r>
      <w:r>
        <w:t>, Digit Books, 2011</w:t>
      </w:r>
    </w:p>
    <w:p w:rsidR="00413D8B" w:rsidRDefault="00413D8B" w:rsidP="00413D8B">
      <w:pPr>
        <w:pStyle w:val="3Bibliitem"/>
        <w:rPr>
          <w:lang w:val="en-US"/>
        </w:rPr>
      </w:pPr>
      <w:r w:rsidRPr="00413D8B">
        <w:rPr>
          <w:caps/>
          <w:lang w:val="en-US"/>
        </w:rPr>
        <w:t xml:space="preserve">MURPHY M. L., </w:t>
      </w:r>
      <w:r w:rsidRPr="00413D8B">
        <w:rPr>
          <w:rStyle w:val="Italique"/>
          <w:lang w:val="en-US"/>
        </w:rPr>
        <w:t>Android Programming Tutorials</w:t>
      </w:r>
      <w:r w:rsidRPr="00413D8B">
        <w:rPr>
          <w:lang w:val="en-US"/>
        </w:rPr>
        <w:t xml:space="preserve">, </w:t>
      </w:r>
      <w:r>
        <w:rPr>
          <w:lang w:val="en-US"/>
        </w:rPr>
        <w:t>CommonsWare</w:t>
      </w:r>
      <w:r w:rsidRPr="00413D8B">
        <w:rPr>
          <w:lang w:val="en-US"/>
        </w:rPr>
        <w:t>, 2011</w:t>
      </w:r>
    </w:p>
    <w:p w:rsidR="007270D1" w:rsidRPr="007270D1" w:rsidRDefault="007270D1" w:rsidP="00413D8B">
      <w:pPr>
        <w:pStyle w:val="3Bibliitem"/>
        <w:rPr>
          <w:lang w:val="en-US"/>
        </w:rPr>
      </w:pPr>
      <w:r w:rsidRPr="007270D1">
        <w:rPr>
          <w:lang w:val="en-US"/>
        </w:rPr>
        <w:t xml:space="preserve">MA Z., QIAO Y., LEE B., FALLON E., </w:t>
      </w:r>
      <w:r w:rsidRPr="00B17C2F">
        <w:rPr>
          <w:i/>
          <w:lang w:val="en-US"/>
        </w:rPr>
        <w:t>Experimental Evaluation of Mobile Phone Sensors</w:t>
      </w:r>
      <w:r w:rsidRPr="007270D1">
        <w:rPr>
          <w:lang w:val="en-US"/>
        </w:rPr>
        <w:t>, Software Research Institute, 2013</w:t>
      </w:r>
    </w:p>
    <w:p w:rsidR="004826E2" w:rsidRPr="009E6438" w:rsidRDefault="00E762EF">
      <w:pPr>
        <w:pStyle w:val="3Biblitit2"/>
        <w:outlineLvl w:val="0"/>
      </w:pPr>
      <w:r w:rsidRPr="009E6438">
        <w:t>Chapitre dans un ouvrage imprimé</w:t>
      </w:r>
    </w:p>
    <w:p w:rsidR="004826E2" w:rsidRPr="009D295D" w:rsidRDefault="00D1036A" w:rsidP="00D1036A">
      <w:pPr>
        <w:pStyle w:val="3Bibliitem"/>
        <w:rPr>
          <w:lang w:val="en-US"/>
        </w:rPr>
      </w:pPr>
      <w:r w:rsidRPr="0041470C">
        <w:rPr>
          <w:caps/>
          <w:lang w:val="en-US"/>
        </w:rPr>
        <w:t>BILKE</w:t>
      </w:r>
      <w:r w:rsidR="00E762EF" w:rsidRPr="0041470C">
        <w:rPr>
          <w:lang w:val="en-US"/>
        </w:rPr>
        <w:t xml:space="preserve"> </w:t>
      </w:r>
      <w:r w:rsidRPr="0041470C">
        <w:rPr>
          <w:lang w:val="en-US"/>
        </w:rPr>
        <w:t xml:space="preserve">A., SIECK </w:t>
      </w:r>
      <w:proofErr w:type="gramStart"/>
      <w:r w:rsidRPr="0041470C">
        <w:rPr>
          <w:lang w:val="en-US"/>
        </w:rPr>
        <w:t>J.</w:t>
      </w:r>
      <w:r w:rsidR="00E762EF" w:rsidRPr="0041470C">
        <w:rPr>
          <w:lang w:val="en-US"/>
        </w:rPr>
        <w:t>.</w:t>
      </w:r>
      <w:proofErr w:type="gramEnd"/>
      <w:r w:rsidR="00E762EF" w:rsidRPr="0041470C">
        <w:rPr>
          <w:lang w:val="en-US"/>
        </w:rPr>
        <w:t xml:space="preserve"> </w:t>
      </w:r>
      <w:r w:rsidRPr="00D1036A">
        <w:rPr>
          <w:lang w:val="en-US"/>
        </w:rPr>
        <w:t>Using the Magnetic Field for Indoor</w:t>
      </w:r>
      <w:r>
        <w:rPr>
          <w:lang w:val="en-US"/>
        </w:rPr>
        <w:t xml:space="preserve"> </w:t>
      </w:r>
      <w:r w:rsidRPr="00D1036A">
        <w:rPr>
          <w:lang w:val="en-GB"/>
        </w:rPr>
        <w:t>Localisation</w:t>
      </w:r>
      <w:r w:rsidRPr="00D1036A">
        <w:rPr>
          <w:lang w:val="en-US"/>
        </w:rPr>
        <w:t xml:space="preserve"> on a Mobile Phone</w:t>
      </w:r>
      <w:r w:rsidR="00E762EF" w:rsidRPr="00D1036A">
        <w:rPr>
          <w:lang w:val="en-US"/>
        </w:rPr>
        <w:t xml:space="preserve">. </w:t>
      </w:r>
      <w:proofErr w:type="gramStart"/>
      <w:r w:rsidR="00E762EF" w:rsidRPr="009D295D">
        <w:rPr>
          <w:lang w:val="en-US"/>
        </w:rPr>
        <w:t>In :</w:t>
      </w:r>
      <w:proofErr w:type="gramEnd"/>
      <w:r w:rsidR="00E762EF" w:rsidRPr="009D295D">
        <w:rPr>
          <w:lang w:val="en-US"/>
        </w:rPr>
        <w:t xml:space="preserve"> </w:t>
      </w:r>
      <w:r w:rsidRPr="009D295D">
        <w:rPr>
          <w:lang w:val="en-US"/>
        </w:rPr>
        <w:t xml:space="preserve">J. M. Krisp (ed.), </w:t>
      </w:r>
      <w:r w:rsidRPr="009D295D">
        <w:rPr>
          <w:i/>
          <w:lang w:val="en-US"/>
        </w:rPr>
        <w:t>Progress in Location-Based Services</w:t>
      </w:r>
      <w:r w:rsidRPr="009D295D">
        <w:rPr>
          <w:lang w:val="en-US"/>
        </w:rPr>
        <w:t>,</w:t>
      </w:r>
      <w:r w:rsidR="00E762EF" w:rsidRPr="009D295D">
        <w:rPr>
          <w:lang w:val="en-US"/>
        </w:rPr>
        <w:t xml:space="preserve"> </w:t>
      </w:r>
      <w:r w:rsidRPr="009D295D">
        <w:rPr>
          <w:lang w:val="en-US"/>
        </w:rPr>
        <w:t>Berlin</w:t>
      </w:r>
      <w:r w:rsidR="00E762EF" w:rsidRPr="009D295D">
        <w:rPr>
          <w:lang w:val="en-US"/>
        </w:rPr>
        <w:t xml:space="preserve"> : </w:t>
      </w:r>
      <w:r w:rsidRPr="009D295D">
        <w:rPr>
          <w:lang w:val="en-US"/>
        </w:rPr>
        <w:t>Springer-Verlag</w:t>
      </w:r>
      <w:r w:rsidR="00E762EF" w:rsidRPr="009D295D">
        <w:rPr>
          <w:lang w:val="en-US"/>
        </w:rPr>
        <w:t xml:space="preserve">, </w:t>
      </w:r>
      <w:r w:rsidRPr="009D295D">
        <w:rPr>
          <w:lang w:val="en-US"/>
        </w:rPr>
        <w:t>2013</w:t>
      </w:r>
    </w:p>
    <w:p w:rsidR="00AA0C7B" w:rsidRPr="00AA0C7B" w:rsidRDefault="00AA0C7B" w:rsidP="00AA0C7B">
      <w:pPr>
        <w:pStyle w:val="3Bibliitem"/>
        <w:rPr>
          <w:lang w:val="en-US"/>
        </w:rPr>
      </w:pPr>
      <w:r w:rsidRPr="00AA0C7B">
        <w:rPr>
          <w:caps/>
          <w:lang w:val="en-US"/>
        </w:rPr>
        <w:t>A. S. Paul, E. A. WAN</w:t>
      </w:r>
      <w:r w:rsidR="00D1036A" w:rsidRPr="00AA0C7B">
        <w:rPr>
          <w:lang w:val="en-US"/>
        </w:rPr>
        <w:t xml:space="preserve">, </w:t>
      </w:r>
      <w:r w:rsidRPr="00AA0C7B">
        <w:rPr>
          <w:lang w:val="en-US"/>
        </w:rPr>
        <w:t>RSSI-Based Indoor Localization and Tracking Using</w:t>
      </w:r>
    </w:p>
    <w:p w:rsidR="00D1036A" w:rsidRPr="00AA0C7B" w:rsidRDefault="00AA0C7B">
      <w:pPr>
        <w:pStyle w:val="3Bibliitem"/>
        <w:rPr>
          <w:lang w:val="en-US"/>
        </w:rPr>
      </w:pPr>
      <w:r w:rsidRPr="00AA0C7B">
        <w:rPr>
          <w:lang w:val="en-US"/>
        </w:rPr>
        <w:t>Sigma-Point Kalman Smoothers</w:t>
      </w:r>
      <w:r w:rsidR="00D1036A" w:rsidRPr="00AA0C7B">
        <w:rPr>
          <w:lang w:val="en-US"/>
        </w:rPr>
        <w:t xml:space="preserve">. </w:t>
      </w:r>
      <w:proofErr w:type="gramStart"/>
      <w:r w:rsidR="00D1036A" w:rsidRPr="00AA0C7B">
        <w:rPr>
          <w:lang w:val="en-US"/>
        </w:rPr>
        <w:t>In :</w:t>
      </w:r>
      <w:proofErr w:type="gramEnd"/>
      <w:r w:rsidR="00D1036A" w:rsidRPr="00AA0C7B">
        <w:rPr>
          <w:lang w:val="en-US"/>
        </w:rPr>
        <w:t xml:space="preserve"> </w:t>
      </w:r>
      <w:r w:rsidRPr="00AA0C7B">
        <w:rPr>
          <w:rStyle w:val="Italique"/>
          <w:lang w:val="en-US"/>
        </w:rPr>
        <w:t>IEEE JOURNAL OF SELECTED TOPICS IN SIGNAL PROCESSING</w:t>
      </w:r>
      <w:r>
        <w:rPr>
          <w:rStyle w:val="Italique"/>
          <w:lang w:val="en-US"/>
        </w:rPr>
        <w:t>, VOL. 3 NO. 5</w:t>
      </w:r>
      <w:r>
        <w:rPr>
          <w:lang w:val="en-US"/>
        </w:rPr>
        <w:t xml:space="preserve">, </w:t>
      </w:r>
      <w:r w:rsidRPr="00AA0C7B">
        <w:rPr>
          <w:lang w:val="en-US"/>
        </w:rPr>
        <w:t>IEEE</w:t>
      </w:r>
      <w:r w:rsidR="00D1036A" w:rsidRPr="00AA0C7B">
        <w:rPr>
          <w:lang w:val="en-US"/>
        </w:rPr>
        <w:t xml:space="preserve">, </w:t>
      </w:r>
      <w:r w:rsidRPr="00AA0C7B">
        <w:rPr>
          <w:lang w:val="en-US"/>
        </w:rPr>
        <w:t>2009</w:t>
      </w:r>
    </w:p>
    <w:p w:rsidR="004826E2" w:rsidRDefault="00E762EF">
      <w:pPr>
        <w:pStyle w:val="3Biblitit2"/>
        <w:outlineLvl w:val="0"/>
      </w:pPr>
      <w:r>
        <w:t>Travaux universitaires</w:t>
      </w:r>
    </w:p>
    <w:p w:rsidR="004826E2" w:rsidRDefault="007639CE">
      <w:pPr>
        <w:pStyle w:val="3Bibliitem"/>
      </w:pPr>
      <w:r>
        <w:rPr>
          <w:caps/>
        </w:rPr>
        <w:t>ROsetti</w:t>
      </w:r>
      <w:r w:rsidR="00E762EF">
        <w:t>,</w:t>
      </w:r>
      <w:r>
        <w:t xml:space="preserve"> Emmanuel</w:t>
      </w:r>
      <w:r w:rsidR="00E762EF">
        <w:t xml:space="preserve">. </w:t>
      </w:r>
      <w:r>
        <w:rPr>
          <w:rStyle w:val="Italique"/>
        </w:rPr>
        <w:t xml:space="preserve">Building </w:t>
      </w:r>
      <w:proofErr w:type="spellStart"/>
      <w:r w:rsidRPr="00A7300A">
        <w:rPr>
          <w:rStyle w:val="Italique"/>
        </w:rPr>
        <w:t>Form</w:t>
      </w:r>
      <w:proofErr w:type="spellEnd"/>
      <w:r w:rsidRPr="00A7300A">
        <w:rPr>
          <w:rStyle w:val="Italique"/>
        </w:rPr>
        <w:t>:</w:t>
      </w:r>
      <w:r>
        <w:rPr>
          <w:rStyle w:val="Italique"/>
        </w:rPr>
        <w:t xml:space="preserve"> Une application Android pour la collecte de données sur les bâtiments de la ville d’Ottawa dans le cadre d’une étude de risques sismiques</w:t>
      </w:r>
      <w:r w:rsidR="00E762EF">
        <w:t xml:space="preserve">. </w:t>
      </w:r>
      <w:r w:rsidR="000A2EB2">
        <w:t>Projet Pluridisciplinaire</w:t>
      </w:r>
      <w:r w:rsidR="00E762EF">
        <w:t xml:space="preserve">, </w:t>
      </w:r>
      <w:r w:rsidR="000A2EB2">
        <w:t>ENSG</w:t>
      </w:r>
      <w:r w:rsidR="00E762EF">
        <w:t xml:space="preserve">, </w:t>
      </w:r>
      <w:r w:rsidR="000A2EB2">
        <w:t>2011</w:t>
      </w:r>
      <w:r w:rsidR="00E762EF">
        <w:t xml:space="preserve">, </w:t>
      </w:r>
      <w:r w:rsidR="000A2EB2">
        <w:t>42</w:t>
      </w:r>
      <w:r w:rsidR="00E762EF">
        <w:t xml:space="preserve"> p.</w:t>
      </w:r>
    </w:p>
    <w:p w:rsidR="00827DF0" w:rsidRDefault="00E762EF" w:rsidP="00827DF0">
      <w:pPr>
        <w:pStyle w:val="3Biblitit2"/>
        <w:outlineLvl w:val="0"/>
      </w:pPr>
      <w:r>
        <w:t>Sites web consultés</w:t>
      </w:r>
    </w:p>
    <w:p w:rsidR="00286312" w:rsidRPr="00286312" w:rsidRDefault="00827DF0" w:rsidP="00827DF0">
      <w:pPr>
        <w:pStyle w:val="3Bibliitem"/>
        <w:rPr>
          <w:color w:val="0000FF"/>
          <w:u w:val="single"/>
        </w:rPr>
      </w:pPr>
      <w:r>
        <w:t>Android Official Documentation</w:t>
      </w:r>
      <w:r w:rsidR="00683187">
        <w:t xml:space="preserve">, </w:t>
      </w:r>
      <w:hyperlink r:id="rId34" w:history="1">
        <w:r w:rsidRPr="00AC3BB7">
          <w:rPr>
            <w:rStyle w:val="Lienhypertexte"/>
          </w:rPr>
          <w:t>https://developer.android.com/guide/index.html</w:t>
        </w:r>
      </w:hyperlink>
    </w:p>
    <w:p w:rsidR="00827DF0" w:rsidRPr="009D295D" w:rsidRDefault="008963A0" w:rsidP="00827DF0">
      <w:pPr>
        <w:pStyle w:val="3Bibliitem"/>
        <w:rPr>
          <w:rStyle w:val="Lienhypertexte"/>
        </w:rPr>
      </w:pPr>
      <w:r>
        <w:t>CrowdMag</w:t>
      </w:r>
      <w:r w:rsidR="00683187">
        <w:t xml:space="preserve">. </w:t>
      </w:r>
      <w:r>
        <w:t>visité en juin 2015</w:t>
      </w:r>
      <w:r w:rsidR="00827DF0">
        <w:t xml:space="preserve">, </w:t>
      </w:r>
      <w:hyperlink r:id="rId35" w:history="1">
        <w:r w:rsidRPr="008963A0">
          <w:rPr>
            <w:rStyle w:val="Lienhypertexte"/>
          </w:rPr>
          <w:t>http://www.ngdc.noaa.gov/geomag/crowdmag.shtml</w:t>
        </w:r>
      </w:hyperlink>
    </w:p>
    <w:p w:rsidR="00286312" w:rsidRPr="009D295D" w:rsidRDefault="00286312" w:rsidP="009A7D42">
      <w:pPr>
        <w:pStyle w:val="Texte"/>
        <w:spacing w:after="0"/>
        <w:rPr>
          <w:rStyle w:val="Lienhypertexte"/>
        </w:rPr>
      </w:pPr>
      <w:r w:rsidRPr="009D295D">
        <w:t>Google Maps Android Heatmap Utility,</w:t>
      </w:r>
      <w:r w:rsidR="00F2228E" w:rsidRPr="009D295D">
        <w:t xml:space="preserve"> </w:t>
      </w:r>
      <w:r w:rsidR="00F2228E" w:rsidRPr="00F67821">
        <w:t>consulté en juin 2015</w:t>
      </w:r>
      <w:r w:rsidR="00F2228E" w:rsidRPr="009D295D">
        <w:t>,</w:t>
      </w:r>
      <w:r w:rsidRPr="009D295D">
        <w:rPr>
          <w:rStyle w:val="Lienhypertexte"/>
        </w:rPr>
        <w:t xml:space="preserve"> </w:t>
      </w:r>
      <w:hyperlink r:id="rId36" w:history="1">
        <w:r w:rsidR="00F67821" w:rsidRPr="009D295D">
          <w:rPr>
            <w:rStyle w:val="Lienhypertexte"/>
          </w:rPr>
          <w:t>https://developers.google.com/maps/documentation/android/utility/heatmap</w:t>
        </w:r>
      </w:hyperlink>
    </w:p>
    <w:p w:rsidR="00F67821" w:rsidRPr="009D295D" w:rsidRDefault="00F67821" w:rsidP="00286312">
      <w:pPr>
        <w:pStyle w:val="Texte"/>
        <w:rPr>
          <w:color w:val="0000FF"/>
          <w:u w:val="single"/>
        </w:rPr>
      </w:pPr>
      <w:r w:rsidRPr="009D295D">
        <w:rPr>
          <w:color w:val="0000FF"/>
          <w:u w:val="single"/>
        </w:rPr>
        <w:tab/>
      </w:r>
      <w:r w:rsidRPr="009D295D">
        <w:t xml:space="preserve">StackOverflow, </w:t>
      </w:r>
      <w:r w:rsidRPr="009D295D">
        <w:rPr>
          <w:color w:val="0000FF"/>
          <w:u w:val="single"/>
        </w:rPr>
        <w:t>http://stackoverflow.com/questions/15315129/convert-magnetic-field-x-y-z-values-from-device-into-global-reference-frame</w:t>
      </w:r>
    </w:p>
    <w:p w:rsidR="004826E2" w:rsidRDefault="00E762EF" w:rsidP="00827DF0">
      <w:pPr>
        <w:pStyle w:val="3Biblitit2"/>
        <w:outlineLvl w:val="0"/>
      </w:pPr>
      <w:r>
        <w:t>Bases de données</w:t>
      </w:r>
    </w:p>
    <w:p w:rsidR="004826E2" w:rsidRDefault="00E762EF">
      <w:pPr>
        <w:pStyle w:val="3Bibliitem"/>
        <w:outlineLvl w:val="0"/>
      </w:pPr>
      <w:r>
        <w:t>Organisme auteur, sigle. Nom développé de la base, sigle. Date de création</w:t>
      </w:r>
    </w:p>
    <w:p w:rsidR="004826E2" w:rsidRPr="00A16A70" w:rsidRDefault="00E762EF" w:rsidP="00A16A70">
      <w:pPr>
        <w:pStyle w:val="3Anntitre1"/>
      </w:pPr>
      <w:bookmarkStart w:id="43" w:name="_Toc428999297"/>
      <w:r>
        <w:lastRenderedPageBreak/>
        <w:t>Annexes</w:t>
      </w:r>
      <w:bookmarkEnd w:id="43"/>
    </w:p>
    <w:p w:rsidR="004826E2" w:rsidRDefault="00E762EF" w:rsidP="00A16A70">
      <w:pPr>
        <w:pStyle w:val="3Anntitre2"/>
      </w:pPr>
      <w:bookmarkStart w:id="44" w:name="_Toc429242330"/>
      <w:r>
        <w:lastRenderedPageBreak/>
        <w:t>Annexe 1</w:t>
      </w:r>
      <w:r w:rsidR="00BC7700">
        <w:t> :</w:t>
      </w:r>
      <w:r>
        <w:t xml:space="preserve"> </w:t>
      </w:r>
      <w:r w:rsidR="00C34A86">
        <w:t>Application Android</w:t>
      </w:r>
      <w:bookmarkEnd w:id="44"/>
    </w:p>
    <w:p w:rsidR="00E42E51" w:rsidRDefault="00E42E51" w:rsidP="007978F6">
      <w:pPr>
        <w:pStyle w:val="3Anntitre4"/>
      </w:pPr>
      <w:r>
        <w:t>Vérification matérielle</w:t>
      </w:r>
      <w:bookmarkStart w:id="45" w:name="Annexe_1_verification_materielle"/>
      <w:bookmarkEnd w:id="45"/>
    </w:p>
    <w:p w:rsidR="00E42E51" w:rsidRDefault="00E42E51" w:rsidP="00E42E51">
      <w:pPr>
        <w:pStyle w:val="Texte"/>
      </w:pPr>
      <w:r>
        <w:t xml:space="preserve">Pour faire tourner l’application, votre appareil Android doit posséder un magnétomètre </w:t>
      </w:r>
      <w:r w:rsidR="000058BD">
        <w:t xml:space="preserve">et un </w:t>
      </w:r>
      <w:r w:rsidR="00F42388">
        <w:t>gravimètre</w:t>
      </w:r>
      <w:r w:rsidR="000058BD">
        <w:t xml:space="preserve">. </w:t>
      </w:r>
      <w:r w:rsidR="006241DD">
        <w:t xml:space="preserve">Il est aussi préférable de </w:t>
      </w:r>
      <w:r w:rsidR="00E14551">
        <w:t>posséder</w:t>
      </w:r>
      <w:r w:rsidR="006241DD">
        <w:t xml:space="preserve"> un accéléromètre si vous souhaitez fournir toutes les informations possibles. Cependant cela n’est pas indispensable.</w:t>
      </w:r>
    </w:p>
    <w:p w:rsidR="000E5003" w:rsidRDefault="00B23341" w:rsidP="005722A4">
      <w:pPr>
        <w:pStyle w:val="Figure"/>
      </w:pPr>
      <w:r>
        <w:t> </w:t>
      </w:r>
      <w:bookmarkStart w:id="46" w:name="_Toc429242328"/>
      <w:r w:rsidR="000E5003">
        <w:t>vérification matérielle</w:t>
      </w:r>
      <w:r w:rsidR="00526E05">
        <w:t xml:space="preserve"> réussie</w:t>
      </w:r>
      <w:bookmarkEnd w:id="46"/>
    </w:p>
    <w:p w:rsidR="000E5003" w:rsidRDefault="00B97743" w:rsidP="00237B39">
      <w:pPr>
        <w:pStyle w:val="Imagenew"/>
      </w:pPr>
      <w:r w:rsidRPr="00B97743">
        <w:rPr>
          <w:noProof/>
        </w:rPr>
        <w:drawing>
          <wp:inline distT="0" distB="0" distL="0" distR="0">
            <wp:extent cx="3514725" cy="3004602"/>
            <wp:effectExtent l="0" t="0" r="0" b="5715"/>
            <wp:docPr id="19" name="Image 19" descr="D:\Documents\Bureau\screensmagneticdb\11_verifi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Documents\Bureau\screensmagneticdb\11_verification.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519697" cy="3008853"/>
                    </a:xfrm>
                    <a:prstGeom prst="rect">
                      <a:avLst/>
                    </a:prstGeom>
                    <a:noFill/>
                    <a:ln>
                      <a:noFill/>
                    </a:ln>
                  </pic:spPr>
                </pic:pic>
              </a:graphicData>
            </a:graphic>
          </wp:inline>
        </w:drawing>
      </w:r>
    </w:p>
    <w:p w:rsidR="000E5003" w:rsidRDefault="000E5003" w:rsidP="000E5003">
      <w:pPr>
        <w:pStyle w:val="Source"/>
      </w:pPr>
      <w:r>
        <w:t>Sasyan Valentin</w:t>
      </w:r>
    </w:p>
    <w:p w:rsidR="004826E2" w:rsidRDefault="000416C3" w:rsidP="007978F6">
      <w:pPr>
        <w:pStyle w:val="3Anntitre4"/>
      </w:pPr>
      <w:r>
        <w:t>Voir les données collectées</w:t>
      </w:r>
      <w:bookmarkStart w:id="47" w:name="Annexe_1_voir_donnees_collectees"/>
      <w:bookmarkEnd w:id="47"/>
    </w:p>
    <w:p w:rsidR="00F10226" w:rsidRDefault="00F10226" w:rsidP="00F10226">
      <w:pPr>
        <w:pStyle w:val="Texte"/>
      </w:pPr>
      <w:r>
        <w:t>L’application affiche un petit point bleu sur la carte pour marquer les mesures. Pour des raisons de performance, les points bl</w:t>
      </w:r>
      <w:r w:rsidR="00F11927">
        <w:t>eu</w:t>
      </w:r>
      <w:r>
        <w:t xml:space="preserve">s ne sont affichés que lors que </w:t>
      </w:r>
      <w:r w:rsidR="00491107">
        <w:t>l</w:t>
      </w:r>
      <w:r>
        <w:t xml:space="preserve">a mesure </w:t>
      </w:r>
      <w:r w:rsidR="006501DD">
        <w:t xml:space="preserve">a été </w:t>
      </w:r>
      <w:r w:rsidR="00A30F83">
        <w:t>affichée</w:t>
      </w:r>
      <w:r>
        <w:t xml:space="preserve"> dans la liste. Pensez donc à dérouler la liste pour mettre à jour la carte.</w:t>
      </w:r>
    </w:p>
    <w:p w:rsidR="00A75176" w:rsidRDefault="007C55C6" w:rsidP="00F10226">
      <w:pPr>
        <w:pStyle w:val="Texte"/>
      </w:pPr>
      <w:r>
        <w:t>Vous pouvez voir le champ magnétique mesuré en ouvrant l’outil « Voir les données collectées » dans le menu.</w:t>
      </w:r>
      <w:r w:rsidR="00CA3803">
        <w:t xml:space="preserve"> Vous pourrez ainsi voir toutes les mesures effectuées et interpoler le champ sur la zone de mesure.</w:t>
      </w:r>
    </w:p>
    <w:p w:rsidR="00A75176" w:rsidRDefault="00A75176" w:rsidP="005722A4">
      <w:pPr>
        <w:pStyle w:val="Figure"/>
      </w:pPr>
      <w:r>
        <w:lastRenderedPageBreak/>
        <w:t> </w:t>
      </w:r>
      <w:bookmarkStart w:id="48" w:name="_Toc429242329"/>
      <w:r>
        <w:t>vue des données collectées</w:t>
      </w:r>
      <w:bookmarkEnd w:id="48"/>
    </w:p>
    <w:p w:rsidR="007C55C6" w:rsidRDefault="00A75176" w:rsidP="00237B39">
      <w:pPr>
        <w:pStyle w:val="Imagenew"/>
      </w:pPr>
      <w:r>
        <w:rPr>
          <w:noProof/>
        </w:rPr>
        <w:drawing>
          <wp:inline distT="0" distB="0" distL="0" distR="0">
            <wp:extent cx="2447925" cy="4179384"/>
            <wp:effectExtent l="0" t="0" r="0" b="0"/>
            <wp:docPr id="16" name="Image 16" descr="C:\Users\Valentin\AppData\Local\Microsoft\Windows\INetCache\Content.Word\10_interpol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Valentin\AppData\Local\Microsoft\Windows\INetCache\Content.Word\10_interpolation.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448957" cy="4181146"/>
                    </a:xfrm>
                    <a:prstGeom prst="rect">
                      <a:avLst/>
                    </a:prstGeom>
                    <a:noFill/>
                    <a:ln>
                      <a:noFill/>
                    </a:ln>
                  </pic:spPr>
                </pic:pic>
              </a:graphicData>
            </a:graphic>
          </wp:inline>
        </w:drawing>
      </w:r>
    </w:p>
    <w:p w:rsidR="00A75176" w:rsidRDefault="00A75176" w:rsidP="00A75176">
      <w:pPr>
        <w:pStyle w:val="Texte"/>
        <w:jc w:val="center"/>
      </w:pPr>
      <w:r>
        <w:t>Sasyan Valentin</w:t>
      </w:r>
    </w:p>
    <w:p w:rsidR="00A5029D" w:rsidRDefault="00A16A70" w:rsidP="00A16A70">
      <w:pPr>
        <w:pStyle w:val="3Anntitre2"/>
      </w:pPr>
      <w:bookmarkStart w:id="49" w:name="_Toc429242331"/>
      <w:r w:rsidRPr="00A16A70">
        <w:lastRenderedPageBreak/>
        <w:t>Annexe 2 : Script R</w:t>
      </w:r>
      <w:bookmarkEnd w:id="49"/>
    </w:p>
    <w:p w:rsidR="00DF2609" w:rsidRDefault="00DF2609" w:rsidP="007978F6">
      <w:pPr>
        <w:pStyle w:val="3Anntitre4"/>
      </w:pPr>
      <w:r>
        <w:t>Paramètres</w:t>
      </w:r>
      <w:bookmarkStart w:id="50" w:name="Annexe_2_parametres"/>
      <w:bookmarkEnd w:id="50"/>
    </w:p>
    <w:p w:rsidR="00D517D5" w:rsidRDefault="00D517D5" w:rsidP="00D517D5">
      <w:pPr>
        <w:pStyle w:val="Texte"/>
      </w:pPr>
      <w:r>
        <w:t xml:space="preserve">La fonction </w:t>
      </w:r>
      <w:r w:rsidR="00BA7D83">
        <w:t>« </w:t>
      </w:r>
      <m:oMath>
        <m:r>
          <w:rPr>
            <w:rFonts w:ascii="Cambria Math" w:hAnsi="Cambria Math"/>
          </w:rPr>
          <m:t>processData()</m:t>
        </m:r>
      </m:oMath>
      <w:r w:rsidR="00BA7D83">
        <w:t> »</w:t>
      </w:r>
      <w:r>
        <w:t xml:space="preserve"> effectue tous les enchainements nécessaires et possibles pour traiter les données. Vous pouvez aussi </w:t>
      </w:r>
      <w:r w:rsidR="00BA7D83">
        <w:t>exécuter</w:t>
      </w:r>
      <w:r>
        <w:t xml:space="preserve"> vous-même les fonctions séparément pour plus de </w:t>
      </w:r>
      <w:r w:rsidR="001112AE">
        <w:t>modularité</w:t>
      </w:r>
      <w:r>
        <w:t>.</w:t>
      </w:r>
    </w:p>
    <w:p w:rsidR="004F08FD" w:rsidRDefault="004F08FD" w:rsidP="00D517D5">
      <w:pPr>
        <w:pStyle w:val="Texte"/>
      </w:pPr>
      <w:r>
        <w:t>Voici les paramètres disponibles :</w:t>
      </w:r>
    </w:p>
    <w:p w:rsidR="00A40D56" w:rsidRDefault="00A40D56" w:rsidP="001379E1">
      <w:pPr>
        <w:pStyle w:val="ListePuce2"/>
      </w:pPr>
      <w:r w:rsidRPr="00100774">
        <w:t>filter</w:t>
      </w:r>
      <w:r>
        <w:t> : masque des dossiers à utiliser et du dossier de sortie</w:t>
      </w:r>
      <w:r w:rsidR="009E7A1F">
        <w:t>,</w:t>
      </w:r>
    </w:p>
    <w:p w:rsidR="009E7A1F" w:rsidRDefault="009E7A1F" w:rsidP="001379E1">
      <w:pPr>
        <w:pStyle w:val="ListePuce2"/>
      </w:pPr>
      <w:r w:rsidRPr="00100774">
        <w:t>resolution</w:t>
      </w:r>
      <w:r>
        <w:t> : résolution en mètre du raster de sortie de l’interpolation,</w:t>
      </w:r>
    </w:p>
    <w:p w:rsidR="009E7A1F" w:rsidRDefault="009E7A1F" w:rsidP="001379E1">
      <w:pPr>
        <w:pStyle w:val="ListePuce2"/>
      </w:pPr>
      <w:r w:rsidRPr="00100774">
        <w:t>export</w:t>
      </w:r>
      <w:r>
        <w:t> : autorise ou non l’écriture des fichiers de sortie,</w:t>
      </w:r>
    </w:p>
    <w:p w:rsidR="009E7A1F" w:rsidRDefault="009E7A1F" w:rsidP="001379E1">
      <w:pPr>
        <w:pStyle w:val="ListePuce2"/>
      </w:pPr>
      <w:r w:rsidRPr="00100774">
        <w:t>erase</w:t>
      </w:r>
      <w:r>
        <w:t> : autorise ou non l’effacement d’éventuels anciens fichiers de sortie,</w:t>
      </w:r>
    </w:p>
    <w:p w:rsidR="009E7A1F" w:rsidRDefault="009E7A1F" w:rsidP="001379E1">
      <w:pPr>
        <w:pStyle w:val="ListePuce2"/>
      </w:pPr>
      <w:r w:rsidRPr="00100774">
        <w:t>EPSG</w:t>
      </w:r>
      <w:r>
        <w:t> : projection des fichiers de sortie,</w:t>
      </w:r>
    </w:p>
    <w:p w:rsidR="009E7A1F" w:rsidRDefault="00B45A7B" w:rsidP="001379E1">
      <w:pPr>
        <w:pStyle w:val="ListePuce2"/>
      </w:pPr>
      <w:r>
        <w:t>p : facteur de puissance pour l’interpolation,</w:t>
      </w:r>
    </w:p>
    <w:p w:rsidR="00B45A7B" w:rsidRDefault="00B45A7B" w:rsidP="001379E1">
      <w:pPr>
        <w:pStyle w:val="ListePuce2"/>
      </w:pPr>
      <w:r w:rsidRPr="00100774">
        <w:t>classif</w:t>
      </w:r>
      <w:r>
        <w:t xml:space="preserve"> : </w:t>
      </w:r>
      <w:proofErr w:type="gramStart"/>
      <w:r>
        <w:t>effectuer</w:t>
      </w:r>
      <w:proofErr w:type="gramEnd"/>
      <w:r>
        <w:t xml:space="preserve"> ou non la classification,</w:t>
      </w:r>
    </w:p>
    <w:p w:rsidR="00B45A7B" w:rsidRDefault="00B45A7B" w:rsidP="001379E1">
      <w:pPr>
        <w:pStyle w:val="ListePuce2"/>
      </w:pPr>
      <w:r>
        <w:t>compile : effectuer ou non la compilation des résultats</w:t>
      </w:r>
      <w:r w:rsidR="00C00424">
        <w:t>,</w:t>
      </w:r>
    </w:p>
    <w:p w:rsidR="00C00424" w:rsidRDefault="00C00424" w:rsidP="001379E1">
      <w:pPr>
        <w:pStyle w:val="ListePuce2"/>
      </w:pPr>
      <w:r>
        <w:t xml:space="preserve">useX : utiliser l’axe x </w:t>
      </w:r>
      <w:r w:rsidR="00730D29">
        <w:t>du champ magnétique</w:t>
      </w:r>
      <w:r>
        <w:t>,</w:t>
      </w:r>
    </w:p>
    <w:p w:rsidR="00C00424" w:rsidRDefault="00730D29" w:rsidP="001379E1">
      <w:pPr>
        <w:pStyle w:val="ListePuce2"/>
      </w:pPr>
      <w:r>
        <w:t xml:space="preserve">lessType : simplifier les types </w:t>
      </w:r>
      <w:r w:rsidR="00915A8E">
        <w:t>possibles de</w:t>
      </w:r>
      <w:r w:rsidR="009C5591">
        <w:t xml:space="preserve"> structures,</w:t>
      </w:r>
    </w:p>
    <w:p w:rsidR="009C5591" w:rsidRDefault="009C5591" w:rsidP="001379E1">
      <w:pPr>
        <w:pStyle w:val="ListePuce2"/>
      </w:pPr>
      <w:r>
        <w:t xml:space="preserve">rePredict : </w:t>
      </w:r>
      <w:proofErr w:type="gramStart"/>
      <w:r>
        <w:t>figer</w:t>
      </w:r>
      <w:proofErr w:type="gramEnd"/>
      <w:r>
        <w:t xml:space="preserve"> ou non les mesures utilisées pour l’apprentissage</w:t>
      </w:r>
    </w:p>
    <w:p w:rsidR="00C35D9A" w:rsidRDefault="00C35D9A" w:rsidP="00C35D9A">
      <w:pPr>
        <w:pStyle w:val="Texte"/>
      </w:pPr>
      <w:r>
        <w:t>Pour connaitre les types à utiliser pour chacun des paramètres, consulter la documentation (« MagneticDB_R.pdf » à la racine de l’archive).</w:t>
      </w:r>
    </w:p>
    <w:p w:rsidR="00DF2609" w:rsidRPr="007978F6" w:rsidRDefault="00DF2609" w:rsidP="007978F6">
      <w:pPr>
        <w:pStyle w:val="3Anntitre4"/>
      </w:pPr>
      <w:r>
        <w:lastRenderedPageBreak/>
        <w:t>Libraires</w:t>
      </w:r>
      <w:bookmarkStart w:id="51" w:name="Annexe_2_librairies"/>
      <w:bookmarkEnd w:id="51"/>
    </w:p>
    <w:p w:rsidR="00DE6D95" w:rsidRDefault="00DE6D95" w:rsidP="007978F6">
      <w:pPr>
        <w:pStyle w:val="Texte"/>
        <w:keepNext/>
      </w:pPr>
      <w:r>
        <w:t>Le Script R nécessite les librairies suivantes :</w:t>
      </w:r>
    </w:p>
    <w:p w:rsidR="00DE6D95" w:rsidRDefault="00DE6D95" w:rsidP="001379E1">
      <w:pPr>
        <w:pStyle w:val="ListePuce2"/>
      </w:pPr>
      <w:r>
        <w:t>rjson,</w:t>
      </w:r>
    </w:p>
    <w:p w:rsidR="00DE6D95" w:rsidRDefault="00DE6D95" w:rsidP="001379E1">
      <w:pPr>
        <w:pStyle w:val="ListePuce2"/>
      </w:pPr>
      <w:r>
        <w:t>rgdal,</w:t>
      </w:r>
    </w:p>
    <w:p w:rsidR="00DE6D95" w:rsidRDefault="00DE6D95" w:rsidP="001379E1">
      <w:pPr>
        <w:pStyle w:val="ListePuce2"/>
      </w:pPr>
      <w:r>
        <w:t>automap,</w:t>
      </w:r>
    </w:p>
    <w:p w:rsidR="00DE6D95" w:rsidRDefault="00DE6D95" w:rsidP="001379E1">
      <w:pPr>
        <w:pStyle w:val="ListePuce2"/>
      </w:pPr>
      <w:r>
        <w:t>caret,</w:t>
      </w:r>
    </w:p>
    <w:p w:rsidR="00DE6D95" w:rsidRDefault="00DE6D95" w:rsidP="001379E1">
      <w:pPr>
        <w:pStyle w:val="ListePuce2"/>
      </w:pPr>
      <w:r>
        <w:t>tictoc,</w:t>
      </w:r>
    </w:p>
    <w:p w:rsidR="00DE6D95" w:rsidRDefault="00DE6D95" w:rsidP="001379E1">
      <w:pPr>
        <w:pStyle w:val="ListePuce2"/>
      </w:pPr>
      <w:r>
        <w:t>XML,</w:t>
      </w:r>
    </w:p>
    <w:p w:rsidR="00DE6D95" w:rsidRDefault="00DE6D95" w:rsidP="001379E1">
      <w:pPr>
        <w:pStyle w:val="ListePuce2"/>
      </w:pPr>
      <w:r>
        <w:t>tools,</w:t>
      </w:r>
    </w:p>
    <w:p w:rsidR="00DE6D95" w:rsidRDefault="00DE6D95" w:rsidP="001379E1">
      <w:pPr>
        <w:pStyle w:val="ListePuce2"/>
      </w:pPr>
      <w:r>
        <w:t>raster</w:t>
      </w:r>
      <w:r w:rsidR="009B5867">
        <w:t>,</w:t>
      </w:r>
    </w:p>
    <w:p w:rsidR="009B5867" w:rsidRDefault="009B5867" w:rsidP="001379E1">
      <w:pPr>
        <w:pStyle w:val="ListePuce2"/>
      </w:pPr>
      <w:r>
        <w:t>gstat,</w:t>
      </w:r>
    </w:p>
    <w:p w:rsidR="009B5867" w:rsidRDefault="009B5867" w:rsidP="001379E1">
      <w:pPr>
        <w:pStyle w:val="ListePuce2"/>
      </w:pPr>
      <w:r>
        <w:t>e1071</w:t>
      </w:r>
    </w:p>
    <w:p w:rsidR="009B5867" w:rsidRDefault="009B5867" w:rsidP="009B5867">
      <w:pPr>
        <w:pStyle w:val="Texte"/>
      </w:pPr>
      <w:r>
        <w:t xml:space="preserve">Ajouter ces libraires par ligne de commande ou via l’interface. Ces librairies sont </w:t>
      </w:r>
      <w:r w:rsidR="00C146F7">
        <w:t>susceptibles</w:t>
      </w:r>
      <w:r>
        <w:t xml:space="preserve"> de dépendre </w:t>
      </w:r>
      <w:r w:rsidR="008121BC">
        <w:t>d’autres librairies</w:t>
      </w:r>
      <w:r>
        <w:t xml:space="preserve"> qu’il vous faudra aussi installer.</w:t>
      </w:r>
    </w:p>
    <w:sectPr w:rsidR="009B5867">
      <w:footerReference w:type="default" r:id="rId39"/>
      <w:footerReference w:type="first" r:id="rId40"/>
      <w:pgSz w:w="11907" w:h="16840" w:code="9"/>
      <w:pgMar w:top="1418" w:right="1418" w:bottom="1418" w:left="1418" w:header="1134" w:footer="1134" w:gutter="0"/>
      <w:pgNumType w:start="1"/>
      <w:cols w:space="720"/>
      <w:noEndnote/>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228F7" w:rsidRDefault="00D228F7">
      <w:pPr>
        <w:spacing w:line="240" w:lineRule="auto"/>
      </w:pPr>
      <w:r>
        <w:separator/>
      </w:r>
    </w:p>
  </w:endnote>
  <w:endnote w:type="continuationSeparator" w:id="0">
    <w:p w:rsidR="00D228F7" w:rsidRDefault="00D228F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MS Gothic">
    <w:altName w:val="Arial Unicode MS"/>
    <w:panose1 w:val="020B0609070205080204"/>
    <w:charset w:val="80"/>
    <w:family w:val="modern"/>
    <w:notTrueType/>
    <w:pitch w:val="fixed"/>
    <w:sig w:usb0="00000000" w:usb1="08070000" w:usb2="00000010" w:usb3="00000000" w:csb0="00020000"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E0AF3" w:rsidRDefault="00FE0AF3">
    <w:pPr>
      <w:pStyle w:val="Pieddepage"/>
      <w:tabs>
        <w:tab w:val="clear" w:pos="4536"/>
      </w:tabs>
      <w:rPr>
        <w:rStyle w:val="Numrodepage"/>
      </w:rPr>
    </w:pPr>
    <w:r>
      <w:rPr>
        <w:rStyle w:val="Numrodepage"/>
      </w:rPr>
      <w:tab/>
    </w:r>
    <w:r>
      <w:rPr>
        <w:rStyle w:val="Numrodepage"/>
      </w:rPr>
      <w:fldChar w:fldCharType="begin"/>
    </w:r>
    <w:r>
      <w:rPr>
        <w:rStyle w:val="Numrodepage"/>
      </w:rPr>
      <w:instrText xml:space="preserve"> PAGE </w:instrText>
    </w:r>
    <w:r>
      <w:rPr>
        <w:rStyle w:val="Numrodepage"/>
      </w:rPr>
      <w:fldChar w:fldCharType="separate"/>
    </w:r>
    <w:r w:rsidR="003B28E5">
      <w:rPr>
        <w:rStyle w:val="Numrodepage"/>
        <w:noProof/>
      </w:rPr>
      <w:t>38</w:t>
    </w:r>
    <w:r>
      <w:rPr>
        <w:rStyle w:val="Numrodepage"/>
      </w:rPr>
      <w:fldChar w:fldCharType="end"/>
    </w:r>
  </w:p>
  <w:p w:rsidR="00FE0AF3" w:rsidRDefault="00FE0AF3"/>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E0AF3" w:rsidRDefault="00FE0AF3">
    <w:pPr>
      <w:pStyle w:val="Pieddepage"/>
      <w:spacing w:line="240" w:lineRule="auto"/>
      <w:jc w:val="left"/>
    </w:pPr>
    <w:r>
      <w:rPr>
        <w:sz w:val="20"/>
      </w:rPr>
      <w:t>ECOLE NATIONALE DES SCIENCES GEOGRAPHIQUES</w:t>
    </w:r>
    <w:r>
      <w:br/>
    </w:r>
    <w:r>
      <w:rPr>
        <w:sz w:val="18"/>
      </w:rPr>
      <w:t>6 et 8 avenue Blaise Pascal - Cité Descartes - Champs sur Marne - 77455 MARNE-LA-VALLEE CEDEX 2</w:t>
    </w:r>
    <w:r>
      <w:br/>
    </w:r>
    <w:r>
      <w:rPr>
        <w:sz w:val="18"/>
      </w:rPr>
      <w:t>Téléphone 01 64 15 31 00 Télécopie 01 64 15 31 07</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228F7" w:rsidRDefault="00D228F7">
      <w:pPr>
        <w:spacing w:line="240" w:lineRule="auto"/>
      </w:pPr>
      <w:r>
        <w:separator/>
      </w:r>
    </w:p>
  </w:footnote>
  <w:footnote w:type="continuationSeparator" w:id="0">
    <w:p w:rsidR="00D228F7" w:rsidRDefault="00D228F7">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22022CA8"/>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EEA4B312"/>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1BBA098C"/>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505E78B0"/>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D0BEC6AC"/>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57DCFCD8"/>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1982FB48"/>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EF345D40"/>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66C4F6D2"/>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875435AA"/>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3AE4846"/>
    <w:multiLevelType w:val="multilevel"/>
    <w:tmpl w:val="F55C86EC"/>
    <w:lvl w:ilvl="0">
      <w:start w:val="1"/>
      <w:numFmt w:val="decimal"/>
      <w:lvlText w:val="%1"/>
      <w:lvlJc w:val="left"/>
      <w:pPr>
        <w:tabs>
          <w:tab w:val="num" w:pos="1410"/>
        </w:tabs>
        <w:ind w:left="1410" w:hanging="1410"/>
      </w:pPr>
      <w:rPr>
        <w:rFonts w:hint="default"/>
      </w:rPr>
    </w:lvl>
    <w:lvl w:ilvl="1">
      <w:start w:val="1"/>
      <w:numFmt w:val="decimal"/>
      <w:lvlText w:val="%1.%2"/>
      <w:lvlJc w:val="left"/>
      <w:pPr>
        <w:tabs>
          <w:tab w:val="num" w:pos="1410"/>
        </w:tabs>
        <w:ind w:left="1410" w:hanging="1410"/>
      </w:pPr>
      <w:rPr>
        <w:rFonts w:hint="default"/>
      </w:rPr>
    </w:lvl>
    <w:lvl w:ilvl="2">
      <w:start w:val="1"/>
      <w:numFmt w:val="decimal"/>
      <w:lvlText w:val="%1.%2.%3"/>
      <w:lvlJc w:val="left"/>
      <w:pPr>
        <w:tabs>
          <w:tab w:val="num" w:pos="1410"/>
        </w:tabs>
        <w:ind w:left="1410" w:hanging="1410"/>
      </w:pPr>
      <w:rPr>
        <w:rFonts w:hint="default"/>
      </w:rPr>
    </w:lvl>
    <w:lvl w:ilvl="3">
      <w:start w:val="1"/>
      <w:numFmt w:val="decimal"/>
      <w:lvlText w:val="%1.%2.%3.%4"/>
      <w:lvlJc w:val="left"/>
      <w:pPr>
        <w:tabs>
          <w:tab w:val="num" w:pos="1410"/>
        </w:tabs>
        <w:ind w:left="1410" w:hanging="1410"/>
      </w:pPr>
      <w:rPr>
        <w:rFonts w:hint="default"/>
      </w:rPr>
    </w:lvl>
    <w:lvl w:ilvl="4">
      <w:start w:val="1"/>
      <w:numFmt w:val="decimal"/>
      <w:lvlText w:val="%1.%2.%3.%4.%5"/>
      <w:lvlJc w:val="left"/>
      <w:pPr>
        <w:tabs>
          <w:tab w:val="num" w:pos="1410"/>
        </w:tabs>
        <w:ind w:left="1410" w:hanging="1410"/>
      </w:pPr>
      <w:rPr>
        <w:rFonts w:hint="default"/>
      </w:rPr>
    </w:lvl>
    <w:lvl w:ilvl="5">
      <w:start w:val="1"/>
      <w:numFmt w:val="decimal"/>
      <w:lvlText w:val="%1.%2.%3.%4.%5.%6"/>
      <w:lvlJc w:val="left"/>
      <w:pPr>
        <w:tabs>
          <w:tab w:val="num" w:pos="1410"/>
        </w:tabs>
        <w:ind w:left="1410" w:hanging="141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11" w15:restartNumberingAfterBreak="0">
    <w:nsid w:val="06692D57"/>
    <w:multiLevelType w:val="singleLevel"/>
    <w:tmpl w:val="F4D2BF86"/>
    <w:lvl w:ilvl="0">
      <w:start w:val="1"/>
      <w:numFmt w:val="bullet"/>
      <w:pStyle w:val="ListePuce1"/>
      <w:lvlText w:val=""/>
      <w:lvlJc w:val="left"/>
      <w:pPr>
        <w:tabs>
          <w:tab w:val="num" w:pos="360"/>
        </w:tabs>
        <w:ind w:left="360" w:hanging="360"/>
      </w:pPr>
      <w:rPr>
        <w:rFonts w:ascii="Symbol" w:hAnsi="Symbol" w:hint="default"/>
      </w:rPr>
    </w:lvl>
  </w:abstractNum>
  <w:abstractNum w:abstractNumId="12" w15:restartNumberingAfterBreak="0">
    <w:nsid w:val="08AD0769"/>
    <w:multiLevelType w:val="multilevel"/>
    <w:tmpl w:val="0B10C1D2"/>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13" w15:restartNumberingAfterBreak="0">
    <w:nsid w:val="15FC2553"/>
    <w:multiLevelType w:val="multilevel"/>
    <w:tmpl w:val="34BC60B4"/>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14" w15:restartNumberingAfterBreak="0">
    <w:nsid w:val="184A0C00"/>
    <w:multiLevelType w:val="hybridMultilevel"/>
    <w:tmpl w:val="049AD71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36454540"/>
    <w:multiLevelType w:val="singleLevel"/>
    <w:tmpl w:val="EE000FB8"/>
    <w:lvl w:ilvl="0">
      <w:start w:val="1"/>
      <w:numFmt w:val="decimal"/>
      <w:pStyle w:val="ListeNum2"/>
      <w:lvlText w:val="%1."/>
      <w:lvlJc w:val="left"/>
      <w:pPr>
        <w:tabs>
          <w:tab w:val="num" w:pos="360"/>
        </w:tabs>
        <w:ind w:left="360" w:hanging="360"/>
      </w:pPr>
    </w:lvl>
  </w:abstractNum>
  <w:abstractNum w:abstractNumId="16" w15:restartNumberingAfterBreak="0">
    <w:nsid w:val="36E07E9E"/>
    <w:multiLevelType w:val="multilevel"/>
    <w:tmpl w:val="9162F036"/>
    <w:lvl w:ilvl="0">
      <w:start w:val="1"/>
      <w:numFmt w:val="decimal"/>
      <w:lvlText w:val="%1"/>
      <w:lvlJc w:val="left"/>
      <w:pPr>
        <w:tabs>
          <w:tab w:val="num" w:pos="705"/>
        </w:tabs>
        <w:ind w:left="705" w:hanging="705"/>
      </w:pPr>
      <w:rPr>
        <w:rFonts w:hint="default"/>
      </w:rPr>
    </w:lvl>
    <w:lvl w:ilvl="1">
      <w:start w:val="1"/>
      <w:numFmt w:val="decimal"/>
      <w:lvlText w:val="%1.%2"/>
      <w:lvlJc w:val="left"/>
      <w:pPr>
        <w:tabs>
          <w:tab w:val="num" w:pos="705"/>
        </w:tabs>
        <w:ind w:left="705" w:hanging="705"/>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17" w15:restartNumberingAfterBreak="0">
    <w:nsid w:val="381652AC"/>
    <w:multiLevelType w:val="multilevel"/>
    <w:tmpl w:val="89E8ECDA"/>
    <w:lvl w:ilvl="0">
      <w:start w:val="1"/>
      <w:numFmt w:val="decimal"/>
      <w:lvlText w:val="%1"/>
      <w:lvlJc w:val="left"/>
      <w:pPr>
        <w:tabs>
          <w:tab w:val="num" w:pos="480"/>
        </w:tabs>
        <w:ind w:left="480" w:hanging="480"/>
      </w:pPr>
      <w:rPr>
        <w:rFonts w:hint="default"/>
      </w:rPr>
    </w:lvl>
    <w:lvl w:ilvl="1">
      <w:start w:val="1"/>
      <w:numFmt w:val="decimal"/>
      <w:lvlText w:val="%1.%2"/>
      <w:lvlJc w:val="left"/>
      <w:pPr>
        <w:tabs>
          <w:tab w:val="num" w:pos="480"/>
        </w:tabs>
        <w:ind w:left="480" w:hanging="48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18" w15:restartNumberingAfterBreak="0">
    <w:nsid w:val="3AF57E60"/>
    <w:multiLevelType w:val="hybridMultilevel"/>
    <w:tmpl w:val="E5629D20"/>
    <w:lvl w:ilvl="0" w:tplc="9D1A99F2">
      <w:start w:val="1"/>
      <w:numFmt w:val="decimal"/>
      <w:lvlText w:val="Figure %1 : "/>
      <w:lvlJc w:val="center"/>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9" w15:restartNumberingAfterBreak="0">
    <w:nsid w:val="3FEC02A7"/>
    <w:multiLevelType w:val="hybridMultilevel"/>
    <w:tmpl w:val="F7029FF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404F59AB"/>
    <w:multiLevelType w:val="hybridMultilevel"/>
    <w:tmpl w:val="D116E9F2"/>
    <w:lvl w:ilvl="0" w:tplc="68F63F0C">
      <w:start w:val="1"/>
      <w:numFmt w:val="decimal"/>
      <w:pStyle w:val="Figure"/>
      <w:lvlText w:val="Figure %1 : "/>
      <w:lvlJc w:val="center"/>
      <w:pPr>
        <w:ind w:left="5888" w:hanging="36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1" w15:restartNumberingAfterBreak="0">
    <w:nsid w:val="42125F08"/>
    <w:multiLevelType w:val="singleLevel"/>
    <w:tmpl w:val="12D84816"/>
    <w:lvl w:ilvl="0">
      <w:start w:val="1"/>
      <w:numFmt w:val="decimal"/>
      <w:lvlText w:val="%1."/>
      <w:lvlJc w:val="left"/>
      <w:pPr>
        <w:tabs>
          <w:tab w:val="num" w:pos="705"/>
        </w:tabs>
        <w:ind w:left="705" w:hanging="705"/>
      </w:pPr>
      <w:rPr>
        <w:rFonts w:hint="default"/>
      </w:rPr>
    </w:lvl>
  </w:abstractNum>
  <w:abstractNum w:abstractNumId="22" w15:restartNumberingAfterBreak="0">
    <w:nsid w:val="46F72747"/>
    <w:multiLevelType w:val="singleLevel"/>
    <w:tmpl w:val="BBEE46DE"/>
    <w:lvl w:ilvl="0">
      <w:start w:val="1"/>
      <w:numFmt w:val="decimal"/>
      <w:pStyle w:val="ListeNum1"/>
      <w:lvlText w:val="%1."/>
      <w:lvlJc w:val="left"/>
      <w:pPr>
        <w:tabs>
          <w:tab w:val="num" w:pos="360"/>
        </w:tabs>
        <w:ind w:left="360" w:hanging="360"/>
      </w:pPr>
    </w:lvl>
  </w:abstractNum>
  <w:abstractNum w:abstractNumId="23" w15:restartNumberingAfterBreak="0">
    <w:nsid w:val="4AE463DB"/>
    <w:multiLevelType w:val="hybridMultilevel"/>
    <w:tmpl w:val="3B00DAE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15:restartNumberingAfterBreak="0">
    <w:nsid w:val="4CBC7CC8"/>
    <w:multiLevelType w:val="multilevel"/>
    <w:tmpl w:val="14F66EA0"/>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25" w15:restartNumberingAfterBreak="0">
    <w:nsid w:val="64FE3C4C"/>
    <w:multiLevelType w:val="multilevel"/>
    <w:tmpl w:val="E714AAA4"/>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108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26" w15:restartNumberingAfterBreak="0">
    <w:nsid w:val="7604490D"/>
    <w:multiLevelType w:val="multilevel"/>
    <w:tmpl w:val="ACAA921E"/>
    <w:lvl w:ilvl="0">
      <w:start w:val="1"/>
      <w:numFmt w:val="decimal"/>
      <w:suff w:val="space"/>
      <w:lvlText w:val="Chapitre %1"/>
      <w:lvlJc w:val="left"/>
      <w:pPr>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108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27" w15:restartNumberingAfterBreak="0">
    <w:nsid w:val="7C192870"/>
    <w:multiLevelType w:val="singleLevel"/>
    <w:tmpl w:val="B718A736"/>
    <w:lvl w:ilvl="0">
      <w:start w:val="1"/>
      <w:numFmt w:val="bullet"/>
      <w:pStyle w:val="ListePuce2"/>
      <w:lvlText w:val="-"/>
      <w:lvlJc w:val="left"/>
      <w:pPr>
        <w:tabs>
          <w:tab w:val="num" w:pos="360"/>
        </w:tabs>
        <w:ind w:left="360" w:hanging="360"/>
      </w:pPr>
      <w:rPr>
        <w:rFonts w:ascii="Times New Roman" w:hAnsi="Times New Roman" w:hint="default"/>
      </w:rPr>
    </w:lvl>
  </w:abstractNum>
  <w:num w:numId="1">
    <w:abstractNumId w:val="16"/>
  </w:num>
  <w:num w:numId="2">
    <w:abstractNumId w:val="10"/>
  </w:num>
  <w:num w:numId="3">
    <w:abstractNumId w:val="24"/>
  </w:num>
  <w:num w:numId="4">
    <w:abstractNumId w:val="25"/>
  </w:num>
  <w:num w:numId="5">
    <w:abstractNumId w:val="26"/>
  </w:num>
  <w:num w:numId="6">
    <w:abstractNumId w:val="21"/>
  </w:num>
  <w:num w:numId="7">
    <w:abstractNumId w:val="21"/>
  </w:num>
  <w:num w:numId="8">
    <w:abstractNumId w:val="21"/>
  </w:num>
  <w:num w:numId="9">
    <w:abstractNumId w:val="27"/>
  </w:num>
  <w:num w:numId="10">
    <w:abstractNumId w:val="21"/>
  </w:num>
  <w:num w:numId="11">
    <w:abstractNumId w:val="22"/>
  </w:num>
  <w:num w:numId="12">
    <w:abstractNumId w:val="15"/>
  </w:num>
  <w:num w:numId="13">
    <w:abstractNumId w:val="12"/>
  </w:num>
  <w:num w:numId="14">
    <w:abstractNumId w:val="13"/>
  </w:num>
  <w:num w:numId="15">
    <w:abstractNumId w:val="17"/>
  </w:num>
  <w:num w:numId="16">
    <w:abstractNumId w:val="11"/>
  </w:num>
  <w:num w:numId="17">
    <w:abstractNumId w:val="4"/>
  </w:num>
  <w:num w:numId="18">
    <w:abstractNumId w:val="5"/>
  </w:num>
  <w:num w:numId="19">
    <w:abstractNumId w:val="6"/>
  </w:num>
  <w:num w:numId="20">
    <w:abstractNumId w:val="7"/>
  </w:num>
  <w:num w:numId="21">
    <w:abstractNumId w:val="9"/>
  </w:num>
  <w:num w:numId="22">
    <w:abstractNumId w:val="0"/>
  </w:num>
  <w:num w:numId="23">
    <w:abstractNumId w:val="1"/>
  </w:num>
  <w:num w:numId="24">
    <w:abstractNumId w:val="2"/>
  </w:num>
  <w:num w:numId="25">
    <w:abstractNumId w:val="3"/>
  </w:num>
  <w:num w:numId="26">
    <w:abstractNumId w:val="8"/>
  </w:num>
  <w:num w:numId="27">
    <w:abstractNumId w:val="14"/>
  </w:num>
  <w:num w:numId="28">
    <w:abstractNumId w:val="19"/>
  </w:num>
  <w:num w:numId="29">
    <w:abstractNumId w:val="23"/>
  </w:num>
  <w:num w:numId="30">
    <w:abstractNumId w:val="18"/>
  </w:num>
  <w:num w:numId="31">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fr-CA" w:vendorID="9" w:dllVersion="512" w:checkStyle="1"/>
  <w:proofState w:spelling="clean" w:grammar="clean"/>
  <w:attachedTemplate r:id="rId1"/>
  <w:defaultTabStop w:val="0"/>
  <w:hyphenationZone w:val="425"/>
  <w:displayHorizontalDrawingGridEvery w:val="0"/>
  <w:displayVerticalDrawingGridEvery w:val="0"/>
  <w:doNotUseMarginsForDrawingGridOrigin/>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5029D"/>
    <w:rsid w:val="00002111"/>
    <w:rsid w:val="0000576C"/>
    <w:rsid w:val="000058BD"/>
    <w:rsid w:val="000066E2"/>
    <w:rsid w:val="000117E6"/>
    <w:rsid w:val="00015470"/>
    <w:rsid w:val="00020462"/>
    <w:rsid w:val="00023006"/>
    <w:rsid w:val="0002423F"/>
    <w:rsid w:val="0003238B"/>
    <w:rsid w:val="00034388"/>
    <w:rsid w:val="00034CC8"/>
    <w:rsid w:val="00034CEB"/>
    <w:rsid w:val="000416C3"/>
    <w:rsid w:val="00043909"/>
    <w:rsid w:val="0004421D"/>
    <w:rsid w:val="000475A2"/>
    <w:rsid w:val="00056E1C"/>
    <w:rsid w:val="0006109F"/>
    <w:rsid w:val="0006582E"/>
    <w:rsid w:val="00085A2D"/>
    <w:rsid w:val="00091C52"/>
    <w:rsid w:val="000A2EB2"/>
    <w:rsid w:val="000B05B3"/>
    <w:rsid w:val="000B76F7"/>
    <w:rsid w:val="000C252E"/>
    <w:rsid w:val="000C43FF"/>
    <w:rsid w:val="000C5561"/>
    <w:rsid w:val="000D1669"/>
    <w:rsid w:val="000D2DB9"/>
    <w:rsid w:val="000D47AE"/>
    <w:rsid w:val="000E1081"/>
    <w:rsid w:val="000E1546"/>
    <w:rsid w:val="000E42C2"/>
    <w:rsid w:val="000E5003"/>
    <w:rsid w:val="000F1D94"/>
    <w:rsid w:val="000F3A18"/>
    <w:rsid w:val="00100774"/>
    <w:rsid w:val="00100F85"/>
    <w:rsid w:val="00102E1E"/>
    <w:rsid w:val="00106C30"/>
    <w:rsid w:val="001108C9"/>
    <w:rsid w:val="001112AE"/>
    <w:rsid w:val="0011189A"/>
    <w:rsid w:val="00112C90"/>
    <w:rsid w:val="00113D6B"/>
    <w:rsid w:val="001146A8"/>
    <w:rsid w:val="00114B4C"/>
    <w:rsid w:val="00114F92"/>
    <w:rsid w:val="001163F9"/>
    <w:rsid w:val="00122A15"/>
    <w:rsid w:val="00125AAD"/>
    <w:rsid w:val="0013458E"/>
    <w:rsid w:val="00134CBB"/>
    <w:rsid w:val="001379E1"/>
    <w:rsid w:val="001428E0"/>
    <w:rsid w:val="00143E86"/>
    <w:rsid w:val="00155194"/>
    <w:rsid w:val="0015685A"/>
    <w:rsid w:val="0016190B"/>
    <w:rsid w:val="001746CA"/>
    <w:rsid w:val="001765F6"/>
    <w:rsid w:val="00176773"/>
    <w:rsid w:val="00176ABC"/>
    <w:rsid w:val="00176D45"/>
    <w:rsid w:val="00185851"/>
    <w:rsid w:val="00187894"/>
    <w:rsid w:val="001927DA"/>
    <w:rsid w:val="00196C64"/>
    <w:rsid w:val="001A2BFC"/>
    <w:rsid w:val="001A55F0"/>
    <w:rsid w:val="001A5D90"/>
    <w:rsid w:val="001A6868"/>
    <w:rsid w:val="001B12EB"/>
    <w:rsid w:val="001B1E0C"/>
    <w:rsid w:val="001B4C58"/>
    <w:rsid w:val="001B711D"/>
    <w:rsid w:val="001C26BD"/>
    <w:rsid w:val="001D00B8"/>
    <w:rsid w:val="001D0117"/>
    <w:rsid w:val="001D11EA"/>
    <w:rsid w:val="001D33BB"/>
    <w:rsid w:val="001F0FF1"/>
    <w:rsid w:val="002038DD"/>
    <w:rsid w:val="00212BC4"/>
    <w:rsid w:val="00212EAF"/>
    <w:rsid w:val="00213B63"/>
    <w:rsid w:val="00215232"/>
    <w:rsid w:val="00221C05"/>
    <w:rsid w:val="002233A3"/>
    <w:rsid w:val="00224096"/>
    <w:rsid w:val="00225024"/>
    <w:rsid w:val="0023403D"/>
    <w:rsid w:val="00236317"/>
    <w:rsid w:val="00237B39"/>
    <w:rsid w:val="002419ED"/>
    <w:rsid w:val="002422A7"/>
    <w:rsid w:val="00243932"/>
    <w:rsid w:val="00245513"/>
    <w:rsid w:val="00246C36"/>
    <w:rsid w:val="00251E5B"/>
    <w:rsid w:val="002569E9"/>
    <w:rsid w:val="00260AFE"/>
    <w:rsid w:val="002614BC"/>
    <w:rsid w:val="00261BBC"/>
    <w:rsid w:val="00262819"/>
    <w:rsid w:val="00263239"/>
    <w:rsid w:val="00264F80"/>
    <w:rsid w:val="00265C94"/>
    <w:rsid w:val="00266FEC"/>
    <w:rsid w:val="002725F3"/>
    <w:rsid w:val="0027777F"/>
    <w:rsid w:val="002841E9"/>
    <w:rsid w:val="00286312"/>
    <w:rsid w:val="00297EDB"/>
    <w:rsid w:val="002C0727"/>
    <w:rsid w:val="002C1754"/>
    <w:rsid w:val="002C1E7D"/>
    <w:rsid w:val="002C389A"/>
    <w:rsid w:val="002C79AD"/>
    <w:rsid w:val="002D12D4"/>
    <w:rsid w:val="002D29EB"/>
    <w:rsid w:val="002D3A1B"/>
    <w:rsid w:val="002D3EB5"/>
    <w:rsid w:val="002E6264"/>
    <w:rsid w:val="002E6D89"/>
    <w:rsid w:val="002F5629"/>
    <w:rsid w:val="00306B3E"/>
    <w:rsid w:val="00310655"/>
    <w:rsid w:val="003108C4"/>
    <w:rsid w:val="00315A81"/>
    <w:rsid w:val="003219A6"/>
    <w:rsid w:val="003349BA"/>
    <w:rsid w:val="00344009"/>
    <w:rsid w:val="0035023B"/>
    <w:rsid w:val="003536CC"/>
    <w:rsid w:val="00365745"/>
    <w:rsid w:val="003737EA"/>
    <w:rsid w:val="00376231"/>
    <w:rsid w:val="00377D7C"/>
    <w:rsid w:val="00381EEF"/>
    <w:rsid w:val="003828BF"/>
    <w:rsid w:val="0038319A"/>
    <w:rsid w:val="0038342F"/>
    <w:rsid w:val="00384AF4"/>
    <w:rsid w:val="00386F88"/>
    <w:rsid w:val="0038771D"/>
    <w:rsid w:val="00397857"/>
    <w:rsid w:val="003A1199"/>
    <w:rsid w:val="003B2045"/>
    <w:rsid w:val="003B28E5"/>
    <w:rsid w:val="003B39EF"/>
    <w:rsid w:val="003B60ED"/>
    <w:rsid w:val="003B68D5"/>
    <w:rsid w:val="003C3643"/>
    <w:rsid w:val="003C681B"/>
    <w:rsid w:val="003C75EA"/>
    <w:rsid w:val="003C7B62"/>
    <w:rsid w:val="003E256A"/>
    <w:rsid w:val="003E3400"/>
    <w:rsid w:val="003E453C"/>
    <w:rsid w:val="003E70FF"/>
    <w:rsid w:val="003F11CB"/>
    <w:rsid w:val="003F5867"/>
    <w:rsid w:val="003F63F4"/>
    <w:rsid w:val="0040750B"/>
    <w:rsid w:val="00413912"/>
    <w:rsid w:val="00413D8B"/>
    <w:rsid w:val="0041470C"/>
    <w:rsid w:val="00420386"/>
    <w:rsid w:val="0042092E"/>
    <w:rsid w:val="00421313"/>
    <w:rsid w:val="004228E6"/>
    <w:rsid w:val="00424041"/>
    <w:rsid w:val="00424873"/>
    <w:rsid w:val="004248DF"/>
    <w:rsid w:val="00431ED0"/>
    <w:rsid w:val="00434E39"/>
    <w:rsid w:val="004366D0"/>
    <w:rsid w:val="0044107A"/>
    <w:rsid w:val="00444C47"/>
    <w:rsid w:val="00444DA5"/>
    <w:rsid w:val="004454B8"/>
    <w:rsid w:val="00447C60"/>
    <w:rsid w:val="00452F4F"/>
    <w:rsid w:val="00454A44"/>
    <w:rsid w:val="00465727"/>
    <w:rsid w:val="00472587"/>
    <w:rsid w:val="00473FA5"/>
    <w:rsid w:val="0047753D"/>
    <w:rsid w:val="004826E2"/>
    <w:rsid w:val="004828A9"/>
    <w:rsid w:val="00482922"/>
    <w:rsid w:val="00491107"/>
    <w:rsid w:val="004912B9"/>
    <w:rsid w:val="0049661F"/>
    <w:rsid w:val="004A025F"/>
    <w:rsid w:val="004A5ADE"/>
    <w:rsid w:val="004A6B43"/>
    <w:rsid w:val="004B2718"/>
    <w:rsid w:val="004B2A97"/>
    <w:rsid w:val="004B46FE"/>
    <w:rsid w:val="004C05F7"/>
    <w:rsid w:val="004C4DF2"/>
    <w:rsid w:val="004D34F0"/>
    <w:rsid w:val="004E582D"/>
    <w:rsid w:val="004E6F94"/>
    <w:rsid w:val="004F08FD"/>
    <w:rsid w:val="004F0BE4"/>
    <w:rsid w:val="004F19AA"/>
    <w:rsid w:val="004F3EC6"/>
    <w:rsid w:val="004F6E35"/>
    <w:rsid w:val="00501670"/>
    <w:rsid w:val="00512A87"/>
    <w:rsid w:val="00520FCA"/>
    <w:rsid w:val="0052182F"/>
    <w:rsid w:val="00526E05"/>
    <w:rsid w:val="005341CB"/>
    <w:rsid w:val="005401C0"/>
    <w:rsid w:val="005418B5"/>
    <w:rsid w:val="005553AF"/>
    <w:rsid w:val="005556E8"/>
    <w:rsid w:val="0057125A"/>
    <w:rsid w:val="005718EC"/>
    <w:rsid w:val="00571B3E"/>
    <w:rsid w:val="005722A4"/>
    <w:rsid w:val="005730A5"/>
    <w:rsid w:val="005816B8"/>
    <w:rsid w:val="00582ADB"/>
    <w:rsid w:val="005850B5"/>
    <w:rsid w:val="00586A63"/>
    <w:rsid w:val="00593C1E"/>
    <w:rsid w:val="005967D2"/>
    <w:rsid w:val="005B2EDC"/>
    <w:rsid w:val="005B59A8"/>
    <w:rsid w:val="005C1771"/>
    <w:rsid w:val="005C301F"/>
    <w:rsid w:val="005D11D3"/>
    <w:rsid w:val="005D533D"/>
    <w:rsid w:val="005D7ED1"/>
    <w:rsid w:val="005E2AD4"/>
    <w:rsid w:val="005E3808"/>
    <w:rsid w:val="005E523B"/>
    <w:rsid w:val="005E7078"/>
    <w:rsid w:val="005E723E"/>
    <w:rsid w:val="00602B66"/>
    <w:rsid w:val="00605AF5"/>
    <w:rsid w:val="006130A3"/>
    <w:rsid w:val="00613B3C"/>
    <w:rsid w:val="00614B66"/>
    <w:rsid w:val="00617FCF"/>
    <w:rsid w:val="00622442"/>
    <w:rsid w:val="006241DD"/>
    <w:rsid w:val="0063025B"/>
    <w:rsid w:val="006338A2"/>
    <w:rsid w:val="00633BD4"/>
    <w:rsid w:val="00637740"/>
    <w:rsid w:val="0064272A"/>
    <w:rsid w:val="00647651"/>
    <w:rsid w:val="00647F29"/>
    <w:rsid w:val="006501DD"/>
    <w:rsid w:val="006502F7"/>
    <w:rsid w:val="00650AF8"/>
    <w:rsid w:val="00651223"/>
    <w:rsid w:val="00653405"/>
    <w:rsid w:val="0065740C"/>
    <w:rsid w:val="00665338"/>
    <w:rsid w:val="00667914"/>
    <w:rsid w:val="006722E0"/>
    <w:rsid w:val="006727D0"/>
    <w:rsid w:val="006764E8"/>
    <w:rsid w:val="00677FE0"/>
    <w:rsid w:val="00683187"/>
    <w:rsid w:val="00685E3E"/>
    <w:rsid w:val="00692B65"/>
    <w:rsid w:val="00695481"/>
    <w:rsid w:val="00695FBE"/>
    <w:rsid w:val="0069648C"/>
    <w:rsid w:val="00697A36"/>
    <w:rsid w:val="006A0FEE"/>
    <w:rsid w:val="006A114E"/>
    <w:rsid w:val="006A29F7"/>
    <w:rsid w:val="006A6F2E"/>
    <w:rsid w:val="006B4526"/>
    <w:rsid w:val="006D095F"/>
    <w:rsid w:val="006D58CF"/>
    <w:rsid w:val="006D6393"/>
    <w:rsid w:val="006D6AE2"/>
    <w:rsid w:val="006D7DAA"/>
    <w:rsid w:val="006D7F09"/>
    <w:rsid w:val="006E04FB"/>
    <w:rsid w:val="006E255C"/>
    <w:rsid w:val="006E3BF8"/>
    <w:rsid w:val="006F1718"/>
    <w:rsid w:val="006F2503"/>
    <w:rsid w:val="006F56F6"/>
    <w:rsid w:val="007014E1"/>
    <w:rsid w:val="007056C6"/>
    <w:rsid w:val="007074AE"/>
    <w:rsid w:val="00711C8F"/>
    <w:rsid w:val="00724456"/>
    <w:rsid w:val="007270D1"/>
    <w:rsid w:val="00730D29"/>
    <w:rsid w:val="00731408"/>
    <w:rsid w:val="00731E31"/>
    <w:rsid w:val="00734745"/>
    <w:rsid w:val="00735425"/>
    <w:rsid w:val="00737CE9"/>
    <w:rsid w:val="00737E72"/>
    <w:rsid w:val="007419B4"/>
    <w:rsid w:val="00746927"/>
    <w:rsid w:val="00746F7E"/>
    <w:rsid w:val="007628BA"/>
    <w:rsid w:val="00762BF6"/>
    <w:rsid w:val="007639CE"/>
    <w:rsid w:val="007826D1"/>
    <w:rsid w:val="007829AC"/>
    <w:rsid w:val="0078634C"/>
    <w:rsid w:val="007978F6"/>
    <w:rsid w:val="007A2D0A"/>
    <w:rsid w:val="007A2FD3"/>
    <w:rsid w:val="007A729D"/>
    <w:rsid w:val="007B3CE7"/>
    <w:rsid w:val="007C55C6"/>
    <w:rsid w:val="007C6D6D"/>
    <w:rsid w:val="007D11DB"/>
    <w:rsid w:val="007D649C"/>
    <w:rsid w:val="007E633D"/>
    <w:rsid w:val="007E674E"/>
    <w:rsid w:val="007F0A1D"/>
    <w:rsid w:val="007F32AF"/>
    <w:rsid w:val="008047C7"/>
    <w:rsid w:val="00804C5C"/>
    <w:rsid w:val="00805BFA"/>
    <w:rsid w:val="008121BC"/>
    <w:rsid w:val="0081403A"/>
    <w:rsid w:val="00815CFD"/>
    <w:rsid w:val="0081645F"/>
    <w:rsid w:val="008173B6"/>
    <w:rsid w:val="00820997"/>
    <w:rsid w:val="008235AE"/>
    <w:rsid w:val="0082625B"/>
    <w:rsid w:val="00827DF0"/>
    <w:rsid w:val="00832E85"/>
    <w:rsid w:val="00834740"/>
    <w:rsid w:val="00834A98"/>
    <w:rsid w:val="00836D59"/>
    <w:rsid w:val="00837592"/>
    <w:rsid w:val="00843958"/>
    <w:rsid w:val="008449DF"/>
    <w:rsid w:val="008548B5"/>
    <w:rsid w:val="008553BB"/>
    <w:rsid w:val="00861C0E"/>
    <w:rsid w:val="0086672E"/>
    <w:rsid w:val="00871A5D"/>
    <w:rsid w:val="00872004"/>
    <w:rsid w:val="00874F22"/>
    <w:rsid w:val="00886901"/>
    <w:rsid w:val="00893617"/>
    <w:rsid w:val="00893AD0"/>
    <w:rsid w:val="008963A0"/>
    <w:rsid w:val="008A488E"/>
    <w:rsid w:val="008A5FFB"/>
    <w:rsid w:val="008B6BFA"/>
    <w:rsid w:val="008B7813"/>
    <w:rsid w:val="008B7E2B"/>
    <w:rsid w:val="008C1FB6"/>
    <w:rsid w:val="008E05B3"/>
    <w:rsid w:val="008E3F08"/>
    <w:rsid w:val="008F0EF0"/>
    <w:rsid w:val="008F67DC"/>
    <w:rsid w:val="008F692D"/>
    <w:rsid w:val="00901C46"/>
    <w:rsid w:val="00915A05"/>
    <w:rsid w:val="00915A8E"/>
    <w:rsid w:val="009175B3"/>
    <w:rsid w:val="00920496"/>
    <w:rsid w:val="00921CCC"/>
    <w:rsid w:val="0092228E"/>
    <w:rsid w:val="009246C0"/>
    <w:rsid w:val="00925788"/>
    <w:rsid w:val="00925E5C"/>
    <w:rsid w:val="00926F10"/>
    <w:rsid w:val="0093649B"/>
    <w:rsid w:val="00945BFE"/>
    <w:rsid w:val="009543D8"/>
    <w:rsid w:val="009546A9"/>
    <w:rsid w:val="0097188F"/>
    <w:rsid w:val="00975480"/>
    <w:rsid w:val="009766AA"/>
    <w:rsid w:val="009826C9"/>
    <w:rsid w:val="009875BE"/>
    <w:rsid w:val="00997FD0"/>
    <w:rsid w:val="009A2EDC"/>
    <w:rsid w:val="009A7D42"/>
    <w:rsid w:val="009B126D"/>
    <w:rsid w:val="009B5311"/>
    <w:rsid w:val="009B5867"/>
    <w:rsid w:val="009B6973"/>
    <w:rsid w:val="009C02E3"/>
    <w:rsid w:val="009C1391"/>
    <w:rsid w:val="009C4238"/>
    <w:rsid w:val="009C502B"/>
    <w:rsid w:val="009C5591"/>
    <w:rsid w:val="009D295D"/>
    <w:rsid w:val="009D3A2C"/>
    <w:rsid w:val="009E232A"/>
    <w:rsid w:val="009E2768"/>
    <w:rsid w:val="009E3944"/>
    <w:rsid w:val="009E5979"/>
    <w:rsid w:val="009E6438"/>
    <w:rsid w:val="009E6BA1"/>
    <w:rsid w:val="009E7A1F"/>
    <w:rsid w:val="009F08CE"/>
    <w:rsid w:val="009F0CBE"/>
    <w:rsid w:val="009F4040"/>
    <w:rsid w:val="009F5E92"/>
    <w:rsid w:val="009F733D"/>
    <w:rsid w:val="00A011E8"/>
    <w:rsid w:val="00A033FD"/>
    <w:rsid w:val="00A04F0A"/>
    <w:rsid w:val="00A06D25"/>
    <w:rsid w:val="00A11B1A"/>
    <w:rsid w:val="00A16A70"/>
    <w:rsid w:val="00A23845"/>
    <w:rsid w:val="00A2736D"/>
    <w:rsid w:val="00A30F83"/>
    <w:rsid w:val="00A32639"/>
    <w:rsid w:val="00A32735"/>
    <w:rsid w:val="00A32FFF"/>
    <w:rsid w:val="00A36ABF"/>
    <w:rsid w:val="00A376BF"/>
    <w:rsid w:val="00A40D56"/>
    <w:rsid w:val="00A41CC1"/>
    <w:rsid w:val="00A438B2"/>
    <w:rsid w:val="00A47527"/>
    <w:rsid w:val="00A5029D"/>
    <w:rsid w:val="00A60776"/>
    <w:rsid w:val="00A60CEA"/>
    <w:rsid w:val="00A622FF"/>
    <w:rsid w:val="00A66626"/>
    <w:rsid w:val="00A67D13"/>
    <w:rsid w:val="00A7300A"/>
    <w:rsid w:val="00A73AA6"/>
    <w:rsid w:val="00A75176"/>
    <w:rsid w:val="00A91C85"/>
    <w:rsid w:val="00A9474D"/>
    <w:rsid w:val="00A975F3"/>
    <w:rsid w:val="00AA0C7B"/>
    <w:rsid w:val="00AB06F0"/>
    <w:rsid w:val="00AB2030"/>
    <w:rsid w:val="00AB653B"/>
    <w:rsid w:val="00AC1A5C"/>
    <w:rsid w:val="00AC1B12"/>
    <w:rsid w:val="00AC4189"/>
    <w:rsid w:val="00AD12F0"/>
    <w:rsid w:val="00AD15DE"/>
    <w:rsid w:val="00AD3DDC"/>
    <w:rsid w:val="00AD508C"/>
    <w:rsid w:val="00AE0B74"/>
    <w:rsid w:val="00AE70C7"/>
    <w:rsid w:val="00AE7FC3"/>
    <w:rsid w:val="00AF1E14"/>
    <w:rsid w:val="00AF3528"/>
    <w:rsid w:val="00AF3D6B"/>
    <w:rsid w:val="00AF67E3"/>
    <w:rsid w:val="00AF733E"/>
    <w:rsid w:val="00B0324C"/>
    <w:rsid w:val="00B0561A"/>
    <w:rsid w:val="00B11176"/>
    <w:rsid w:val="00B17C2F"/>
    <w:rsid w:val="00B17D32"/>
    <w:rsid w:val="00B23341"/>
    <w:rsid w:val="00B26215"/>
    <w:rsid w:val="00B30681"/>
    <w:rsid w:val="00B313A5"/>
    <w:rsid w:val="00B42C9F"/>
    <w:rsid w:val="00B43556"/>
    <w:rsid w:val="00B45A7B"/>
    <w:rsid w:val="00B4674D"/>
    <w:rsid w:val="00B500FC"/>
    <w:rsid w:val="00B54730"/>
    <w:rsid w:val="00B54D9D"/>
    <w:rsid w:val="00B5624D"/>
    <w:rsid w:val="00B56389"/>
    <w:rsid w:val="00B72479"/>
    <w:rsid w:val="00B8350F"/>
    <w:rsid w:val="00B83D7C"/>
    <w:rsid w:val="00B84C11"/>
    <w:rsid w:val="00B85606"/>
    <w:rsid w:val="00B85A84"/>
    <w:rsid w:val="00B86450"/>
    <w:rsid w:val="00B9163D"/>
    <w:rsid w:val="00B91C77"/>
    <w:rsid w:val="00B9312F"/>
    <w:rsid w:val="00B97743"/>
    <w:rsid w:val="00BA2EDA"/>
    <w:rsid w:val="00BA3B6B"/>
    <w:rsid w:val="00BA4BBB"/>
    <w:rsid w:val="00BA6459"/>
    <w:rsid w:val="00BA7D83"/>
    <w:rsid w:val="00BB2DB3"/>
    <w:rsid w:val="00BB38BC"/>
    <w:rsid w:val="00BC24A3"/>
    <w:rsid w:val="00BC31CD"/>
    <w:rsid w:val="00BC3B03"/>
    <w:rsid w:val="00BC7700"/>
    <w:rsid w:val="00BD54EA"/>
    <w:rsid w:val="00BF19F0"/>
    <w:rsid w:val="00BF1B92"/>
    <w:rsid w:val="00BF72B2"/>
    <w:rsid w:val="00C00424"/>
    <w:rsid w:val="00C0235F"/>
    <w:rsid w:val="00C040F6"/>
    <w:rsid w:val="00C117D7"/>
    <w:rsid w:val="00C146F7"/>
    <w:rsid w:val="00C25647"/>
    <w:rsid w:val="00C31EE0"/>
    <w:rsid w:val="00C34A86"/>
    <w:rsid w:val="00C358B1"/>
    <w:rsid w:val="00C35D9A"/>
    <w:rsid w:val="00C4028E"/>
    <w:rsid w:val="00C4632E"/>
    <w:rsid w:val="00C47C42"/>
    <w:rsid w:val="00C503A1"/>
    <w:rsid w:val="00C65DA2"/>
    <w:rsid w:val="00C806C6"/>
    <w:rsid w:val="00C87261"/>
    <w:rsid w:val="00C922DF"/>
    <w:rsid w:val="00CA3803"/>
    <w:rsid w:val="00CB1DFB"/>
    <w:rsid w:val="00CC0471"/>
    <w:rsid w:val="00CC37A3"/>
    <w:rsid w:val="00CC62AF"/>
    <w:rsid w:val="00CC6A2B"/>
    <w:rsid w:val="00CD6E6F"/>
    <w:rsid w:val="00CE1237"/>
    <w:rsid w:val="00CE3255"/>
    <w:rsid w:val="00CE5C7F"/>
    <w:rsid w:val="00CE7882"/>
    <w:rsid w:val="00D1036A"/>
    <w:rsid w:val="00D11E3A"/>
    <w:rsid w:val="00D15825"/>
    <w:rsid w:val="00D1585A"/>
    <w:rsid w:val="00D1636E"/>
    <w:rsid w:val="00D173EA"/>
    <w:rsid w:val="00D20E8A"/>
    <w:rsid w:val="00D228F7"/>
    <w:rsid w:val="00D24664"/>
    <w:rsid w:val="00D25725"/>
    <w:rsid w:val="00D26560"/>
    <w:rsid w:val="00D33B84"/>
    <w:rsid w:val="00D35494"/>
    <w:rsid w:val="00D36A87"/>
    <w:rsid w:val="00D47D35"/>
    <w:rsid w:val="00D517D5"/>
    <w:rsid w:val="00D5510D"/>
    <w:rsid w:val="00D56552"/>
    <w:rsid w:val="00D57A2F"/>
    <w:rsid w:val="00D61C11"/>
    <w:rsid w:val="00D62AEE"/>
    <w:rsid w:val="00D64802"/>
    <w:rsid w:val="00D64E78"/>
    <w:rsid w:val="00D655E0"/>
    <w:rsid w:val="00D76A6A"/>
    <w:rsid w:val="00D8236A"/>
    <w:rsid w:val="00D9320B"/>
    <w:rsid w:val="00D93E97"/>
    <w:rsid w:val="00DA3407"/>
    <w:rsid w:val="00DA3B62"/>
    <w:rsid w:val="00DA5468"/>
    <w:rsid w:val="00DA6A75"/>
    <w:rsid w:val="00DA6F09"/>
    <w:rsid w:val="00DB0DA8"/>
    <w:rsid w:val="00DB1FD7"/>
    <w:rsid w:val="00DB3796"/>
    <w:rsid w:val="00DC12F3"/>
    <w:rsid w:val="00DC682A"/>
    <w:rsid w:val="00DC6C89"/>
    <w:rsid w:val="00DE497F"/>
    <w:rsid w:val="00DE6D95"/>
    <w:rsid w:val="00DF2609"/>
    <w:rsid w:val="00DF4619"/>
    <w:rsid w:val="00E0036B"/>
    <w:rsid w:val="00E01B07"/>
    <w:rsid w:val="00E07719"/>
    <w:rsid w:val="00E07F65"/>
    <w:rsid w:val="00E11983"/>
    <w:rsid w:val="00E14551"/>
    <w:rsid w:val="00E14564"/>
    <w:rsid w:val="00E259B9"/>
    <w:rsid w:val="00E27E5A"/>
    <w:rsid w:val="00E32730"/>
    <w:rsid w:val="00E32A47"/>
    <w:rsid w:val="00E32DB6"/>
    <w:rsid w:val="00E36A11"/>
    <w:rsid w:val="00E40B52"/>
    <w:rsid w:val="00E42E51"/>
    <w:rsid w:val="00E51382"/>
    <w:rsid w:val="00E51869"/>
    <w:rsid w:val="00E520DD"/>
    <w:rsid w:val="00E5688B"/>
    <w:rsid w:val="00E5751A"/>
    <w:rsid w:val="00E60339"/>
    <w:rsid w:val="00E615A0"/>
    <w:rsid w:val="00E63353"/>
    <w:rsid w:val="00E6714F"/>
    <w:rsid w:val="00E7314C"/>
    <w:rsid w:val="00E762EF"/>
    <w:rsid w:val="00E81106"/>
    <w:rsid w:val="00E81520"/>
    <w:rsid w:val="00E822CB"/>
    <w:rsid w:val="00E8518C"/>
    <w:rsid w:val="00E85436"/>
    <w:rsid w:val="00E867E4"/>
    <w:rsid w:val="00E86AEF"/>
    <w:rsid w:val="00E92426"/>
    <w:rsid w:val="00E93843"/>
    <w:rsid w:val="00E94C7B"/>
    <w:rsid w:val="00EA0B25"/>
    <w:rsid w:val="00EA68BB"/>
    <w:rsid w:val="00EB3FCE"/>
    <w:rsid w:val="00EC09C7"/>
    <w:rsid w:val="00ED6763"/>
    <w:rsid w:val="00EE2AD8"/>
    <w:rsid w:val="00EE30BD"/>
    <w:rsid w:val="00EE40B1"/>
    <w:rsid w:val="00EF020D"/>
    <w:rsid w:val="00EF2774"/>
    <w:rsid w:val="00EF5CC4"/>
    <w:rsid w:val="00EF7CF9"/>
    <w:rsid w:val="00F01C1E"/>
    <w:rsid w:val="00F02CA0"/>
    <w:rsid w:val="00F10226"/>
    <w:rsid w:val="00F11927"/>
    <w:rsid w:val="00F134A2"/>
    <w:rsid w:val="00F13735"/>
    <w:rsid w:val="00F2228E"/>
    <w:rsid w:val="00F22EDE"/>
    <w:rsid w:val="00F275FE"/>
    <w:rsid w:val="00F27778"/>
    <w:rsid w:val="00F350A8"/>
    <w:rsid w:val="00F363A7"/>
    <w:rsid w:val="00F404BC"/>
    <w:rsid w:val="00F42388"/>
    <w:rsid w:val="00F471EC"/>
    <w:rsid w:val="00F517D2"/>
    <w:rsid w:val="00F64E34"/>
    <w:rsid w:val="00F66EF9"/>
    <w:rsid w:val="00F67821"/>
    <w:rsid w:val="00F742E6"/>
    <w:rsid w:val="00F80140"/>
    <w:rsid w:val="00F8024B"/>
    <w:rsid w:val="00F852F4"/>
    <w:rsid w:val="00F85667"/>
    <w:rsid w:val="00F912FD"/>
    <w:rsid w:val="00F9393E"/>
    <w:rsid w:val="00F951AB"/>
    <w:rsid w:val="00F97DA6"/>
    <w:rsid w:val="00FA39FC"/>
    <w:rsid w:val="00FA4CB8"/>
    <w:rsid w:val="00FA5F79"/>
    <w:rsid w:val="00FA79D4"/>
    <w:rsid w:val="00FB12A1"/>
    <w:rsid w:val="00FB3D04"/>
    <w:rsid w:val="00FC2A1D"/>
    <w:rsid w:val="00FD25C1"/>
    <w:rsid w:val="00FD6389"/>
    <w:rsid w:val="00FE0AF3"/>
    <w:rsid w:val="00FE1AD5"/>
    <w:rsid w:val="00FE4C4A"/>
    <w:rsid w:val="00FE6088"/>
    <w:rsid w:val="00FE6096"/>
    <w:rsid w:val="00FF0621"/>
  </w:rsids>
  <m:mathPr>
    <m:mathFont m:val="Cambria Math"/>
    <m:brkBin m:val="before"/>
    <m:brkBinSub m:val="--"/>
    <m:smallFrac m:val="0"/>
    <m:dispDef/>
    <m:lMargin m:val="0"/>
    <m:rMargin m:val="0"/>
    <m:defJc m:val="centerGroup"/>
    <m:wrapIndent m:val="1440"/>
    <m:intLim m:val="subSup"/>
    <m:naryLim m:val="undOvr"/>
  </m:mathPr>
  <w:themeFontLang w:val="fr-FR"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5:docId w15:val="{E668004D-7F86-4623-BECB-26B805DEC8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fr-FR" w:eastAsia="fr-FR"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line="360" w:lineRule="auto"/>
      <w:jc w:val="both"/>
    </w:pPr>
    <w:rPr>
      <w:rFonts w:ascii="Arial" w:hAnsi="Arial"/>
      <w:sz w:val="22"/>
    </w:rPr>
  </w:style>
  <w:style w:type="paragraph" w:styleId="Titre1">
    <w:name w:val="heading 1"/>
    <w:basedOn w:val="Normal"/>
    <w:next w:val="Texte"/>
    <w:qFormat/>
    <w:pPr>
      <w:keepNext/>
      <w:pageBreakBefore/>
      <w:pBdr>
        <w:bottom w:val="single" w:sz="4" w:space="1" w:color="auto"/>
      </w:pBdr>
      <w:spacing w:before="240" w:after="480" w:line="240" w:lineRule="auto"/>
      <w:jc w:val="left"/>
      <w:outlineLvl w:val="0"/>
    </w:pPr>
    <w:rPr>
      <w:b/>
      <w:caps/>
      <w:kern w:val="28"/>
      <w:sz w:val="36"/>
    </w:rPr>
  </w:style>
  <w:style w:type="paragraph" w:styleId="Titre2">
    <w:name w:val="heading 2"/>
    <w:basedOn w:val="Normal"/>
    <w:next w:val="Texte"/>
    <w:qFormat/>
    <w:pPr>
      <w:keepNext/>
      <w:spacing w:before="240" w:after="360" w:line="240" w:lineRule="auto"/>
      <w:outlineLvl w:val="1"/>
    </w:pPr>
    <w:rPr>
      <w:b/>
      <w:sz w:val="32"/>
      <w:u w:val="single"/>
      <w14:shadow w14:blurRad="50800" w14:dist="38100" w14:dir="2700000" w14:sx="100000" w14:sy="100000" w14:kx="0" w14:ky="0" w14:algn="tl">
        <w14:srgbClr w14:val="000000">
          <w14:alpha w14:val="60000"/>
        </w14:srgbClr>
      </w14:shadow>
    </w:rPr>
  </w:style>
  <w:style w:type="paragraph" w:styleId="Titre3">
    <w:name w:val="heading 3"/>
    <w:basedOn w:val="Normal"/>
    <w:next w:val="Texte"/>
    <w:qFormat/>
    <w:pPr>
      <w:keepNext/>
      <w:spacing w:before="240" w:after="360" w:line="240" w:lineRule="auto"/>
      <w:outlineLvl w:val="2"/>
    </w:pPr>
    <w:rPr>
      <w:b/>
      <w:sz w:val="28"/>
      <w:u w:val="dotDash"/>
    </w:rPr>
  </w:style>
  <w:style w:type="paragraph" w:styleId="Titre4">
    <w:name w:val="heading 4"/>
    <w:basedOn w:val="Normal"/>
    <w:next w:val="Texte"/>
    <w:qFormat/>
    <w:pPr>
      <w:keepNext/>
      <w:spacing w:before="240" w:after="240" w:line="240" w:lineRule="auto"/>
      <w:outlineLvl w:val="3"/>
    </w:pPr>
    <w:rPr>
      <w:b/>
      <w:sz w:val="26"/>
      <w:u w:val="dotted"/>
    </w:rPr>
  </w:style>
  <w:style w:type="paragraph" w:styleId="Titre5">
    <w:name w:val="heading 5"/>
    <w:basedOn w:val="Normal"/>
    <w:next w:val="Texte"/>
    <w:qFormat/>
    <w:pPr>
      <w:spacing w:before="240" w:after="240" w:line="240" w:lineRule="auto"/>
      <w:outlineLvl w:val="4"/>
    </w:pPr>
    <w:rPr>
      <w:b/>
      <w:sz w:val="24"/>
    </w:rPr>
  </w:style>
  <w:style w:type="paragraph" w:styleId="Titre6">
    <w:name w:val="heading 6"/>
    <w:basedOn w:val="Normal"/>
    <w:next w:val="Normal"/>
    <w:qFormat/>
    <w:pPr>
      <w:spacing w:before="240" w:after="240" w:line="240" w:lineRule="auto"/>
      <w:outlineLvl w:val="5"/>
    </w:pPr>
    <w:rPr>
      <w:b/>
      <w:i/>
    </w:rPr>
  </w:style>
  <w:style w:type="paragraph" w:styleId="Titre7">
    <w:name w:val="heading 7"/>
    <w:basedOn w:val="Normal"/>
    <w:next w:val="Normal"/>
    <w:qFormat/>
    <w:pPr>
      <w:spacing w:before="240" w:after="60" w:line="240" w:lineRule="auto"/>
      <w:outlineLvl w:val="6"/>
    </w:pPr>
    <w:rPr>
      <w:i/>
    </w:rPr>
  </w:style>
  <w:style w:type="paragraph" w:styleId="Titre8">
    <w:name w:val="heading 8"/>
    <w:basedOn w:val="Normal"/>
    <w:next w:val="Normal"/>
    <w:qFormat/>
    <w:pPr>
      <w:spacing w:before="240" w:after="60"/>
      <w:outlineLvl w:val="7"/>
    </w:pPr>
    <w:rPr>
      <w:i/>
      <w:sz w:val="20"/>
    </w:rPr>
  </w:style>
  <w:style w:type="paragraph" w:styleId="Titre9">
    <w:name w:val="heading 9"/>
    <w:basedOn w:val="Normal"/>
    <w:next w:val="Normal"/>
    <w:qFormat/>
    <w:pPr>
      <w:spacing w:before="240" w:after="60"/>
      <w:outlineLvl w:val="8"/>
    </w:pPr>
    <w:rPr>
      <w:b/>
      <w:i/>
      <w:sz w:val="1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Texte">
    <w:name w:val="Texte"/>
    <w:basedOn w:val="Normal"/>
    <w:pPr>
      <w:spacing w:after="240"/>
    </w:pPr>
  </w:style>
  <w:style w:type="paragraph" w:customStyle="1" w:styleId="1Sous-titre">
    <w:name w:val="1|Sous-titre"/>
    <w:basedOn w:val="Normal"/>
    <w:pPr>
      <w:spacing w:after="360" w:line="240" w:lineRule="auto"/>
      <w:jc w:val="center"/>
    </w:pPr>
    <w:rPr>
      <w:sz w:val="32"/>
    </w:rPr>
  </w:style>
  <w:style w:type="paragraph" w:customStyle="1" w:styleId="1Auteur">
    <w:name w:val="1|Auteur"/>
    <w:basedOn w:val="Normal"/>
    <w:pPr>
      <w:spacing w:before="360" w:after="360"/>
      <w:jc w:val="center"/>
    </w:pPr>
    <w:rPr>
      <w:sz w:val="28"/>
    </w:rPr>
  </w:style>
  <w:style w:type="paragraph" w:customStyle="1" w:styleId="1Copyright">
    <w:name w:val="1|Copyright"/>
    <w:basedOn w:val="Normal"/>
    <w:pPr>
      <w:spacing w:before="360" w:line="240" w:lineRule="auto"/>
    </w:pPr>
    <w:rPr>
      <w:sz w:val="20"/>
    </w:rPr>
  </w:style>
  <w:style w:type="paragraph" w:customStyle="1" w:styleId="1Dedicace">
    <w:name w:val="1|Dedicace"/>
    <w:basedOn w:val="Normal"/>
    <w:pPr>
      <w:pageBreakBefore/>
      <w:spacing w:before="3000"/>
      <w:jc w:val="right"/>
    </w:pPr>
    <w:rPr>
      <w:i/>
      <w:spacing w:val="20"/>
    </w:rPr>
  </w:style>
  <w:style w:type="paragraph" w:customStyle="1" w:styleId="1Depot">
    <w:name w:val="1|Depot"/>
    <w:basedOn w:val="Normal"/>
    <w:pPr>
      <w:spacing w:after="360"/>
      <w:jc w:val="center"/>
    </w:pPr>
  </w:style>
  <w:style w:type="character" w:styleId="Lienhypertexte">
    <w:name w:val="Hyperlink"/>
    <w:basedOn w:val="Policepardfaut"/>
    <w:uiPriority w:val="99"/>
    <w:rPr>
      <w:color w:val="0000FF"/>
      <w:u w:val="single"/>
    </w:rPr>
  </w:style>
  <w:style w:type="paragraph" w:customStyle="1" w:styleId="1Epigraphe">
    <w:name w:val="1|Epigraphe"/>
    <w:basedOn w:val="Normal"/>
    <w:pPr>
      <w:spacing w:before="360" w:after="720" w:line="240" w:lineRule="auto"/>
      <w:jc w:val="right"/>
    </w:pPr>
    <w:rPr>
      <w:i/>
    </w:rPr>
  </w:style>
  <w:style w:type="paragraph" w:styleId="Titredenote">
    <w:name w:val="Note Heading"/>
    <w:basedOn w:val="Normal"/>
    <w:next w:val="Normal"/>
    <w:semiHidden/>
  </w:style>
  <w:style w:type="paragraph" w:customStyle="1" w:styleId="1Grade">
    <w:name w:val="1|Grade"/>
    <w:basedOn w:val="Normal"/>
    <w:pPr>
      <w:jc w:val="center"/>
    </w:pPr>
    <w:rPr>
      <w:b/>
      <w:sz w:val="32"/>
    </w:rPr>
  </w:style>
  <w:style w:type="paragraph" w:customStyle="1" w:styleId="1Jury">
    <w:name w:val="1|Jury"/>
    <w:basedOn w:val="Normal"/>
    <w:pPr>
      <w:spacing w:after="240"/>
      <w:jc w:val="left"/>
    </w:pPr>
  </w:style>
  <w:style w:type="paragraph" w:customStyle="1" w:styleId="LegendeFig">
    <w:name w:val="LegendeFig"/>
    <w:basedOn w:val="Normal"/>
  </w:style>
  <w:style w:type="paragraph" w:customStyle="1" w:styleId="1TitreThese">
    <w:name w:val="1|TitreThese"/>
    <w:basedOn w:val="Normal"/>
    <w:pPr>
      <w:spacing w:before="360" w:after="240" w:line="240" w:lineRule="auto"/>
      <w:jc w:val="center"/>
    </w:pPr>
    <w:rPr>
      <w:sz w:val="36"/>
    </w:rPr>
  </w:style>
  <w:style w:type="paragraph" w:customStyle="1" w:styleId="1Universite">
    <w:name w:val="1|Universite"/>
    <w:basedOn w:val="Normal"/>
    <w:pPr>
      <w:spacing w:before="240" w:after="120" w:line="240" w:lineRule="auto"/>
      <w:jc w:val="center"/>
    </w:pPr>
  </w:style>
  <w:style w:type="paragraph" w:customStyle="1" w:styleId="3Anntitre1">
    <w:name w:val="3|Ann_titre1"/>
    <w:basedOn w:val="Normal"/>
    <w:next w:val="Texte"/>
    <w:rsid w:val="00A16A70"/>
    <w:pPr>
      <w:pageBreakBefore/>
      <w:pBdr>
        <w:bottom w:val="single" w:sz="4" w:space="1" w:color="auto"/>
      </w:pBdr>
      <w:spacing w:before="240" w:after="480" w:line="240" w:lineRule="auto"/>
      <w:jc w:val="left"/>
    </w:pPr>
    <w:rPr>
      <w:b/>
      <w:caps/>
      <w:sz w:val="36"/>
    </w:rPr>
  </w:style>
  <w:style w:type="paragraph" w:customStyle="1" w:styleId="3Bibliitem">
    <w:name w:val="3|Bibli_item"/>
    <w:basedOn w:val="Normal"/>
  </w:style>
  <w:style w:type="paragraph" w:customStyle="1" w:styleId="3Biblitit1">
    <w:name w:val="3|Bibli_tit1"/>
    <w:basedOn w:val="Normal"/>
    <w:pPr>
      <w:keepNext/>
      <w:pageBreakBefore/>
      <w:pBdr>
        <w:bottom w:val="single" w:sz="4" w:space="1" w:color="auto"/>
      </w:pBdr>
      <w:spacing w:before="240" w:after="480" w:line="240" w:lineRule="auto"/>
      <w:jc w:val="left"/>
      <w:outlineLvl w:val="0"/>
    </w:pPr>
    <w:rPr>
      <w:b/>
      <w:caps/>
      <w:sz w:val="36"/>
    </w:rPr>
  </w:style>
  <w:style w:type="paragraph" w:customStyle="1" w:styleId="3Biblitit2">
    <w:name w:val="3|Bibli_tit2"/>
    <w:basedOn w:val="Normal"/>
    <w:next w:val="3Bibliitem"/>
    <w:pPr>
      <w:spacing w:before="240" w:after="60" w:line="240" w:lineRule="auto"/>
      <w:jc w:val="left"/>
    </w:pPr>
    <w:rPr>
      <w:b/>
      <w:sz w:val="28"/>
    </w:rPr>
  </w:style>
  <w:style w:type="paragraph" w:customStyle="1" w:styleId="3Biblitit3">
    <w:name w:val="3|Bibli_tit3"/>
    <w:basedOn w:val="Normal"/>
    <w:next w:val="3Bibliitem"/>
    <w:pPr>
      <w:spacing w:before="240" w:line="240" w:lineRule="auto"/>
    </w:pPr>
    <w:rPr>
      <w:b/>
    </w:rPr>
  </w:style>
  <w:style w:type="paragraph" w:styleId="Tabledesrfrencesjuridiques">
    <w:name w:val="table of authorities"/>
    <w:basedOn w:val="Normal"/>
    <w:next w:val="Normal"/>
    <w:semiHidden/>
    <w:pPr>
      <w:ind w:left="240" w:hanging="240"/>
    </w:pPr>
  </w:style>
  <w:style w:type="paragraph" w:styleId="Notedebasdepage">
    <w:name w:val="footnote text"/>
    <w:basedOn w:val="Normal"/>
    <w:semiHidden/>
    <w:pPr>
      <w:spacing w:line="240" w:lineRule="auto"/>
      <w:jc w:val="left"/>
    </w:pPr>
    <w:rPr>
      <w:sz w:val="20"/>
    </w:rPr>
  </w:style>
  <w:style w:type="paragraph" w:customStyle="1" w:styleId="CitatioBloc1">
    <w:name w:val="CitatioBloc1"/>
    <w:basedOn w:val="Normal"/>
    <w:pPr>
      <w:spacing w:after="320" w:line="240" w:lineRule="auto"/>
      <w:ind w:left="1418"/>
    </w:pPr>
  </w:style>
  <w:style w:type="paragraph" w:customStyle="1" w:styleId="CitatioBloc2">
    <w:name w:val="CitatioBloc2"/>
    <w:basedOn w:val="Texte"/>
    <w:pPr>
      <w:spacing w:before="240" w:line="240" w:lineRule="auto"/>
      <w:jc w:val="left"/>
    </w:pPr>
  </w:style>
  <w:style w:type="character" w:customStyle="1" w:styleId="Citation1">
    <w:name w:val="Citation1"/>
    <w:basedOn w:val="Policepardfaut"/>
    <w:rPr>
      <w:i/>
    </w:rPr>
  </w:style>
  <w:style w:type="paragraph" w:customStyle="1" w:styleId="Equation">
    <w:name w:val="Equation"/>
    <w:basedOn w:val="Normal"/>
  </w:style>
  <w:style w:type="character" w:customStyle="1" w:styleId="LangueEtrang">
    <w:name w:val="LangueEtrang"/>
    <w:basedOn w:val="Policepardfaut"/>
    <w:rPr>
      <w:rFonts w:ascii="Arial" w:hAnsi="Arial"/>
    </w:rPr>
  </w:style>
  <w:style w:type="paragraph" w:customStyle="1" w:styleId="ListePuce2">
    <w:name w:val="ListePuce2"/>
    <w:basedOn w:val="ListePuce1"/>
    <w:rsid w:val="001379E1"/>
    <w:pPr>
      <w:keepNext/>
      <w:numPr>
        <w:numId w:val="9"/>
      </w:numPr>
      <w:ind w:left="754" w:hanging="357"/>
      <w:contextualSpacing/>
    </w:pPr>
  </w:style>
  <w:style w:type="paragraph" w:customStyle="1" w:styleId="ListePuce1">
    <w:name w:val="ListePuce1"/>
    <w:basedOn w:val="Texte"/>
    <w:pPr>
      <w:numPr>
        <w:numId w:val="16"/>
      </w:numPr>
      <w:spacing w:after="120"/>
    </w:pPr>
  </w:style>
  <w:style w:type="paragraph" w:styleId="Signature">
    <w:name w:val="Signature"/>
    <w:basedOn w:val="Normal"/>
    <w:semiHidden/>
    <w:pPr>
      <w:ind w:left="4252"/>
    </w:pPr>
  </w:style>
  <w:style w:type="paragraph" w:styleId="Salutations">
    <w:name w:val="Salutation"/>
    <w:basedOn w:val="Normal"/>
    <w:next w:val="Normal"/>
    <w:semiHidden/>
  </w:style>
  <w:style w:type="paragraph" w:customStyle="1" w:styleId="LegendeTab">
    <w:name w:val="LegendeTab"/>
    <w:basedOn w:val="Normal"/>
  </w:style>
  <w:style w:type="paragraph" w:customStyle="1" w:styleId="Source">
    <w:name w:val="Source"/>
    <w:basedOn w:val="Normal"/>
    <w:next w:val="Texte"/>
    <w:rsid w:val="00381EEF"/>
    <w:pPr>
      <w:spacing w:after="240"/>
      <w:jc w:val="center"/>
    </w:pPr>
    <w:rPr>
      <w:smallCaps/>
    </w:rPr>
  </w:style>
  <w:style w:type="paragraph" w:customStyle="1" w:styleId="1TitreFront">
    <w:name w:val="1|TitreFront"/>
    <w:basedOn w:val="Normal"/>
    <w:next w:val="Texte"/>
    <w:pPr>
      <w:pageBreakBefore/>
      <w:spacing w:before="720" w:after="720" w:line="240" w:lineRule="auto"/>
      <w:jc w:val="center"/>
      <w:outlineLvl w:val="0"/>
    </w:pPr>
    <w:rPr>
      <w:b/>
      <w:sz w:val="36"/>
    </w:rPr>
  </w:style>
  <w:style w:type="paragraph" w:styleId="TM1">
    <w:name w:val="toc 1"/>
    <w:basedOn w:val="Normal"/>
    <w:next w:val="Normal"/>
    <w:autoRedefine/>
    <w:uiPriority w:val="39"/>
  </w:style>
  <w:style w:type="paragraph" w:styleId="TM2">
    <w:name w:val="toc 2"/>
    <w:basedOn w:val="Normal"/>
    <w:next w:val="Normal"/>
    <w:autoRedefine/>
    <w:uiPriority w:val="39"/>
    <w:pPr>
      <w:ind w:left="240"/>
    </w:pPr>
  </w:style>
  <w:style w:type="paragraph" w:styleId="TM3">
    <w:name w:val="toc 3"/>
    <w:basedOn w:val="Normal"/>
    <w:next w:val="Normal"/>
    <w:autoRedefine/>
    <w:uiPriority w:val="39"/>
    <w:pPr>
      <w:ind w:left="480"/>
    </w:pPr>
  </w:style>
  <w:style w:type="paragraph" w:styleId="TM4">
    <w:name w:val="toc 4"/>
    <w:basedOn w:val="Normal"/>
    <w:next w:val="Normal"/>
    <w:autoRedefine/>
    <w:semiHidden/>
    <w:pPr>
      <w:ind w:left="720"/>
    </w:pPr>
  </w:style>
  <w:style w:type="paragraph" w:styleId="TM5">
    <w:name w:val="toc 5"/>
    <w:basedOn w:val="Normal"/>
    <w:next w:val="Normal"/>
    <w:autoRedefine/>
    <w:semiHidden/>
    <w:pPr>
      <w:ind w:left="960"/>
    </w:pPr>
  </w:style>
  <w:style w:type="paragraph" w:styleId="TM6">
    <w:name w:val="toc 6"/>
    <w:basedOn w:val="Normal"/>
    <w:next w:val="Normal"/>
    <w:autoRedefine/>
    <w:semiHidden/>
    <w:pPr>
      <w:ind w:left="1200"/>
    </w:pPr>
  </w:style>
  <w:style w:type="paragraph" w:styleId="TM7">
    <w:name w:val="toc 7"/>
    <w:basedOn w:val="Normal"/>
    <w:next w:val="Normal"/>
    <w:autoRedefine/>
    <w:semiHidden/>
    <w:pPr>
      <w:ind w:left="1440"/>
    </w:pPr>
  </w:style>
  <w:style w:type="paragraph" w:styleId="TM8">
    <w:name w:val="toc 8"/>
    <w:basedOn w:val="Normal"/>
    <w:next w:val="Normal"/>
    <w:autoRedefine/>
    <w:semiHidden/>
    <w:pPr>
      <w:ind w:left="1680"/>
    </w:pPr>
  </w:style>
  <w:style w:type="paragraph" w:styleId="TM9">
    <w:name w:val="toc 9"/>
    <w:basedOn w:val="Normal"/>
    <w:next w:val="Normal"/>
    <w:autoRedefine/>
    <w:semiHidden/>
    <w:pPr>
      <w:ind w:left="1920"/>
    </w:pPr>
  </w:style>
  <w:style w:type="paragraph" w:styleId="Tabledesillustrations">
    <w:name w:val="table of figures"/>
    <w:basedOn w:val="Normal"/>
    <w:next w:val="Normal"/>
    <w:uiPriority w:val="99"/>
    <w:rsid w:val="005D533D"/>
    <w:pPr>
      <w:tabs>
        <w:tab w:val="left" w:pos="1134"/>
        <w:tab w:val="left" w:pos="8505"/>
      </w:tabs>
    </w:pPr>
    <w:rPr>
      <w:rFonts w:asciiTheme="minorHAnsi" w:eastAsiaTheme="minorEastAsia" w:hAnsiTheme="minorHAnsi" w:cstheme="minorBidi"/>
      <w:noProof/>
      <w:szCs w:val="22"/>
      <w:lang w:eastAsia="ja-JP"/>
    </w:rPr>
  </w:style>
  <w:style w:type="paragraph" w:customStyle="1" w:styleId="ListeNum1">
    <w:name w:val="ListeNum1"/>
    <w:basedOn w:val="ListePuce1"/>
    <w:pPr>
      <w:numPr>
        <w:numId w:val="11"/>
      </w:numPr>
      <w:spacing w:line="240" w:lineRule="auto"/>
      <w:ind w:left="357" w:hanging="357"/>
    </w:pPr>
  </w:style>
  <w:style w:type="paragraph" w:customStyle="1" w:styleId="Intro">
    <w:name w:val="Intro"/>
    <w:basedOn w:val="Titre1"/>
    <w:next w:val="Texte"/>
    <w:pPr>
      <w:keepNext w:val="0"/>
    </w:pPr>
  </w:style>
  <w:style w:type="paragraph" w:customStyle="1" w:styleId="Conclu">
    <w:name w:val="Conclu"/>
    <w:basedOn w:val="Titre1"/>
    <w:next w:val="Texte"/>
  </w:style>
  <w:style w:type="paragraph" w:customStyle="1" w:styleId="ListeTitre">
    <w:name w:val="ListeTitre"/>
    <w:basedOn w:val="Normal"/>
    <w:next w:val="ListeNum1"/>
    <w:rPr>
      <w:b/>
    </w:rPr>
  </w:style>
  <w:style w:type="paragraph" w:customStyle="1" w:styleId="Strophe">
    <w:name w:val="Strophe"/>
    <w:basedOn w:val="Texte"/>
    <w:pPr>
      <w:spacing w:after="320" w:line="240" w:lineRule="auto"/>
      <w:ind w:left="851"/>
      <w:jc w:val="left"/>
    </w:pPr>
  </w:style>
  <w:style w:type="paragraph" w:customStyle="1" w:styleId="Entree">
    <w:name w:val="Entree"/>
    <w:basedOn w:val="Texte"/>
    <w:pPr>
      <w:spacing w:after="360"/>
      <w:ind w:left="2268" w:hanging="2268"/>
    </w:pPr>
  </w:style>
  <w:style w:type="character" w:customStyle="1" w:styleId="Definition">
    <w:name w:val="Definition"/>
    <w:basedOn w:val="Policepardfaut"/>
    <w:rPr>
      <w:rFonts w:ascii="Arial" w:hAnsi="Arial"/>
    </w:rPr>
  </w:style>
  <w:style w:type="paragraph" w:customStyle="1" w:styleId="3Anntitre2">
    <w:name w:val="3|Ann_titre2"/>
    <w:basedOn w:val="Normal"/>
    <w:rsid w:val="00A16A70"/>
    <w:pPr>
      <w:pageBreakBefore/>
      <w:spacing w:before="720" w:after="720" w:line="240" w:lineRule="auto"/>
      <w:jc w:val="center"/>
      <w:outlineLvl w:val="0"/>
    </w:pPr>
    <w:rPr>
      <w:b/>
      <w:sz w:val="32"/>
      <w:u w:val="single"/>
      <w14:shadow w14:blurRad="50800" w14:dist="38100" w14:dir="2700000" w14:sx="100000" w14:sy="100000" w14:kx="0" w14:ky="0" w14:algn="tl">
        <w14:srgbClr w14:val="000000">
          <w14:alpha w14:val="60000"/>
        </w14:srgbClr>
      </w14:shadow>
    </w:rPr>
  </w:style>
  <w:style w:type="paragraph" w:styleId="Retraitnormal">
    <w:name w:val="Normal Indent"/>
    <w:basedOn w:val="Normal"/>
    <w:semiHidden/>
    <w:pPr>
      <w:ind w:left="708"/>
    </w:pPr>
  </w:style>
  <w:style w:type="paragraph" w:customStyle="1" w:styleId="Figure">
    <w:name w:val="Figure"/>
    <w:basedOn w:val="Texte"/>
    <w:rsid w:val="005722A4"/>
    <w:pPr>
      <w:keepNext/>
      <w:numPr>
        <w:numId w:val="31"/>
      </w:numPr>
      <w:spacing w:after="80"/>
      <w:ind w:left="0" w:firstLine="0"/>
      <w:jc w:val="center"/>
    </w:pPr>
    <w:rPr>
      <w:i/>
    </w:rPr>
  </w:style>
  <w:style w:type="paragraph" w:customStyle="1" w:styleId="1TableListe">
    <w:name w:val="1|TableListe"/>
    <w:basedOn w:val="Normal"/>
    <w:next w:val="Texte"/>
    <w:pPr>
      <w:pageBreakBefore/>
      <w:spacing w:before="720" w:after="720" w:line="240" w:lineRule="auto"/>
      <w:jc w:val="center"/>
      <w:outlineLvl w:val="0"/>
    </w:pPr>
    <w:rPr>
      <w:b/>
      <w:sz w:val="36"/>
    </w:rPr>
  </w:style>
  <w:style w:type="paragraph" w:customStyle="1" w:styleId="Jalon">
    <w:name w:val="Jalon"/>
    <w:basedOn w:val="Texte"/>
  </w:style>
  <w:style w:type="paragraph" w:styleId="Lgende">
    <w:name w:val="caption"/>
    <w:basedOn w:val="Normal"/>
    <w:next w:val="Normal"/>
    <w:qFormat/>
    <w:pPr>
      <w:spacing w:before="120" w:after="240"/>
      <w:jc w:val="center"/>
    </w:pPr>
    <w:rPr>
      <w:i/>
    </w:rPr>
  </w:style>
  <w:style w:type="paragraph" w:customStyle="1" w:styleId="closer">
    <w:name w:val="closer"/>
    <w:basedOn w:val="Normal"/>
    <w:pPr>
      <w:tabs>
        <w:tab w:val="left" w:pos="3261"/>
      </w:tabs>
      <w:spacing w:line="240" w:lineRule="auto"/>
      <w:jc w:val="right"/>
    </w:pPr>
  </w:style>
  <w:style w:type="paragraph" w:customStyle="1" w:styleId="Jalon0">
    <w:name w:val="Jalon0"/>
    <w:basedOn w:val="Jalon"/>
  </w:style>
  <w:style w:type="paragraph" w:customStyle="1" w:styleId="Jalon1">
    <w:name w:val="Jalon1"/>
    <w:basedOn w:val="Jalon"/>
  </w:style>
  <w:style w:type="paragraph" w:customStyle="1" w:styleId="JalonBiblio">
    <w:name w:val="JalonBiblio"/>
    <w:basedOn w:val="Jalon"/>
  </w:style>
  <w:style w:type="paragraph" w:customStyle="1" w:styleId="JalonAnnexe">
    <w:name w:val="JalonAnnexe"/>
    <w:basedOn w:val="Jalon"/>
  </w:style>
  <w:style w:type="paragraph" w:styleId="Explorateurdedocuments">
    <w:name w:val="Document Map"/>
    <w:basedOn w:val="Normal"/>
    <w:semiHidden/>
    <w:pPr>
      <w:shd w:val="clear" w:color="auto" w:fill="000080"/>
    </w:pPr>
    <w:rPr>
      <w:rFonts w:ascii="Tahoma" w:hAnsi="Tahoma"/>
    </w:rPr>
  </w:style>
  <w:style w:type="paragraph" w:customStyle="1" w:styleId="ListeNum2">
    <w:name w:val="ListeNum2"/>
    <w:basedOn w:val="Normal"/>
    <w:pPr>
      <w:numPr>
        <w:numId w:val="12"/>
      </w:numPr>
      <w:ind w:left="641" w:hanging="357"/>
    </w:pPr>
  </w:style>
  <w:style w:type="paragraph" w:customStyle="1" w:styleId="ListeSimple">
    <w:name w:val="ListeSimple"/>
    <w:basedOn w:val="Normal"/>
    <w:pPr>
      <w:spacing w:line="240" w:lineRule="auto"/>
      <w:ind w:left="284" w:right="284"/>
    </w:pPr>
  </w:style>
  <w:style w:type="paragraph" w:customStyle="1" w:styleId="3TitreBack">
    <w:name w:val="3|TitreBack"/>
    <w:basedOn w:val="Titre1"/>
    <w:next w:val="Texte"/>
  </w:style>
  <w:style w:type="paragraph" w:styleId="Retraitcorpsdetexte">
    <w:name w:val="Body Text Indent"/>
    <w:basedOn w:val="Normal"/>
    <w:semiHidden/>
    <w:pPr>
      <w:spacing w:after="120"/>
      <w:ind w:left="283"/>
    </w:pPr>
  </w:style>
  <w:style w:type="paragraph" w:customStyle="1" w:styleId="1Discipline">
    <w:name w:val="1|Discipline"/>
    <w:basedOn w:val="Normal"/>
    <w:pPr>
      <w:jc w:val="center"/>
    </w:pPr>
    <w:rPr>
      <w:b/>
      <w:sz w:val="32"/>
    </w:rPr>
  </w:style>
  <w:style w:type="paragraph" w:styleId="En-tte">
    <w:name w:val="header"/>
    <w:basedOn w:val="Normal"/>
    <w:semiHidden/>
    <w:pPr>
      <w:tabs>
        <w:tab w:val="center" w:pos="4536"/>
        <w:tab w:val="right" w:pos="9072"/>
      </w:tabs>
    </w:pPr>
  </w:style>
  <w:style w:type="paragraph" w:styleId="Pieddepage">
    <w:name w:val="footer"/>
    <w:basedOn w:val="Normal"/>
    <w:semiHidden/>
    <w:pPr>
      <w:tabs>
        <w:tab w:val="center" w:pos="4536"/>
        <w:tab w:val="right" w:pos="9072"/>
      </w:tabs>
    </w:pPr>
  </w:style>
  <w:style w:type="character" w:styleId="Numrodepage">
    <w:name w:val="page number"/>
    <w:basedOn w:val="Policepardfaut"/>
    <w:semiHidden/>
    <w:rPr>
      <w:rFonts w:ascii="Arial" w:hAnsi="Arial"/>
      <w:sz w:val="20"/>
    </w:rPr>
  </w:style>
  <w:style w:type="character" w:customStyle="1" w:styleId="Italique">
    <w:name w:val="Italique"/>
    <w:basedOn w:val="Policepardfaut"/>
    <w:rPr>
      <w:i/>
    </w:rPr>
  </w:style>
  <w:style w:type="paragraph" w:styleId="Retraitcorpset1relig">
    <w:name w:val="Body Text First Indent 2"/>
    <w:basedOn w:val="Retraitcorpsdetexte"/>
    <w:semiHidden/>
    <w:pPr>
      <w:ind w:firstLine="210"/>
    </w:pPr>
  </w:style>
  <w:style w:type="character" w:customStyle="1" w:styleId="ImageTab">
    <w:name w:val="ImageTab"/>
    <w:basedOn w:val="Policepardfaut"/>
  </w:style>
  <w:style w:type="paragraph" w:customStyle="1" w:styleId="1Cycle">
    <w:name w:val="1|Cycle"/>
    <w:basedOn w:val="Texte"/>
    <w:pPr>
      <w:tabs>
        <w:tab w:val="left" w:pos="1134"/>
      </w:tabs>
      <w:jc w:val="center"/>
    </w:pPr>
    <w:rPr>
      <w:b/>
      <w:sz w:val="28"/>
    </w:rPr>
  </w:style>
  <w:style w:type="paragraph" w:customStyle="1" w:styleId="1Commanditaire">
    <w:name w:val="1|Commanditaire"/>
    <w:basedOn w:val="Texte"/>
    <w:pPr>
      <w:tabs>
        <w:tab w:val="left" w:pos="1701"/>
      </w:tabs>
      <w:spacing w:after="120"/>
      <w:jc w:val="left"/>
    </w:pPr>
    <w:rPr>
      <w:sz w:val="24"/>
    </w:rPr>
  </w:style>
  <w:style w:type="paragraph" w:customStyle="1" w:styleId="1Confidentialite">
    <w:name w:val="1|Confidentialite"/>
    <w:basedOn w:val="Texte"/>
    <w:pPr>
      <w:tabs>
        <w:tab w:val="left" w:pos="1134"/>
      </w:tabs>
      <w:jc w:val="left"/>
    </w:pPr>
    <w:rPr>
      <w:sz w:val="24"/>
    </w:rPr>
  </w:style>
  <w:style w:type="paragraph" w:customStyle="1" w:styleId="1Stage-dates">
    <w:name w:val="1|Stage-dates"/>
    <w:basedOn w:val="Normal"/>
    <w:pPr>
      <w:tabs>
        <w:tab w:val="left" w:pos="1134"/>
      </w:tabs>
      <w:spacing w:after="240"/>
    </w:pPr>
    <w:rPr>
      <w:b/>
      <w:sz w:val="28"/>
    </w:rPr>
  </w:style>
  <w:style w:type="paragraph" w:styleId="Retraitcorpsdetexte3">
    <w:name w:val="Body Text Indent 3"/>
    <w:basedOn w:val="Normal"/>
    <w:semiHidden/>
    <w:pPr>
      <w:spacing w:after="120"/>
      <w:ind w:left="283"/>
    </w:pPr>
    <w:rPr>
      <w:sz w:val="16"/>
    </w:rPr>
  </w:style>
  <w:style w:type="paragraph" w:styleId="Retraitcorpsdetexte2">
    <w:name w:val="Body Text Indent 2"/>
    <w:basedOn w:val="Normal"/>
    <w:semiHidden/>
    <w:pPr>
      <w:spacing w:after="120" w:line="480" w:lineRule="auto"/>
      <w:ind w:left="283"/>
    </w:pPr>
  </w:style>
  <w:style w:type="paragraph" w:styleId="Corpsdetexte">
    <w:name w:val="Body Text"/>
    <w:basedOn w:val="Normal"/>
    <w:semiHidden/>
    <w:pPr>
      <w:spacing w:after="120"/>
    </w:pPr>
  </w:style>
  <w:style w:type="paragraph" w:styleId="Retrait1religne">
    <w:name w:val="Body Text First Indent"/>
    <w:basedOn w:val="Corpsdetexte"/>
    <w:semiHidden/>
    <w:pPr>
      <w:ind w:firstLine="210"/>
    </w:pPr>
  </w:style>
  <w:style w:type="character" w:styleId="Numrodeligne">
    <w:name w:val="line number"/>
    <w:basedOn w:val="Policepardfaut"/>
    <w:semiHidden/>
    <w:rPr>
      <w:rFonts w:ascii="Arial" w:hAnsi="Arial"/>
    </w:rPr>
  </w:style>
  <w:style w:type="character" w:styleId="Marquedecommentaire">
    <w:name w:val="annotation reference"/>
    <w:basedOn w:val="Policepardfaut"/>
    <w:semiHidden/>
    <w:rPr>
      <w:rFonts w:ascii="Arial" w:hAnsi="Arial"/>
      <w:sz w:val="16"/>
    </w:rPr>
  </w:style>
  <w:style w:type="character" w:styleId="Lienhypertextesuivivisit">
    <w:name w:val="FollowedHyperlink"/>
    <w:basedOn w:val="Policepardfaut"/>
    <w:semiHidden/>
    <w:rPr>
      <w:color w:val="800080"/>
      <w:u w:val="single"/>
    </w:rPr>
  </w:style>
  <w:style w:type="character" w:styleId="Appelnotedebasdep">
    <w:name w:val="footnote reference"/>
    <w:basedOn w:val="Policepardfaut"/>
    <w:semiHidden/>
    <w:rPr>
      <w:rFonts w:ascii="Arial" w:hAnsi="Arial"/>
      <w:vertAlign w:val="superscript"/>
    </w:rPr>
  </w:style>
  <w:style w:type="character" w:styleId="Appeldenotedefin">
    <w:name w:val="endnote reference"/>
    <w:basedOn w:val="Policepardfaut"/>
    <w:semiHidden/>
    <w:rPr>
      <w:rFonts w:ascii="Arial" w:hAnsi="Arial"/>
      <w:vertAlign w:val="superscript"/>
    </w:rPr>
  </w:style>
  <w:style w:type="character" w:styleId="Accentuation">
    <w:name w:val="Emphasis"/>
    <w:basedOn w:val="Policepardfaut"/>
    <w:qFormat/>
    <w:rPr>
      <w:rFonts w:ascii="Arial" w:hAnsi="Arial"/>
    </w:rPr>
  </w:style>
  <w:style w:type="paragraph" w:styleId="Listepuces">
    <w:name w:val="List Bullet"/>
    <w:basedOn w:val="Normal"/>
    <w:autoRedefine/>
    <w:semiHidden/>
    <w:pPr>
      <w:spacing w:after="240"/>
      <w:jc w:val="left"/>
    </w:pPr>
  </w:style>
  <w:style w:type="paragraph" w:customStyle="1" w:styleId="3Anntitre3">
    <w:name w:val="3|Ann_titre3"/>
    <w:basedOn w:val="Texte"/>
    <w:pPr>
      <w:spacing w:before="240" w:after="360" w:line="240" w:lineRule="auto"/>
      <w:outlineLvl w:val="0"/>
    </w:pPr>
    <w:rPr>
      <w:b/>
      <w:sz w:val="28"/>
      <w:u w:val="dotDash"/>
    </w:rPr>
  </w:style>
  <w:style w:type="paragraph" w:customStyle="1" w:styleId="3Anntitre4">
    <w:name w:val="3|Ann_titre4"/>
    <w:basedOn w:val="Texte"/>
    <w:rsid w:val="007978F6"/>
    <w:pPr>
      <w:keepNext/>
    </w:pPr>
    <w:rPr>
      <w:b/>
      <w:sz w:val="26"/>
      <w:u w:val="dotted"/>
    </w:rPr>
  </w:style>
  <w:style w:type="table" w:styleId="Grilledutableau">
    <w:name w:val="Table Grid"/>
    <w:basedOn w:val="TableauNormal"/>
    <w:uiPriority w:val="59"/>
    <w:rsid w:val="00A5029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edebulles">
    <w:name w:val="Balloon Text"/>
    <w:basedOn w:val="Normal"/>
    <w:link w:val="TextedebullesCar"/>
    <w:uiPriority w:val="99"/>
    <w:semiHidden/>
    <w:unhideWhenUsed/>
    <w:rsid w:val="00F64E34"/>
    <w:pPr>
      <w:spacing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F64E34"/>
    <w:rPr>
      <w:rFonts w:ascii="Tahoma" w:hAnsi="Tahoma" w:cs="Tahoma"/>
      <w:sz w:val="16"/>
      <w:szCs w:val="16"/>
    </w:rPr>
  </w:style>
  <w:style w:type="paragraph" w:styleId="En-ttedetabledesmatires">
    <w:name w:val="TOC Heading"/>
    <w:basedOn w:val="Titre1"/>
    <w:next w:val="Normal"/>
    <w:uiPriority w:val="39"/>
    <w:unhideWhenUsed/>
    <w:qFormat/>
    <w:rsid w:val="005E523B"/>
    <w:pPr>
      <w:keepLines/>
      <w:pageBreakBefore w:val="0"/>
      <w:pBdr>
        <w:bottom w:val="none" w:sz="0" w:space="0" w:color="auto"/>
      </w:pBdr>
      <w:spacing w:after="0" w:line="259" w:lineRule="auto"/>
      <w:outlineLvl w:val="9"/>
    </w:pPr>
    <w:rPr>
      <w:rFonts w:asciiTheme="majorHAnsi" w:eastAsiaTheme="majorEastAsia" w:hAnsiTheme="majorHAnsi" w:cstheme="majorBidi"/>
      <w:b w:val="0"/>
      <w:caps w:val="0"/>
      <w:color w:val="365F91" w:themeColor="accent1" w:themeShade="BF"/>
      <w:kern w:val="0"/>
      <w:sz w:val="32"/>
      <w:szCs w:val="32"/>
      <w:lang w:eastAsia="ja-JP"/>
    </w:rPr>
  </w:style>
  <w:style w:type="paragraph" w:styleId="Citation">
    <w:name w:val="Quote"/>
    <w:basedOn w:val="Normal"/>
    <w:next w:val="Normal"/>
    <w:link w:val="CitationCar"/>
    <w:uiPriority w:val="29"/>
    <w:qFormat/>
    <w:rsid w:val="0097188F"/>
    <w:pPr>
      <w:spacing w:before="200" w:after="160"/>
      <w:ind w:left="864" w:right="864"/>
      <w:jc w:val="center"/>
    </w:pPr>
    <w:rPr>
      <w:i/>
      <w:iCs/>
      <w:color w:val="404040" w:themeColor="text1" w:themeTint="BF"/>
    </w:rPr>
  </w:style>
  <w:style w:type="character" w:customStyle="1" w:styleId="CitationCar">
    <w:name w:val="Citation Car"/>
    <w:basedOn w:val="Policepardfaut"/>
    <w:link w:val="Citation"/>
    <w:uiPriority w:val="29"/>
    <w:rsid w:val="0097188F"/>
    <w:rPr>
      <w:rFonts w:ascii="Arial" w:hAnsi="Arial"/>
      <w:i/>
      <w:iCs/>
      <w:color w:val="404040" w:themeColor="text1" w:themeTint="BF"/>
      <w:sz w:val="22"/>
    </w:rPr>
  </w:style>
  <w:style w:type="paragraph" w:styleId="Citationintense">
    <w:name w:val="Intense Quote"/>
    <w:basedOn w:val="Normal"/>
    <w:next w:val="Normal"/>
    <w:link w:val="CitationintenseCar"/>
    <w:uiPriority w:val="30"/>
    <w:qFormat/>
    <w:rsid w:val="0097188F"/>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CitationintenseCar">
    <w:name w:val="Citation intense Car"/>
    <w:basedOn w:val="Policepardfaut"/>
    <w:link w:val="Citationintense"/>
    <w:uiPriority w:val="30"/>
    <w:rsid w:val="0097188F"/>
    <w:rPr>
      <w:rFonts w:ascii="Arial" w:hAnsi="Arial"/>
      <w:i/>
      <w:iCs/>
      <w:color w:val="4F81BD" w:themeColor="accent1"/>
      <w:sz w:val="22"/>
    </w:rPr>
  </w:style>
  <w:style w:type="character" w:styleId="lev">
    <w:name w:val="Strong"/>
    <w:basedOn w:val="Policepardfaut"/>
    <w:uiPriority w:val="22"/>
    <w:qFormat/>
    <w:rsid w:val="0097188F"/>
    <w:rPr>
      <w:b/>
      <w:bCs/>
    </w:rPr>
  </w:style>
  <w:style w:type="paragraph" w:customStyle="1" w:styleId="Imagenew">
    <w:name w:val="Image_new"/>
    <w:basedOn w:val="Texte"/>
    <w:next w:val="Source"/>
    <w:qFormat/>
    <w:rsid w:val="00243932"/>
    <w:pPr>
      <w:keepNext/>
      <w:spacing w:after="80"/>
      <w:jc w:val="cente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63845197">
      <w:bodyDiv w:val="1"/>
      <w:marLeft w:val="0"/>
      <w:marRight w:val="0"/>
      <w:marTop w:val="0"/>
      <w:marBottom w:val="0"/>
      <w:divBdr>
        <w:top w:val="none" w:sz="0" w:space="0" w:color="auto"/>
        <w:left w:val="none" w:sz="0" w:space="0" w:color="auto"/>
        <w:bottom w:val="none" w:sz="0" w:space="0" w:color="auto"/>
        <w:right w:val="none" w:sz="0" w:space="0" w:color="auto"/>
      </w:divBdr>
    </w:div>
    <w:div w:id="810094830">
      <w:bodyDiv w:val="1"/>
      <w:marLeft w:val="0"/>
      <w:marRight w:val="0"/>
      <w:marTop w:val="0"/>
      <w:marBottom w:val="0"/>
      <w:divBdr>
        <w:top w:val="none" w:sz="0" w:space="0" w:color="auto"/>
        <w:left w:val="none" w:sz="0" w:space="0" w:color="auto"/>
        <w:bottom w:val="none" w:sz="0" w:space="0" w:color="auto"/>
        <w:right w:val="none" w:sz="0" w:space="0" w:color="auto"/>
      </w:divBdr>
    </w:div>
    <w:div w:id="987825373">
      <w:bodyDiv w:val="1"/>
      <w:marLeft w:val="0"/>
      <w:marRight w:val="0"/>
      <w:marTop w:val="0"/>
      <w:marBottom w:val="0"/>
      <w:divBdr>
        <w:top w:val="none" w:sz="0" w:space="0" w:color="auto"/>
        <w:left w:val="none" w:sz="0" w:space="0" w:color="auto"/>
        <w:bottom w:val="none" w:sz="0" w:space="0" w:color="auto"/>
        <w:right w:val="none" w:sz="0" w:space="0" w:color="auto"/>
      </w:divBdr>
    </w:div>
    <w:div w:id="14736740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chart" Target="charts/chart1.xml"/><Relationship Id="rId39" Type="http://schemas.openxmlformats.org/officeDocument/2006/relationships/footer" Target="footer1.xml"/><Relationship Id="rId21" Type="http://schemas.openxmlformats.org/officeDocument/2006/relationships/image" Target="media/image14.png"/><Relationship Id="rId34" Type="http://schemas.openxmlformats.org/officeDocument/2006/relationships/hyperlink" Target="https://developer.android.com/guide/index.html" TargetMode="External"/><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1.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image" Target="media/image26.png"/><Relationship Id="rId40"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0.png"/><Relationship Id="rId36" Type="http://schemas.openxmlformats.org/officeDocument/2006/relationships/hyperlink" Target="https://developers.google.com/maps/documentation/android/utility/heatmap" TargetMode="External"/><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yperlink" Target="http://www.ngdc.noaa.gov/geomag/crowdmag.shtml" TargetMode="Externa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27.png"/></Relationships>
</file>

<file path=word/_rels/settings.xml.rels><?xml version="1.0" encoding="UTF-8" standalone="yes"?>
<Relationships xmlns="http://schemas.openxmlformats.org/package/2006/relationships"><Relationship Id="rId1" Type="http://schemas.openxmlformats.org/officeDocument/2006/relationships/attachedTemplate" Target="file:///D:\Stages\IT3\feuille%20style.dot"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D:\MagneticDB\documentation\test_labo.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Caractéristiques!$C$1</c:f>
              <c:strCache>
                <c:ptCount val="1"/>
                <c:pt idx="0">
                  <c:v>y</c:v>
                </c:pt>
              </c:strCache>
            </c:strRef>
          </c:tx>
          <c:spPr>
            <a:solidFill>
              <a:schemeClr val="accent1"/>
            </a:solidFill>
            <a:ln>
              <a:noFill/>
            </a:ln>
            <a:effectLst/>
          </c:spPr>
          <c:invertIfNegative val="0"/>
          <c:cat>
            <c:strRef>
              <c:f>Caractéristiques!$B$2:$B$4</c:f>
              <c:strCache>
                <c:ptCount val="3"/>
                <c:pt idx="0">
                  <c:v>Enceintes au-dessus</c:v>
                </c:pt>
                <c:pt idx="1">
                  <c:v>Enceintes à coté</c:v>
                </c:pt>
                <c:pt idx="2">
                  <c:v>Ecran</c:v>
                </c:pt>
              </c:strCache>
            </c:strRef>
          </c:cat>
          <c:val>
            <c:numRef>
              <c:f>Caractéristiques!$C$2:$C$4</c:f>
              <c:numCache>
                <c:formatCode>General</c:formatCode>
                <c:ptCount val="3"/>
                <c:pt idx="0">
                  <c:v>387084.946023</c:v>
                </c:pt>
                <c:pt idx="1">
                  <c:v>268538.58677499997</c:v>
                </c:pt>
                <c:pt idx="2">
                  <c:v>-5126.4746479200003</c:v>
                </c:pt>
              </c:numCache>
            </c:numRef>
          </c:val>
        </c:ser>
        <c:ser>
          <c:idx val="1"/>
          <c:order val="1"/>
          <c:tx>
            <c:strRef>
              <c:f>Caractéristiques!$D$1</c:f>
              <c:strCache>
                <c:ptCount val="1"/>
                <c:pt idx="0">
                  <c:v>z</c:v>
                </c:pt>
              </c:strCache>
            </c:strRef>
          </c:tx>
          <c:spPr>
            <a:solidFill>
              <a:schemeClr val="accent2"/>
            </a:solidFill>
            <a:ln>
              <a:noFill/>
            </a:ln>
            <a:effectLst/>
          </c:spPr>
          <c:invertIfNegative val="0"/>
          <c:cat>
            <c:strRef>
              <c:f>Caractéristiques!$B$2:$B$4</c:f>
              <c:strCache>
                <c:ptCount val="3"/>
                <c:pt idx="0">
                  <c:v>Enceintes au-dessus</c:v>
                </c:pt>
                <c:pt idx="1">
                  <c:v>Enceintes à coté</c:v>
                </c:pt>
                <c:pt idx="2">
                  <c:v>Ecran</c:v>
                </c:pt>
              </c:strCache>
            </c:strRef>
          </c:cat>
          <c:val>
            <c:numRef>
              <c:f>Caractéristiques!$D$2:$D$4</c:f>
              <c:numCache>
                <c:formatCode>General</c:formatCode>
                <c:ptCount val="3"/>
                <c:pt idx="0">
                  <c:v>-49326.031072400001</c:v>
                </c:pt>
                <c:pt idx="1">
                  <c:v>-114080.334961</c:v>
                </c:pt>
                <c:pt idx="2">
                  <c:v>21411.179584699999</c:v>
                </c:pt>
              </c:numCache>
            </c:numRef>
          </c:val>
        </c:ser>
        <c:dLbls>
          <c:showLegendKey val="0"/>
          <c:showVal val="0"/>
          <c:showCatName val="0"/>
          <c:showSerName val="0"/>
          <c:showPercent val="0"/>
          <c:showBubbleSize val="0"/>
        </c:dLbls>
        <c:gapWidth val="219"/>
        <c:overlap val="-27"/>
        <c:axId val="1009702368"/>
        <c:axId val="1009692032"/>
      </c:barChart>
      <c:catAx>
        <c:axId val="100970236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200" b="0" i="0" u="none" strike="noStrike" kern="1200" baseline="0">
                <a:solidFill>
                  <a:sysClr val="windowText" lastClr="000000"/>
                </a:solidFill>
                <a:latin typeface="+mn-lt"/>
                <a:ea typeface="+mn-ea"/>
                <a:cs typeface="+mn-cs"/>
              </a:defRPr>
            </a:pPr>
            <a:endParaRPr lang="fr-FR"/>
          </a:p>
        </c:txPr>
        <c:crossAx val="1009692032"/>
        <c:crosses val="autoZero"/>
        <c:auto val="1"/>
        <c:lblAlgn val="ctr"/>
        <c:lblOffset val="100"/>
        <c:noMultiLvlLbl val="0"/>
      </c:catAx>
      <c:valAx>
        <c:axId val="1009692032"/>
        <c:scaling>
          <c:orientation val="minMax"/>
          <c:max val="400000"/>
          <c:min val="-20000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solidFill>
              <a:schemeClr val="accent1"/>
            </a:solid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100970236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fr-FR"/>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fr-FR"/>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09245EE-C98B-4612-A65F-33AC433D28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feuille style.dot</Template>
  <TotalTime>3219</TotalTime>
  <Pages>1</Pages>
  <Words>5106</Words>
  <Characters>28089</Characters>
  <Application>Microsoft Office Word</Application>
  <DocSecurity>0</DocSecurity>
  <Lines>234</Lines>
  <Paragraphs>66</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Company>PUM</Company>
  <LinksUpToDate>false</LinksUpToDate>
  <CharactersWithSpaces>33129</CharactersWithSpaces>
  <SharedDoc>false</SharedDoc>
  <HLinks>
    <vt:vector size="6" baseType="variant">
      <vt:variant>
        <vt:i4>8126577</vt:i4>
      </vt:variant>
      <vt:variant>
        <vt:i4>258</vt:i4>
      </vt:variant>
      <vt:variant>
        <vt:i4>0</vt:i4>
      </vt:variant>
      <vt:variant>
        <vt:i4>5</vt:i4>
      </vt:variant>
      <vt:variant>
        <vt:lpwstr>http://xxxxxxxxxx/</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Valentin  SASYAN</dc:creator>
  <cp:lastModifiedBy>Valentin SASYAN</cp:lastModifiedBy>
  <cp:revision>627</cp:revision>
  <cp:lastPrinted>2015-09-07T06:14:00Z</cp:lastPrinted>
  <dcterms:created xsi:type="dcterms:W3CDTF">2013-09-04T06:59:00Z</dcterms:created>
  <dcterms:modified xsi:type="dcterms:W3CDTF">2015-09-07T06:14:00Z</dcterms:modified>
</cp:coreProperties>
</file>